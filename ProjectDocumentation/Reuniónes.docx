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9E1" w:rsidRDefault="007072AC" w:rsidP="00A979E1">
      <w:pPr>
        <w:pStyle w:val="Ttulo"/>
      </w:pPr>
      <w:r>
        <w:t>Reunión</w:t>
      </w:r>
      <w:r w:rsidR="00B45F9B">
        <w:t xml:space="preserve"> 1</w:t>
      </w:r>
      <w:r w:rsidR="00A979E1">
        <w:rPr>
          <w:lang w:bidi="es-ES"/>
        </w:rPr>
        <w:t xml:space="preserve"> </w:t>
      </w:r>
      <w:sdt>
        <w:sdtPr>
          <w:alias w:val="Separador de línea vertical:"/>
          <w:tag w:val="Separador de línea vertical:"/>
          <w:id w:val="1874568466"/>
          <w:placeholder>
            <w:docPart w:val="B3494838D7BA40F78BF28C64C728A234"/>
          </w:placeholder>
          <w:temporary/>
          <w:showingPlcHdr/>
          <w15:appearance w15:val="hidden"/>
        </w:sdtPr>
        <w:sdtContent>
          <w:r w:rsidR="00A979E1">
            <w:rPr>
              <w:lang w:bidi="es-ES"/>
            </w:rPr>
            <w:t>|</w:t>
          </w:r>
        </w:sdtContent>
      </w:sdt>
    </w:p>
    <w:p w:rsidR="00A979E1" w:rsidRDefault="00307B36" w:rsidP="00A979E1">
      <w:pPr>
        <w:pStyle w:val="Ttulo2"/>
      </w:pPr>
      <w:r>
        <w:rPr>
          <w:rStyle w:val="nfasissutil"/>
        </w:rPr>
        <w:t xml:space="preserve">Martes </w:t>
      </w:r>
      <w:r w:rsidR="00B45F9B">
        <w:rPr>
          <w:rStyle w:val="nfasissutil"/>
        </w:rPr>
        <w:t>26 febrero 201</w:t>
      </w:r>
      <w:r w:rsidR="003F00BE">
        <w:rPr>
          <w:rStyle w:val="nfasissutil"/>
        </w:rPr>
        <w:t>9</w:t>
      </w:r>
      <w:r w:rsidR="00A979E1" w:rsidRPr="003665F5">
        <w:rPr>
          <w:rStyle w:val="nfasissutil"/>
          <w:lang w:bidi="es-ES"/>
        </w:rPr>
        <w:t xml:space="preserve"> | </w:t>
      </w:r>
      <w:r w:rsidR="00B45F9B">
        <w:rPr>
          <w:rStyle w:val="nfasissutil"/>
        </w:rPr>
        <w:t>1:00 pm</w:t>
      </w:r>
      <w:r w:rsidR="00A979E1">
        <w:rPr>
          <w:lang w:bidi="es-ES"/>
        </w:rPr>
        <w:t xml:space="preserve"> | </w:t>
      </w:r>
      <w:sdt>
        <w:sdtPr>
          <w:alias w:val="Lugar de la reunión:"/>
          <w:tag w:val="Lugar de la reunión:"/>
          <w:id w:val="1910582416"/>
          <w:placeholder>
            <w:docPart w:val="CDC3976B2CE1487297C917F7E2227832"/>
          </w:placeholder>
          <w:temporary/>
          <w:showingPlcHdr/>
          <w15:appearance w15:val="hidden"/>
        </w:sdtPr>
        <w:sdtContent>
          <w:r w:rsidR="00A979E1">
            <w:rPr>
              <w:lang w:bidi="es-ES"/>
            </w:rPr>
            <w:t>Lugar de la reunión</w:t>
          </w:r>
        </w:sdtContent>
      </w:sdt>
      <w:r w:rsidR="00A979E1">
        <w:rPr>
          <w:lang w:bidi="es-ES"/>
        </w:rPr>
        <w:t xml:space="preserve"> </w:t>
      </w:r>
      <w:sdt>
        <w:sdtPr>
          <w:rPr>
            <w:rStyle w:val="nfasissutil"/>
          </w:rPr>
          <w:alias w:val="Escriba la ubicación:"/>
          <w:tag w:val="Escriba la ubicación:"/>
          <w:id w:val="465398058"/>
          <w:placeholder>
            <w:docPart w:val="6CFEB91E079548D08212E06066CAB442"/>
          </w:placeholder>
          <w15:appearance w15:val="hidden"/>
        </w:sdtPr>
        <w:sdtEndPr>
          <w:rPr>
            <w:rStyle w:val="Fuentedeprrafopredeter"/>
            <w:i w:val="0"/>
            <w:iCs w:val="0"/>
            <w:color w:val="9F2936" w:themeColor="accent2"/>
          </w:rPr>
        </w:sdtEndPr>
        <w:sdtContent>
          <w:r w:rsidR="00B45F9B">
            <w:rPr>
              <w:rStyle w:val="nfasissutil"/>
            </w:rPr>
            <w:t>Biblioteca Enrique Rivero Borrell</w:t>
          </w:r>
        </w:sdtContent>
      </w:sdt>
    </w:p>
    <w:tbl>
      <w:tblPr>
        <w:tblW w:w="5412" w:type="pct"/>
        <w:tblLayout w:type="fixed"/>
        <w:tblCellMar>
          <w:left w:w="0" w:type="dxa"/>
          <w:right w:w="0" w:type="dxa"/>
        </w:tblCellMar>
        <w:tblLook w:val="04A0" w:firstRow="1" w:lastRow="0" w:firstColumn="1" w:lastColumn="0" w:noHBand="0" w:noVBand="1"/>
        <w:tblDescription w:val="Tabla de diseño de información de la reunión"/>
      </w:tblPr>
      <w:tblGrid>
        <w:gridCol w:w="6095"/>
        <w:gridCol w:w="5233"/>
      </w:tblGrid>
      <w:tr w:rsidR="00A979E1" w:rsidTr="000E7EF5">
        <w:tc>
          <w:tcPr>
            <w:tcW w:w="6096" w:type="dxa"/>
          </w:tcPr>
          <w:tbl>
            <w:tblPr>
              <w:tblW w:w="6095"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a para indicar la información relativa a la persona que organiza la reunión, el tipo de reunión, el responsable, el encargado de tomar notas y el controlador del tiempo"/>
            </w:tblPr>
            <w:tblGrid>
              <w:gridCol w:w="3260"/>
              <w:gridCol w:w="2835"/>
            </w:tblGrid>
            <w:tr w:rsidR="00A979E1" w:rsidTr="00D10A31">
              <w:tc>
                <w:tcPr>
                  <w:tcW w:w="3260" w:type="dxa"/>
                  <w:tcBorders>
                    <w:left w:val="nil"/>
                  </w:tcBorders>
                </w:tcPr>
                <w:p w:rsidR="00A979E1" w:rsidRPr="00A979E1" w:rsidRDefault="00C108AE" w:rsidP="00A979E1">
                  <w:pPr>
                    <w:pStyle w:val="Ttulo3"/>
                  </w:pPr>
                  <w:sdt>
                    <w:sdtPr>
                      <w:alias w:val="Reunión organizada por:"/>
                      <w:tag w:val="Reunión organizada por:"/>
                      <w:id w:val="1112008097"/>
                      <w:placeholder>
                        <w:docPart w:val="40F33216A6C84E33A186860225ED3BA0"/>
                      </w:placeholder>
                      <w:temporary/>
                      <w:showingPlcHdr/>
                      <w15:appearance w15:val="hidden"/>
                    </w:sdtPr>
                    <w:sdtContent>
                      <w:r w:rsidR="00A979E1" w:rsidRPr="00A979E1">
                        <w:rPr>
                          <w:lang w:bidi="es-ES"/>
                        </w:rPr>
                        <w:t>Reunión organizada por</w:t>
                      </w:r>
                    </w:sdtContent>
                  </w:sdt>
                </w:p>
              </w:tc>
              <w:tc>
                <w:tcPr>
                  <w:tcW w:w="2835" w:type="dxa"/>
                  <w:tcBorders>
                    <w:right w:val="single" w:sz="8" w:space="0" w:color="F07F09" w:themeColor="accent1"/>
                  </w:tcBorders>
                </w:tcPr>
                <w:p w:rsidR="00A979E1" w:rsidRDefault="00B45F9B" w:rsidP="007F7104">
                  <w:pPr>
                    <w:spacing w:after="0"/>
                  </w:pPr>
                  <w:r>
                    <w:t>Administradora</w:t>
                  </w:r>
                </w:p>
              </w:tc>
            </w:tr>
            <w:tr w:rsidR="00A979E1" w:rsidTr="00D10A31">
              <w:tc>
                <w:tcPr>
                  <w:tcW w:w="3260" w:type="dxa"/>
                  <w:tcBorders>
                    <w:left w:val="nil"/>
                  </w:tcBorders>
                </w:tcPr>
                <w:p w:rsidR="00A979E1" w:rsidRPr="00A979E1" w:rsidRDefault="00C108AE" w:rsidP="00A979E1">
                  <w:pPr>
                    <w:pStyle w:val="Ttulo3"/>
                  </w:pPr>
                  <w:sdt>
                    <w:sdtPr>
                      <w:alias w:val="Tipo de reunión:"/>
                      <w:tag w:val="Tipo de reunión:"/>
                      <w:id w:val="1356456911"/>
                      <w:placeholder>
                        <w:docPart w:val="59FBF25054654979B1020F892F302D8D"/>
                      </w:placeholder>
                      <w:temporary/>
                      <w:showingPlcHdr/>
                      <w15:appearance w15:val="hidden"/>
                    </w:sdtPr>
                    <w:sdtContent>
                      <w:r w:rsidR="00A979E1" w:rsidRPr="00A979E1">
                        <w:rPr>
                          <w:lang w:bidi="es-ES"/>
                        </w:rPr>
                        <w:t>Tipo de reunión</w:t>
                      </w:r>
                    </w:sdtContent>
                  </w:sdt>
                </w:p>
              </w:tc>
              <w:tc>
                <w:tcPr>
                  <w:tcW w:w="2835" w:type="dxa"/>
                  <w:tcBorders>
                    <w:right w:val="single" w:sz="8" w:space="0" w:color="F07F09" w:themeColor="accent1"/>
                  </w:tcBorders>
                </w:tcPr>
                <w:p w:rsidR="00A979E1" w:rsidRDefault="007072AC" w:rsidP="007F7104">
                  <w:pPr>
                    <w:spacing w:after="0"/>
                  </w:pPr>
                  <w:r>
                    <w:t>Retroalimentación</w:t>
                  </w:r>
                </w:p>
              </w:tc>
            </w:tr>
            <w:tr w:rsidR="00A979E1" w:rsidTr="00D10A31">
              <w:sdt>
                <w:sdtPr>
                  <w:alias w:val="Responsable:"/>
                  <w:tag w:val="Responsable:"/>
                  <w:id w:val="-1618515975"/>
                  <w:placeholder>
                    <w:docPart w:val="604DD1959F3D40889720B3EF64DE4303"/>
                  </w:placeholder>
                  <w:temporary/>
                  <w:showingPlcHdr/>
                  <w15:appearance w15:val="hidden"/>
                </w:sdtPr>
                <w:sdtContent>
                  <w:tc>
                    <w:tcPr>
                      <w:tcW w:w="3260" w:type="dxa"/>
                      <w:tcBorders>
                        <w:left w:val="nil"/>
                      </w:tcBorders>
                    </w:tcPr>
                    <w:p w:rsidR="00A979E1" w:rsidRPr="00A979E1" w:rsidRDefault="00A979E1" w:rsidP="00A979E1">
                      <w:pPr>
                        <w:pStyle w:val="Ttulo3"/>
                      </w:pPr>
                      <w:r w:rsidRPr="00A979E1">
                        <w:rPr>
                          <w:lang w:bidi="es-ES"/>
                        </w:rPr>
                        <w:t>Responsable</w:t>
                      </w:r>
                    </w:p>
                  </w:tc>
                </w:sdtContent>
              </w:sdt>
              <w:tc>
                <w:tcPr>
                  <w:tcW w:w="2835" w:type="dxa"/>
                  <w:tcBorders>
                    <w:right w:val="single" w:sz="8" w:space="0" w:color="F07F09" w:themeColor="accent1"/>
                  </w:tcBorders>
                </w:tcPr>
                <w:p w:rsidR="00A979E1" w:rsidRDefault="00B45F9B" w:rsidP="007F7104">
                  <w:pPr>
                    <w:spacing w:after="0"/>
                  </w:pPr>
                  <w:r>
                    <w:t>A</w:t>
                  </w:r>
                  <w:r w:rsidR="007072AC">
                    <w:t>dministradora</w:t>
                  </w:r>
                </w:p>
              </w:tc>
            </w:tr>
          </w:tbl>
          <w:p w:rsidR="00A979E1" w:rsidRDefault="00A979E1" w:rsidP="007F7104">
            <w:pPr>
              <w:spacing w:after="0"/>
            </w:pPr>
          </w:p>
        </w:tc>
        <w:tc>
          <w:tcPr>
            <w:tcW w:w="5233" w:type="dxa"/>
          </w:tcPr>
          <w:p w:rsidR="00D60985" w:rsidRPr="00D60985" w:rsidRDefault="00D60985" w:rsidP="00D60985">
            <w:pPr>
              <w:pStyle w:val="Ttulo3"/>
            </w:pPr>
            <w:r w:rsidRPr="00D60985">
              <w:t>Asistieron</w:t>
            </w:r>
          </w:p>
          <w:p w:rsidR="00A979E1" w:rsidRPr="00137619" w:rsidRDefault="007072AC" w:rsidP="007F7104">
            <w:pPr>
              <w:spacing w:after="0"/>
            </w:pPr>
            <w:r>
              <w:t>Todos</w:t>
            </w:r>
          </w:p>
          <w:p w:rsidR="00A979E1" w:rsidRDefault="00A979E1" w:rsidP="007072AC">
            <w:pPr>
              <w:spacing w:after="0"/>
              <w:ind w:left="0"/>
            </w:pPr>
          </w:p>
        </w:tc>
      </w:tr>
    </w:tbl>
    <w:p w:rsidR="00A979E1" w:rsidRDefault="00C108AE" w:rsidP="00A979E1">
      <w:pPr>
        <w:pStyle w:val="Ttulo1"/>
      </w:pPr>
      <w:sdt>
        <w:sdtPr>
          <w:alias w:val="Temas de la agenda:"/>
          <w:tag w:val="Temas de la agenda:"/>
          <w:id w:val="-877550984"/>
          <w:placeholder>
            <w:docPart w:val="D5618AAA3B4B4E3980392D90519685B1"/>
          </w:placeholder>
          <w:temporary/>
          <w:showingPlcHdr/>
          <w15:appearance w15:val="hidden"/>
        </w:sdtPr>
        <w:sdtContent>
          <w:r w:rsidR="00A979E1">
            <w:rPr>
              <w:lang w:bidi="es-ES"/>
            </w:rPr>
            <w:t>Temas de la agenda</w:t>
          </w:r>
        </w:sdtContent>
      </w:sdt>
    </w:p>
    <w:p w:rsidR="00A979E1" w:rsidRDefault="00C108AE" w:rsidP="00A979E1">
      <w:pPr>
        <w:pStyle w:val="Ttulo2"/>
      </w:pPr>
      <w:sdt>
        <w:sdtPr>
          <w:alias w:val="Tiempo asignado (agenda 1):"/>
          <w:tag w:val="Tiempo asignado (agenda 1):"/>
          <w:id w:val="-548305236"/>
          <w:placeholder>
            <w:docPart w:val="78B83E882D7D4478B2335211517F347F"/>
          </w:placeholder>
          <w:temporary/>
          <w:showingPlcHdr/>
          <w15:appearance w15:val="hidden"/>
        </w:sdtPr>
        <w:sdtContent>
          <w:r w:rsidR="00A979E1">
            <w:rPr>
              <w:lang w:bidi="es-ES"/>
            </w:rPr>
            <w:t>Tiempo asignado</w:t>
          </w:r>
        </w:sdtContent>
      </w:sdt>
      <w:r w:rsidR="00A979E1">
        <w:rPr>
          <w:lang w:bidi="es-ES"/>
        </w:rPr>
        <w:t xml:space="preserve"> | </w:t>
      </w:r>
      <w:sdt>
        <w:sdtPr>
          <w:rPr>
            <w:rStyle w:val="nfasissutil"/>
          </w:rPr>
          <w:alias w:val="Escriba el tiempo (agenda 1):"/>
          <w:tag w:val="Escriba el tiempo (agenda 1):"/>
          <w:id w:val="252406536"/>
          <w:placeholder>
            <w:docPart w:val="E6D1709F276746D28CAE6E8C8736E43E"/>
          </w:placeholder>
          <w15:appearance w15:val="hidden"/>
        </w:sdtPr>
        <w:sdtEndPr>
          <w:rPr>
            <w:rStyle w:val="Fuentedeprrafopredeter"/>
            <w:i w:val="0"/>
            <w:iCs w:val="0"/>
            <w:color w:val="9F2936" w:themeColor="accent2"/>
          </w:rPr>
        </w:sdtEndPr>
        <w:sdtContent>
          <w:r w:rsidR="007072AC">
            <w:rPr>
              <w:rStyle w:val="nfasissutil"/>
            </w:rPr>
            <w:t>4 horas</w:t>
          </w:r>
        </w:sdtContent>
      </w:sdt>
      <w:r w:rsidR="00A979E1">
        <w:rPr>
          <w:lang w:bidi="es-ES"/>
        </w:rPr>
        <w:t xml:space="preserve"> | </w:t>
      </w:r>
      <w:sdt>
        <w:sdtPr>
          <w:alias w:val="Tema de la agenda (agenda 1):"/>
          <w:tag w:val="Tema de la agenda (agenda 1):"/>
          <w:id w:val="-1734764758"/>
          <w:placeholder>
            <w:docPart w:val="68EC6F09E0DA467EB8823E404ABAEAEA"/>
          </w:placeholder>
          <w:temporary/>
          <w:showingPlcHdr/>
          <w15:appearance w15:val="hidden"/>
        </w:sdtPr>
        <w:sdtContent>
          <w:r w:rsidR="00A979E1">
            <w:rPr>
              <w:lang w:bidi="es-ES"/>
            </w:rPr>
            <w:t>Tema de la agenda</w:t>
          </w:r>
        </w:sdtContent>
      </w:sdt>
      <w:r w:rsidR="00A979E1">
        <w:rPr>
          <w:lang w:bidi="es-ES"/>
        </w:rPr>
        <w:t xml:space="preserve"> </w:t>
      </w:r>
      <w:r w:rsidR="007072AC">
        <w:rPr>
          <w:rStyle w:val="nfasissutil"/>
        </w:rPr>
        <w:t>comprender el uso de elixir</w:t>
      </w:r>
      <w:r w:rsidR="00A979E1">
        <w:rPr>
          <w:lang w:bidi="es-ES"/>
        </w:rPr>
        <w:t xml:space="preserve"> </w:t>
      </w:r>
    </w:p>
    <w:p w:rsidR="00A979E1" w:rsidRDefault="007072AC" w:rsidP="00A63C5A">
      <w:pPr>
        <w:jc w:val="both"/>
        <w:rPr>
          <w:sz w:val="24"/>
        </w:rPr>
      </w:pPr>
      <w:r w:rsidRPr="00A63C5A">
        <w:rPr>
          <w:sz w:val="24"/>
        </w:rPr>
        <w:t>Se retroalimento los</w:t>
      </w:r>
      <w:r w:rsidR="007E6B8B" w:rsidRPr="00A63C5A">
        <w:rPr>
          <w:sz w:val="24"/>
        </w:rPr>
        <w:t xml:space="preserve"> conocimientos que con anterioridad se habían propuesto como el de leer la guía de elixir para comprender la sintaxis que el lenguaje elixir utiliza. </w:t>
      </w:r>
      <w:r w:rsidR="00260F4C">
        <w:rPr>
          <w:sz w:val="24"/>
        </w:rPr>
        <w:t xml:space="preserve">También se analizó el funcionamiento del </w:t>
      </w:r>
      <w:proofErr w:type="spellStart"/>
      <w:r w:rsidR="00260F4C">
        <w:rPr>
          <w:sz w:val="24"/>
        </w:rPr>
        <w:t>lexer</w:t>
      </w:r>
      <w:proofErr w:type="spellEnd"/>
      <w:r w:rsidR="00260F4C">
        <w:rPr>
          <w:sz w:val="24"/>
        </w:rPr>
        <w:t xml:space="preserve">, parser generador de código y el </w:t>
      </w:r>
      <w:proofErr w:type="spellStart"/>
      <w:r w:rsidR="00260F4C">
        <w:rPr>
          <w:sz w:val="24"/>
        </w:rPr>
        <w:t>linker</w:t>
      </w:r>
      <w:proofErr w:type="spellEnd"/>
      <w:r w:rsidR="00260F4C">
        <w:rPr>
          <w:sz w:val="24"/>
        </w:rPr>
        <w:t xml:space="preserve">.  </w:t>
      </w:r>
    </w:p>
    <w:p w:rsidR="00A63C5A" w:rsidRPr="00A63C5A" w:rsidRDefault="00A63C5A" w:rsidP="00A63C5A">
      <w:pPr>
        <w:jc w:val="both"/>
        <w:rPr>
          <w:sz w:val="24"/>
        </w:rPr>
      </w:pPr>
    </w:p>
    <w:tbl>
      <w:tblPr>
        <w:tblStyle w:val="Actasdelareunin"/>
        <w:tblpPr w:leftFromText="141" w:rightFromText="141" w:vertAnchor="text" w:tblpY="1"/>
        <w:tblOverlap w:val="never"/>
        <w:tblW w:w="3958" w:type="pct"/>
        <w:tblLayout w:type="fixed"/>
        <w:tblLook w:val="04A0" w:firstRow="1" w:lastRow="0" w:firstColumn="1" w:lastColumn="0" w:noHBand="0" w:noVBand="1"/>
        <w:tblDescription w:val="Tabla de información de las medidas para agenda 1"/>
      </w:tblPr>
      <w:tblGrid>
        <w:gridCol w:w="4962"/>
        <w:gridCol w:w="3323"/>
      </w:tblGrid>
      <w:tr w:rsidR="00A63C5A" w:rsidRPr="00E52810" w:rsidTr="00BE7A30">
        <w:trPr>
          <w:cnfStyle w:val="100000000000" w:firstRow="1" w:lastRow="0" w:firstColumn="0" w:lastColumn="0" w:oddVBand="0" w:evenVBand="0" w:oddHBand="0" w:evenHBand="0" w:firstRowFirstColumn="0" w:firstRowLastColumn="0" w:lastRowFirstColumn="0" w:lastRowLastColumn="0"/>
        </w:trPr>
        <w:tc>
          <w:tcPr>
            <w:tcW w:w="4962" w:type="dxa"/>
            <w:tcBorders>
              <w:top w:val="none" w:sz="0" w:space="0" w:color="auto"/>
              <w:left w:val="none" w:sz="0" w:space="0" w:color="auto"/>
              <w:bottom w:val="double" w:sz="4" w:space="0" w:color="1B587C" w:themeColor="accent3"/>
              <w:right w:val="none" w:sz="0" w:space="0" w:color="auto"/>
              <w:tl2br w:val="none" w:sz="0" w:space="0" w:color="auto"/>
              <w:tr2bl w:val="none" w:sz="0" w:space="0" w:color="auto"/>
            </w:tcBorders>
          </w:tcPr>
          <w:p w:rsidR="00A63C5A" w:rsidRPr="00E52810" w:rsidRDefault="00A63C5A" w:rsidP="00BE7A30">
            <w:r>
              <w:t>Nombre de los asistentes</w:t>
            </w:r>
          </w:p>
        </w:tc>
        <w:tc>
          <w:tcPr>
            <w:tcW w:w="3323" w:type="dxa"/>
            <w:tcBorders>
              <w:top w:val="none" w:sz="0" w:space="0" w:color="auto"/>
              <w:left w:val="none" w:sz="0" w:space="0" w:color="auto"/>
              <w:bottom w:val="double" w:sz="4" w:space="0" w:color="1B587C" w:themeColor="accent3"/>
              <w:right w:val="none" w:sz="0" w:space="0" w:color="auto"/>
              <w:tl2br w:val="none" w:sz="0" w:space="0" w:color="auto"/>
              <w:tr2bl w:val="none" w:sz="0" w:space="0" w:color="auto"/>
            </w:tcBorders>
          </w:tcPr>
          <w:p w:rsidR="00A63C5A" w:rsidRPr="00E52810" w:rsidRDefault="00A63C5A" w:rsidP="00BE7A30">
            <w:r>
              <w:t>Firma</w:t>
            </w:r>
          </w:p>
        </w:tc>
      </w:tr>
      <w:tr w:rsidR="00A63C5A" w:rsidRPr="00E52810" w:rsidTr="00BE7A30">
        <w:tc>
          <w:tcPr>
            <w:tcW w:w="4962" w:type="dxa"/>
            <w:tcBorders>
              <w:top w:val="double" w:sz="4" w:space="0" w:color="1B587C" w:themeColor="accent3"/>
            </w:tcBorders>
          </w:tcPr>
          <w:p w:rsidR="00A63C5A" w:rsidRDefault="00A63C5A" w:rsidP="00BE7A30"/>
        </w:tc>
        <w:tc>
          <w:tcPr>
            <w:tcW w:w="3323" w:type="dxa"/>
            <w:tcBorders>
              <w:top w:val="double" w:sz="4" w:space="0" w:color="1B587C" w:themeColor="accent3"/>
            </w:tcBorders>
          </w:tcPr>
          <w:p w:rsidR="00A63C5A" w:rsidRDefault="00A63C5A" w:rsidP="00BE7A30"/>
        </w:tc>
      </w:tr>
      <w:tr w:rsidR="00A63C5A" w:rsidRPr="00E52810" w:rsidTr="00BE7A30">
        <w:trPr>
          <w:trHeight w:val="398"/>
        </w:trPr>
        <w:tc>
          <w:tcPr>
            <w:tcW w:w="4962" w:type="dxa"/>
          </w:tcPr>
          <w:p w:rsidR="00A63C5A" w:rsidRPr="00A63C5A" w:rsidRDefault="00A63C5A" w:rsidP="00BE7A30">
            <w:pPr>
              <w:spacing w:before="0" w:after="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Barrón Pérez Marian Andrea</w:t>
            </w:r>
          </w:p>
        </w:tc>
        <w:tc>
          <w:tcPr>
            <w:tcW w:w="3323" w:type="dxa"/>
            <w:tcBorders>
              <w:bottom w:val="single" w:sz="4" w:space="0" w:color="auto"/>
            </w:tcBorders>
          </w:tcPr>
          <w:p w:rsidR="00A63C5A" w:rsidRPr="00E52810" w:rsidRDefault="00A63C5A" w:rsidP="00BE7A30">
            <w:pPr>
              <w:ind w:left="0"/>
            </w:pPr>
          </w:p>
        </w:tc>
      </w:tr>
      <w:tr w:rsidR="00A63C5A" w:rsidRPr="00E52810" w:rsidTr="00BE7A30">
        <w:trPr>
          <w:trHeight w:val="491"/>
        </w:trPr>
        <w:tc>
          <w:tcPr>
            <w:tcW w:w="4962" w:type="dxa"/>
          </w:tcPr>
          <w:p w:rsidR="00BE7A30" w:rsidRDefault="00BE7A30" w:rsidP="00BE7A30">
            <w:pPr>
              <w:ind w:left="0"/>
              <w:rPr>
                <w:rFonts w:eastAsia="Times New Roman" w:cs="Times New Roman"/>
                <w:color w:val="000000"/>
                <w:spacing w:val="0"/>
                <w:sz w:val="24"/>
                <w:szCs w:val="32"/>
                <w:lang w:val="es-MX" w:eastAsia="es-MX"/>
              </w:rPr>
            </w:pPr>
          </w:p>
          <w:p w:rsidR="00A63C5A" w:rsidRPr="00A63C5A" w:rsidRDefault="00A63C5A" w:rsidP="00BE7A30">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Monterrubio López Charlie Brian</w:t>
            </w:r>
          </w:p>
        </w:tc>
        <w:tc>
          <w:tcPr>
            <w:tcW w:w="3323" w:type="dxa"/>
            <w:tcBorders>
              <w:top w:val="single" w:sz="4" w:space="0" w:color="auto"/>
              <w:bottom w:val="single" w:sz="4" w:space="0" w:color="auto"/>
            </w:tcBorders>
          </w:tcPr>
          <w:p w:rsidR="00A63C5A" w:rsidRPr="00E52810" w:rsidRDefault="00A63C5A" w:rsidP="00BE7A30">
            <w:pPr>
              <w:ind w:left="0"/>
            </w:pPr>
          </w:p>
        </w:tc>
      </w:tr>
      <w:tr w:rsidR="00A63C5A" w:rsidRPr="00E52810" w:rsidTr="00BE7A30">
        <w:trPr>
          <w:trHeight w:val="491"/>
        </w:trPr>
        <w:tc>
          <w:tcPr>
            <w:tcW w:w="4962" w:type="dxa"/>
          </w:tcPr>
          <w:p w:rsidR="00BE7A30" w:rsidRDefault="00BE7A30" w:rsidP="00BE7A30">
            <w:pPr>
              <w:ind w:left="0"/>
              <w:rPr>
                <w:rFonts w:eastAsia="Times New Roman" w:cs="Times New Roman"/>
                <w:color w:val="000000"/>
                <w:spacing w:val="0"/>
                <w:sz w:val="24"/>
                <w:szCs w:val="32"/>
                <w:lang w:val="es-MX" w:eastAsia="es-MX"/>
              </w:rPr>
            </w:pPr>
          </w:p>
          <w:p w:rsidR="00A63C5A" w:rsidRPr="00A63C5A" w:rsidRDefault="00A63C5A" w:rsidP="00BE7A30">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Valdez Mondragón Erik</w:t>
            </w:r>
          </w:p>
        </w:tc>
        <w:tc>
          <w:tcPr>
            <w:tcW w:w="3323" w:type="dxa"/>
            <w:tcBorders>
              <w:top w:val="single" w:sz="4" w:space="0" w:color="auto"/>
              <w:bottom w:val="single" w:sz="4" w:space="0" w:color="auto"/>
            </w:tcBorders>
          </w:tcPr>
          <w:p w:rsidR="00A63C5A" w:rsidRPr="00E52810" w:rsidRDefault="00A63C5A" w:rsidP="00BE7A30">
            <w:pPr>
              <w:ind w:left="0"/>
            </w:pPr>
          </w:p>
        </w:tc>
      </w:tr>
      <w:tr w:rsidR="00A63C5A" w:rsidRPr="00E52810" w:rsidTr="00BE7A30">
        <w:trPr>
          <w:trHeight w:val="491"/>
        </w:trPr>
        <w:tc>
          <w:tcPr>
            <w:tcW w:w="4962" w:type="dxa"/>
          </w:tcPr>
          <w:p w:rsidR="00BE7A30" w:rsidRDefault="00BE7A30" w:rsidP="00BE7A30">
            <w:pPr>
              <w:spacing w:before="0" w:after="0"/>
              <w:ind w:left="0"/>
              <w:textAlignment w:val="baseline"/>
              <w:rPr>
                <w:rFonts w:eastAsia="Times New Roman" w:cs="Times New Roman"/>
                <w:color w:val="000000"/>
                <w:spacing w:val="0"/>
                <w:sz w:val="24"/>
                <w:szCs w:val="32"/>
                <w:lang w:val="es-MX" w:eastAsia="es-MX"/>
              </w:rPr>
            </w:pPr>
          </w:p>
          <w:p w:rsidR="00BE7A30" w:rsidRDefault="00BE7A30" w:rsidP="00BE7A30">
            <w:pPr>
              <w:spacing w:before="0" w:after="0"/>
              <w:ind w:left="0"/>
              <w:textAlignment w:val="baseline"/>
              <w:rPr>
                <w:rFonts w:eastAsia="Times New Roman" w:cs="Times New Roman"/>
                <w:color w:val="000000"/>
                <w:spacing w:val="0"/>
                <w:sz w:val="24"/>
                <w:szCs w:val="32"/>
                <w:lang w:val="es-MX" w:eastAsia="es-MX"/>
              </w:rPr>
            </w:pPr>
          </w:p>
          <w:p w:rsidR="00A63C5A" w:rsidRPr="00A63C5A" w:rsidRDefault="00A63C5A" w:rsidP="00BE7A30">
            <w:pPr>
              <w:spacing w:before="0" w:after="0"/>
              <w:ind w:left="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Ortiz Martínez Brenda</w:t>
            </w:r>
          </w:p>
        </w:tc>
        <w:tc>
          <w:tcPr>
            <w:tcW w:w="3323" w:type="dxa"/>
            <w:tcBorders>
              <w:top w:val="single" w:sz="4" w:space="0" w:color="auto"/>
              <w:bottom w:val="single" w:sz="4" w:space="0" w:color="auto"/>
            </w:tcBorders>
          </w:tcPr>
          <w:p w:rsidR="00A63C5A" w:rsidRPr="00E52810" w:rsidRDefault="00A63C5A" w:rsidP="00BE7A30">
            <w:pPr>
              <w:ind w:left="0"/>
            </w:pPr>
          </w:p>
        </w:tc>
      </w:tr>
    </w:tbl>
    <w:p w:rsidR="000E4B52" w:rsidRDefault="00BE7A30" w:rsidP="00A979E1">
      <w:r>
        <w:br w:type="textWrapping" w:clear="all"/>
      </w:r>
    </w:p>
    <w:p w:rsidR="00BE7A30" w:rsidRDefault="00BE7A30" w:rsidP="00A979E1"/>
    <w:p w:rsidR="00BE7A30" w:rsidRDefault="00BE7A30" w:rsidP="00A979E1"/>
    <w:p w:rsidR="00BE7A30" w:rsidRDefault="00BE7A30" w:rsidP="00A979E1"/>
    <w:p w:rsidR="00BE7A30" w:rsidRDefault="00BE7A30" w:rsidP="00A979E1"/>
    <w:p w:rsidR="00BE7A30" w:rsidRDefault="00BE7A30" w:rsidP="00A979E1"/>
    <w:p w:rsidR="00BE7A30" w:rsidRDefault="00BE7A30" w:rsidP="00A979E1"/>
    <w:p w:rsidR="00BE7A30" w:rsidRDefault="00BE7A30" w:rsidP="00A979E1"/>
    <w:p w:rsidR="00BE7A30" w:rsidRDefault="00BE7A30" w:rsidP="00A979E1"/>
    <w:p w:rsidR="00BE7A30" w:rsidRDefault="00BE7A30" w:rsidP="00A979E1"/>
    <w:p w:rsidR="00BE7A30" w:rsidRDefault="00BE7A30" w:rsidP="00A979E1"/>
    <w:p w:rsidR="00BE7A30" w:rsidRDefault="00BE7A30" w:rsidP="00A979E1"/>
    <w:p w:rsidR="00BE7A30" w:rsidRDefault="00BE7A30" w:rsidP="00BE7A30">
      <w:pPr>
        <w:pStyle w:val="Ttulo"/>
      </w:pPr>
      <w:r>
        <w:t>Reunión 2</w:t>
      </w:r>
      <w:r>
        <w:rPr>
          <w:lang w:bidi="es-ES"/>
        </w:rPr>
        <w:t xml:space="preserve"> </w:t>
      </w:r>
      <w:sdt>
        <w:sdtPr>
          <w:alias w:val="Separador de línea vertical:"/>
          <w:tag w:val="Separador de línea vertical:"/>
          <w:id w:val="-2124448328"/>
          <w:placeholder>
            <w:docPart w:val="A4BCFAAA0C2D434291362D2112BC897E"/>
          </w:placeholder>
          <w:temporary/>
          <w:showingPlcHdr/>
          <w15:appearance w15:val="hidden"/>
        </w:sdtPr>
        <w:sdtContent>
          <w:r>
            <w:rPr>
              <w:lang w:bidi="es-ES"/>
            </w:rPr>
            <w:t>|</w:t>
          </w:r>
        </w:sdtContent>
      </w:sdt>
    </w:p>
    <w:p w:rsidR="00BE7A30" w:rsidRDefault="004D28D4" w:rsidP="00BE7A30">
      <w:pPr>
        <w:pStyle w:val="Ttulo2"/>
      </w:pPr>
      <w:r>
        <w:rPr>
          <w:rStyle w:val="nfasissutil"/>
        </w:rPr>
        <w:t xml:space="preserve">Jueves </w:t>
      </w:r>
      <w:r w:rsidR="00BE7A30">
        <w:rPr>
          <w:rStyle w:val="nfasissutil"/>
        </w:rPr>
        <w:t>2</w:t>
      </w:r>
      <w:r w:rsidR="002E5AF6">
        <w:rPr>
          <w:rStyle w:val="nfasissutil"/>
        </w:rPr>
        <w:t>8</w:t>
      </w:r>
      <w:r w:rsidR="00BE7A30">
        <w:rPr>
          <w:rStyle w:val="nfasissutil"/>
        </w:rPr>
        <w:t xml:space="preserve"> febrero 201</w:t>
      </w:r>
      <w:r w:rsidR="003F00BE">
        <w:rPr>
          <w:rStyle w:val="nfasissutil"/>
        </w:rPr>
        <w:t>9</w:t>
      </w:r>
      <w:r w:rsidR="00BE7A30" w:rsidRPr="003665F5">
        <w:rPr>
          <w:rStyle w:val="nfasissutil"/>
          <w:lang w:bidi="es-ES"/>
        </w:rPr>
        <w:t xml:space="preserve"> | </w:t>
      </w:r>
      <w:r w:rsidR="003F00BE">
        <w:rPr>
          <w:rStyle w:val="nfasissutil"/>
        </w:rPr>
        <w:t>2</w:t>
      </w:r>
      <w:r w:rsidR="00BE7A30">
        <w:rPr>
          <w:rStyle w:val="nfasissutil"/>
        </w:rPr>
        <w:t>:00 pm</w:t>
      </w:r>
      <w:r w:rsidR="00BE7A30">
        <w:rPr>
          <w:lang w:bidi="es-ES"/>
        </w:rPr>
        <w:t xml:space="preserve"> | </w:t>
      </w:r>
      <w:sdt>
        <w:sdtPr>
          <w:alias w:val="Lugar de la reunión:"/>
          <w:tag w:val="Lugar de la reunión:"/>
          <w:id w:val="1392390062"/>
          <w:placeholder>
            <w:docPart w:val="033B9FB2F8F64726BC6D55807EB828C7"/>
          </w:placeholder>
          <w:temporary/>
          <w:showingPlcHdr/>
          <w15:appearance w15:val="hidden"/>
        </w:sdtPr>
        <w:sdtContent>
          <w:r w:rsidR="00BE7A30">
            <w:rPr>
              <w:lang w:bidi="es-ES"/>
            </w:rPr>
            <w:t>Lugar de la reunión</w:t>
          </w:r>
        </w:sdtContent>
      </w:sdt>
      <w:r w:rsidR="00BE7A30">
        <w:rPr>
          <w:lang w:bidi="es-ES"/>
        </w:rPr>
        <w:t xml:space="preserve"> </w:t>
      </w:r>
      <w:sdt>
        <w:sdtPr>
          <w:rPr>
            <w:rStyle w:val="nfasissutil"/>
          </w:rPr>
          <w:alias w:val="Escriba la ubicación:"/>
          <w:tag w:val="Escriba la ubicación:"/>
          <w:id w:val="-2008127944"/>
          <w:placeholder>
            <w:docPart w:val="6DA86AD63CA84ACABD749A8F2716967A"/>
          </w:placeholder>
          <w15:appearance w15:val="hidden"/>
        </w:sdtPr>
        <w:sdtEndPr>
          <w:rPr>
            <w:rStyle w:val="Fuentedeprrafopredeter"/>
            <w:i w:val="0"/>
            <w:iCs w:val="0"/>
            <w:color w:val="9F2936" w:themeColor="accent2"/>
          </w:rPr>
        </w:sdtEndPr>
        <w:sdtContent>
          <w:r w:rsidR="00BE7A30">
            <w:rPr>
              <w:rStyle w:val="nfasissutil"/>
            </w:rPr>
            <w:t>Biblioteca Enrique Rivero Borrell</w:t>
          </w:r>
        </w:sdtContent>
      </w:sdt>
    </w:p>
    <w:tbl>
      <w:tblPr>
        <w:tblW w:w="5412" w:type="pct"/>
        <w:tblLayout w:type="fixed"/>
        <w:tblCellMar>
          <w:left w:w="0" w:type="dxa"/>
          <w:right w:w="0" w:type="dxa"/>
        </w:tblCellMar>
        <w:tblLook w:val="04A0" w:firstRow="1" w:lastRow="0" w:firstColumn="1" w:lastColumn="0" w:noHBand="0" w:noVBand="1"/>
        <w:tblDescription w:val="Tabla de diseño de información de la reunión"/>
      </w:tblPr>
      <w:tblGrid>
        <w:gridCol w:w="6095"/>
        <w:gridCol w:w="5233"/>
      </w:tblGrid>
      <w:tr w:rsidR="00BE7A30" w:rsidTr="00260F4C">
        <w:trPr>
          <w:trHeight w:val="1851"/>
        </w:trPr>
        <w:tc>
          <w:tcPr>
            <w:tcW w:w="6096" w:type="dxa"/>
          </w:tcPr>
          <w:tbl>
            <w:tblPr>
              <w:tblW w:w="6095"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a para indicar la información relativa a la persona que organiza la reunión, el tipo de reunión, el responsable, el encargado de tomar notas y el controlador del tiempo"/>
            </w:tblPr>
            <w:tblGrid>
              <w:gridCol w:w="3260"/>
              <w:gridCol w:w="2835"/>
            </w:tblGrid>
            <w:tr w:rsidR="00BE7A30" w:rsidTr="007F7104">
              <w:tc>
                <w:tcPr>
                  <w:tcW w:w="3260" w:type="dxa"/>
                  <w:tcBorders>
                    <w:left w:val="nil"/>
                  </w:tcBorders>
                </w:tcPr>
                <w:p w:rsidR="00BE7A30" w:rsidRPr="00A979E1" w:rsidRDefault="00C108AE" w:rsidP="007F7104">
                  <w:pPr>
                    <w:pStyle w:val="Ttulo3"/>
                  </w:pPr>
                  <w:sdt>
                    <w:sdtPr>
                      <w:alias w:val="Reunión organizada por:"/>
                      <w:tag w:val="Reunión organizada por:"/>
                      <w:id w:val="-988483657"/>
                      <w:placeholder>
                        <w:docPart w:val="6684EB1C53144BAEA12BFB733AF6E58F"/>
                      </w:placeholder>
                      <w:temporary/>
                      <w:showingPlcHdr/>
                      <w15:appearance w15:val="hidden"/>
                    </w:sdtPr>
                    <w:sdtContent>
                      <w:r w:rsidR="00BE7A30" w:rsidRPr="00A979E1">
                        <w:rPr>
                          <w:lang w:bidi="es-ES"/>
                        </w:rPr>
                        <w:t>Reunión organizada por</w:t>
                      </w:r>
                    </w:sdtContent>
                  </w:sdt>
                </w:p>
              </w:tc>
              <w:tc>
                <w:tcPr>
                  <w:tcW w:w="2835" w:type="dxa"/>
                  <w:tcBorders>
                    <w:right w:val="single" w:sz="8" w:space="0" w:color="F07F09" w:themeColor="accent1"/>
                  </w:tcBorders>
                </w:tcPr>
                <w:p w:rsidR="00BE7A30" w:rsidRDefault="00260F4C" w:rsidP="007F7104">
                  <w:pPr>
                    <w:spacing w:after="0"/>
                  </w:pPr>
                  <w:r>
                    <w:t>T</w:t>
                  </w:r>
                  <w:r w:rsidR="002E5AF6">
                    <w:t>odos</w:t>
                  </w:r>
                </w:p>
              </w:tc>
            </w:tr>
            <w:tr w:rsidR="00BE7A30" w:rsidTr="007F7104">
              <w:tc>
                <w:tcPr>
                  <w:tcW w:w="3260" w:type="dxa"/>
                  <w:tcBorders>
                    <w:left w:val="nil"/>
                  </w:tcBorders>
                </w:tcPr>
                <w:p w:rsidR="00BE7A30" w:rsidRPr="00A979E1" w:rsidRDefault="00C108AE" w:rsidP="007F7104">
                  <w:pPr>
                    <w:pStyle w:val="Ttulo3"/>
                  </w:pPr>
                  <w:sdt>
                    <w:sdtPr>
                      <w:alias w:val="Tipo de reunión:"/>
                      <w:tag w:val="Tipo de reunión:"/>
                      <w:id w:val="-1633857049"/>
                      <w:placeholder>
                        <w:docPart w:val="25E52528E29B4ED99434CA10A56B2FF1"/>
                      </w:placeholder>
                      <w:temporary/>
                      <w:showingPlcHdr/>
                      <w15:appearance w15:val="hidden"/>
                    </w:sdtPr>
                    <w:sdtContent>
                      <w:r w:rsidR="00BE7A30" w:rsidRPr="00A979E1">
                        <w:rPr>
                          <w:lang w:bidi="es-ES"/>
                        </w:rPr>
                        <w:t>Tipo de reunión</w:t>
                      </w:r>
                    </w:sdtContent>
                  </w:sdt>
                </w:p>
              </w:tc>
              <w:tc>
                <w:tcPr>
                  <w:tcW w:w="2835" w:type="dxa"/>
                  <w:tcBorders>
                    <w:right w:val="single" w:sz="8" w:space="0" w:color="F07F09" w:themeColor="accent1"/>
                  </w:tcBorders>
                </w:tcPr>
                <w:p w:rsidR="00BE7A30" w:rsidRDefault="00260F4C" w:rsidP="007F7104">
                  <w:pPr>
                    <w:spacing w:after="0"/>
                  </w:pPr>
                  <w:r>
                    <w:t>Diseño de arquitectura</w:t>
                  </w:r>
                </w:p>
              </w:tc>
            </w:tr>
            <w:tr w:rsidR="00BE7A30" w:rsidTr="007F7104">
              <w:sdt>
                <w:sdtPr>
                  <w:alias w:val="Responsable:"/>
                  <w:tag w:val="Responsable:"/>
                  <w:id w:val="1745224979"/>
                  <w:placeholder>
                    <w:docPart w:val="98A9B6F300E74A22B6EF556361EC8387"/>
                  </w:placeholder>
                  <w:temporary/>
                  <w:showingPlcHdr/>
                  <w15:appearance w15:val="hidden"/>
                </w:sdtPr>
                <w:sdtContent>
                  <w:tc>
                    <w:tcPr>
                      <w:tcW w:w="3260" w:type="dxa"/>
                      <w:tcBorders>
                        <w:left w:val="nil"/>
                      </w:tcBorders>
                    </w:tcPr>
                    <w:p w:rsidR="00BE7A30" w:rsidRPr="00A979E1" w:rsidRDefault="00BE7A30" w:rsidP="007F7104">
                      <w:pPr>
                        <w:pStyle w:val="Ttulo3"/>
                      </w:pPr>
                      <w:r w:rsidRPr="00A979E1">
                        <w:rPr>
                          <w:lang w:bidi="es-ES"/>
                        </w:rPr>
                        <w:t>Responsable</w:t>
                      </w:r>
                    </w:p>
                  </w:tc>
                </w:sdtContent>
              </w:sdt>
              <w:tc>
                <w:tcPr>
                  <w:tcW w:w="2835" w:type="dxa"/>
                  <w:tcBorders>
                    <w:right w:val="single" w:sz="8" w:space="0" w:color="F07F09" w:themeColor="accent1"/>
                  </w:tcBorders>
                </w:tcPr>
                <w:p w:rsidR="00BE7A30" w:rsidRDefault="005236D9" w:rsidP="007F7104">
                  <w:pPr>
                    <w:spacing w:after="0"/>
                  </w:pPr>
                  <w:r>
                    <w:t>Arquitecta</w:t>
                  </w:r>
                </w:p>
              </w:tc>
            </w:tr>
          </w:tbl>
          <w:p w:rsidR="00BE7A30" w:rsidRDefault="00BE7A30" w:rsidP="007F7104">
            <w:pPr>
              <w:spacing w:after="0"/>
            </w:pPr>
          </w:p>
        </w:tc>
        <w:tc>
          <w:tcPr>
            <w:tcW w:w="5233" w:type="dxa"/>
          </w:tcPr>
          <w:p w:rsidR="00BE7A30" w:rsidRDefault="00BE7A30" w:rsidP="007F7104">
            <w:pPr>
              <w:pStyle w:val="Ttulo3"/>
            </w:pPr>
            <w:r w:rsidRPr="00D60985">
              <w:t>Asistieron</w:t>
            </w:r>
          </w:p>
          <w:p w:rsidR="00BE7A30" w:rsidRDefault="002E5AF6" w:rsidP="002E5AF6">
            <w:pPr>
              <w:spacing w:after="0"/>
              <w:ind w:left="0"/>
            </w:pPr>
            <w:r>
              <w:t xml:space="preserve">  Brenda</w:t>
            </w:r>
          </w:p>
          <w:p w:rsidR="002E5AF6" w:rsidRDefault="002E5AF6" w:rsidP="007F7104">
            <w:pPr>
              <w:spacing w:after="0"/>
            </w:pPr>
            <w:r>
              <w:t>Charlie</w:t>
            </w:r>
          </w:p>
          <w:p w:rsidR="002E5AF6" w:rsidRPr="00137619" w:rsidRDefault="00260F4C" w:rsidP="002E5AF6">
            <w:pPr>
              <w:spacing w:after="0"/>
            </w:pPr>
            <w:r>
              <w:t xml:space="preserve"> E</w:t>
            </w:r>
            <w:r w:rsidR="002E5AF6">
              <w:t>rik</w:t>
            </w:r>
          </w:p>
          <w:p w:rsidR="00BE7A30" w:rsidRDefault="00BE7A30" w:rsidP="007F7104">
            <w:pPr>
              <w:spacing w:after="0"/>
              <w:ind w:left="0"/>
            </w:pPr>
          </w:p>
        </w:tc>
      </w:tr>
      <w:tr w:rsidR="00260F4C" w:rsidTr="007F7104">
        <w:tc>
          <w:tcPr>
            <w:tcW w:w="6096" w:type="dxa"/>
          </w:tcPr>
          <w:p w:rsidR="00260F4C" w:rsidRDefault="00260F4C" w:rsidP="00260F4C">
            <w:pPr>
              <w:pStyle w:val="Ttulo3"/>
              <w:ind w:left="0"/>
            </w:pPr>
          </w:p>
        </w:tc>
        <w:tc>
          <w:tcPr>
            <w:tcW w:w="5233" w:type="dxa"/>
          </w:tcPr>
          <w:p w:rsidR="00260F4C" w:rsidRPr="00D60985" w:rsidRDefault="00260F4C" w:rsidP="007F7104">
            <w:pPr>
              <w:pStyle w:val="Ttulo3"/>
            </w:pPr>
          </w:p>
        </w:tc>
      </w:tr>
    </w:tbl>
    <w:p w:rsidR="00BE7A30" w:rsidRDefault="00C108AE" w:rsidP="00BE7A30">
      <w:pPr>
        <w:pStyle w:val="Ttulo1"/>
      </w:pPr>
      <w:sdt>
        <w:sdtPr>
          <w:alias w:val="Temas de la agenda:"/>
          <w:tag w:val="Temas de la agenda:"/>
          <w:id w:val="66307550"/>
          <w:placeholder>
            <w:docPart w:val="AB9B97002CD64C4A80CDE3605FEBC088"/>
          </w:placeholder>
          <w:temporary/>
          <w:showingPlcHdr/>
          <w15:appearance w15:val="hidden"/>
        </w:sdtPr>
        <w:sdtContent>
          <w:r w:rsidR="00BE7A30">
            <w:rPr>
              <w:lang w:bidi="es-ES"/>
            </w:rPr>
            <w:t>Temas de la agenda</w:t>
          </w:r>
        </w:sdtContent>
      </w:sdt>
    </w:p>
    <w:p w:rsidR="00BE7A30" w:rsidRDefault="00C108AE" w:rsidP="00BE7A30">
      <w:pPr>
        <w:pStyle w:val="Ttulo2"/>
      </w:pPr>
      <w:sdt>
        <w:sdtPr>
          <w:alias w:val="Tiempo asignado (agenda 1):"/>
          <w:tag w:val="Tiempo asignado (agenda 1):"/>
          <w:id w:val="1300802682"/>
          <w:placeholder>
            <w:docPart w:val="421B57E2F016453894298C365B178584"/>
          </w:placeholder>
          <w:temporary/>
          <w:showingPlcHdr/>
          <w15:appearance w15:val="hidden"/>
        </w:sdtPr>
        <w:sdtContent>
          <w:r w:rsidR="00BE7A30">
            <w:rPr>
              <w:lang w:bidi="es-ES"/>
            </w:rPr>
            <w:t>Tiempo asignado</w:t>
          </w:r>
        </w:sdtContent>
      </w:sdt>
      <w:r w:rsidR="00BE7A30">
        <w:rPr>
          <w:lang w:bidi="es-ES"/>
        </w:rPr>
        <w:t xml:space="preserve"> | </w:t>
      </w:r>
      <w:sdt>
        <w:sdtPr>
          <w:rPr>
            <w:rStyle w:val="nfasissutil"/>
          </w:rPr>
          <w:alias w:val="Escriba el tiempo (agenda 1):"/>
          <w:tag w:val="Escriba el tiempo (agenda 1):"/>
          <w:id w:val="773067441"/>
          <w:placeholder>
            <w:docPart w:val="152EB3604D3F4A7481F23637EDE8F874"/>
          </w:placeholder>
          <w15:appearance w15:val="hidden"/>
        </w:sdtPr>
        <w:sdtEndPr>
          <w:rPr>
            <w:rStyle w:val="Fuentedeprrafopredeter"/>
            <w:i w:val="0"/>
            <w:iCs w:val="0"/>
            <w:color w:val="9F2936" w:themeColor="accent2"/>
          </w:rPr>
        </w:sdtEndPr>
        <w:sdtContent>
          <w:r w:rsidR="00BE7A30">
            <w:rPr>
              <w:rStyle w:val="nfasissutil"/>
            </w:rPr>
            <w:t>4 horas</w:t>
          </w:r>
        </w:sdtContent>
      </w:sdt>
      <w:r w:rsidR="00BE7A30">
        <w:rPr>
          <w:lang w:bidi="es-ES"/>
        </w:rPr>
        <w:t xml:space="preserve"> | </w:t>
      </w:r>
      <w:sdt>
        <w:sdtPr>
          <w:alias w:val="Tema de la agenda (agenda 1):"/>
          <w:tag w:val="Tema de la agenda (agenda 1):"/>
          <w:id w:val="1435013981"/>
          <w:placeholder>
            <w:docPart w:val="686980F90F1D476E8D3499C710872F6A"/>
          </w:placeholder>
          <w:temporary/>
          <w:showingPlcHdr/>
          <w15:appearance w15:val="hidden"/>
        </w:sdtPr>
        <w:sdtContent>
          <w:r w:rsidR="00BE7A30">
            <w:rPr>
              <w:lang w:bidi="es-ES"/>
            </w:rPr>
            <w:t>Tema de la agenda</w:t>
          </w:r>
        </w:sdtContent>
      </w:sdt>
      <w:r w:rsidR="00BE7A30">
        <w:rPr>
          <w:lang w:bidi="es-ES"/>
        </w:rPr>
        <w:t xml:space="preserve"> </w:t>
      </w:r>
      <w:r w:rsidR="006366A8">
        <w:rPr>
          <w:rStyle w:val="nfasissutil"/>
        </w:rPr>
        <w:t xml:space="preserve">diseño de la arquitectura </w:t>
      </w:r>
    </w:p>
    <w:p w:rsidR="00BE7A30" w:rsidRPr="00A63C5A" w:rsidRDefault="006366A8" w:rsidP="00BE7A30">
      <w:pPr>
        <w:jc w:val="both"/>
        <w:rPr>
          <w:sz w:val="24"/>
        </w:rPr>
      </w:pPr>
      <w:r>
        <w:rPr>
          <w:sz w:val="24"/>
        </w:rPr>
        <w:t xml:space="preserve">Con el análisis del proyecto que anteriormente se había realizado, se diseño la arquitectura del proyecto. La arquitecta realizo </w:t>
      </w:r>
      <w:r w:rsidR="005236D9">
        <w:rPr>
          <w:sz w:val="24"/>
        </w:rPr>
        <w:t>un</w:t>
      </w:r>
      <w:r>
        <w:rPr>
          <w:sz w:val="24"/>
        </w:rPr>
        <w:t xml:space="preserve"> </w:t>
      </w:r>
      <w:proofErr w:type="gramStart"/>
      <w:r>
        <w:rPr>
          <w:sz w:val="24"/>
        </w:rPr>
        <w:t>diseño</w:t>
      </w:r>
      <w:proofErr w:type="gramEnd"/>
      <w:r>
        <w:rPr>
          <w:sz w:val="24"/>
        </w:rPr>
        <w:t xml:space="preserve"> pero con</w:t>
      </w:r>
      <w:r w:rsidR="005236D9">
        <w:rPr>
          <w:sz w:val="24"/>
        </w:rPr>
        <w:t xml:space="preserve"> la opinión del equipo y con el acuerdo de todos, se modificó el diseño.</w:t>
      </w:r>
    </w:p>
    <w:tbl>
      <w:tblPr>
        <w:tblStyle w:val="Actasdelareunin"/>
        <w:tblpPr w:leftFromText="141" w:rightFromText="141" w:vertAnchor="text" w:tblpY="1"/>
        <w:tblOverlap w:val="never"/>
        <w:tblW w:w="3958" w:type="pct"/>
        <w:tblLayout w:type="fixed"/>
        <w:tblLook w:val="04A0" w:firstRow="1" w:lastRow="0" w:firstColumn="1" w:lastColumn="0" w:noHBand="0" w:noVBand="1"/>
        <w:tblDescription w:val="Tabla de información de las medidas para agenda 1"/>
      </w:tblPr>
      <w:tblGrid>
        <w:gridCol w:w="4962"/>
        <w:gridCol w:w="3323"/>
      </w:tblGrid>
      <w:tr w:rsidR="00BE7A30" w:rsidRPr="00E52810" w:rsidTr="001365CE">
        <w:trPr>
          <w:cnfStyle w:val="100000000000" w:firstRow="1" w:lastRow="0" w:firstColumn="0" w:lastColumn="0" w:oddVBand="0" w:evenVBand="0" w:oddHBand="0" w:evenHBand="0" w:firstRowFirstColumn="0" w:firstRowLastColumn="0" w:lastRowFirstColumn="0" w:lastRowLastColumn="0"/>
        </w:trPr>
        <w:tc>
          <w:tcPr>
            <w:tcW w:w="4962" w:type="dxa"/>
            <w:tcBorders>
              <w:bottom w:val="single" w:sz="4" w:space="0" w:color="auto"/>
            </w:tcBorders>
          </w:tcPr>
          <w:p w:rsidR="00BE7A30" w:rsidRPr="00E52810" w:rsidRDefault="00BE7A30" w:rsidP="001365CE">
            <w:r>
              <w:t>Nombre de los asistentes</w:t>
            </w:r>
          </w:p>
        </w:tc>
        <w:tc>
          <w:tcPr>
            <w:tcW w:w="3323" w:type="dxa"/>
            <w:tcBorders>
              <w:bottom w:val="single" w:sz="4" w:space="0" w:color="auto"/>
            </w:tcBorders>
          </w:tcPr>
          <w:p w:rsidR="00BE7A30" w:rsidRPr="00E52810" w:rsidRDefault="00BE7A30" w:rsidP="001365CE">
            <w:r>
              <w:t>Firma</w:t>
            </w:r>
          </w:p>
        </w:tc>
      </w:tr>
      <w:tr w:rsidR="001365CE" w:rsidRPr="00E52810" w:rsidTr="001365CE">
        <w:trPr>
          <w:trHeight w:val="128"/>
        </w:trPr>
        <w:tc>
          <w:tcPr>
            <w:tcW w:w="4962" w:type="dxa"/>
          </w:tcPr>
          <w:p w:rsidR="001365CE" w:rsidRDefault="001365CE" w:rsidP="001365CE">
            <w:pPr>
              <w:ind w:left="0"/>
              <w:rPr>
                <w:rFonts w:eastAsia="Times New Roman" w:cs="Times New Roman"/>
                <w:color w:val="000000"/>
                <w:spacing w:val="0"/>
                <w:sz w:val="24"/>
                <w:szCs w:val="32"/>
                <w:lang w:val="es-MX" w:eastAsia="es-MX"/>
              </w:rPr>
            </w:pPr>
          </w:p>
          <w:p w:rsidR="001365CE" w:rsidRDefault="001365CE" w:rsidP="001365CE">
            <w:r w:rsidRPr="00A63C5A">
              <w:rPr>
                <w:rFonts w:eastAsia="Times New Roman" w:cs="Times New Roman"/>
                <w:color w:val="000000"/>
                <w:spacing w:val="0"/>
                <w:sz w:val="24"/>
                <w:szCs w:val="32"/>
                <w:lang w:val="es-MX" w:eastAsia="es-MX"/>
              </w:rPr>
              <w:t>Monterrubio López Charlie Brian</w:t>
            </w:r>
          </w:p>
        </w:tc>
        <w:tc>
          <w:tcPr>
            <w:tcW w:w="3323" w:type="dxa"/>
            <w:tcBorders>
              <w:left w:val="nil"/>
              <w:bottom w:val="single" w:sz="4" w:space="0" w:color="auto"/>
            </w:tcBorders>
          </w:tcPr>
          <w:p w:rsidR="001365CE" w:rsidRDefault="001365CE" w:rsidP="001365CE"/>
          <w:p w:rsidR="001365CE" w:rsidRDefault="001365CE" w:rsidP="001365CE"/>
        </w:tc>
      </w:tr>
      <w:tr w:rsidR="001365CE" w:rsidRPr="00E52810" w:rsidTr="001365CE">
        <w:trPr>
          <w:trHeight w:val="491"/>
        </w:trPr>
        <w:tc>
          <w:tcPr>
            <w:tcW w:w="4962" w:type="dxa"/>
          </w:tcPr>
          <w:p w:rsidR="001365CE" w:rsidRDefault="001365CE" w:rsidP="001365CE">
            <w:pPr>
              <w:ind w:left="0"/>
              <w:rPr>
                <w:rFonts w:eastAsia="Times New Roman" w:cs="Times New Roman"/>
                <w:color w:val="000000"/>
                <w:spacing w:val="0"/>
                <w:sz w:val="24"/>
                <w:szCs w:val="32"/>
                <w:lang w:val="es-MX" w:eastAsia="es-MX"/>
              </w:rPr>
            </w:pPr>
          </w:p>
          <w:p w:rsidR="001365CE" w:rsidRPr="00A63C5A" w:rsidRDefault="001365CE" w:rsidP="001365CE">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Valdez Mondragón Erik</w:t>
            </w:r>
          </w:p>
        </w:tc>
        <w:tc>
          <w:tcPr>
            <w:tcW w:w="3323" w:type="dxa"/>
            <w:tcBorders>
              <w:top w:val="single" w:sz="4" w:space="0" w:color="auto"/>
              <w:bottom w:val="single" w:sz="4" w:space="0" w:color="auto"/>
            </w:tcBorders>
          </w:tcPr>
          <w:p w:rsidR="001365CE" w:rsidRPr="00E52810" w:rsidRDefault="001365CE" w:rsidP="001365CE">
            <w:pPr>
              <w:ind w:left="0"/>
            </w:pPr>
          </w:p>
        </w:tc>
      </w:tr>
      <w:tr w:rsidR="001365CE" w:rsidRPr="00E52810" w:rsidTr="001365CE">
        <w:trPr>
          <w:trHeight w:val="491"/>
        </w:trPr>
        <w:tc>
          <w:tcPr>
            <w:tcW w:w="4962" w:type="dxa"/>
          </w:tcPr>
          <w:p w:rsidR="001365CE" w:rsidRDefault="001365CE" w:rsidP="001365CE">
            <w:pPr>
              <w:spacing w:before="0" w:after="0"/>
              <w:ind w:left="0"/>
              <w:textAlignment w:val="baseline"/>
              <w:rPr>
                <w:rFonts w:eastAsia="Times New Roman" w:cs="Times New Roman"/>
                <w:color w:val="000000"/>
                <w:spacing w:val="0"/>
                <w:sz w:val="24"/>
                <w:szCs w:val="32"/>
                <w:lang w:val="es-MX" w:eastAsia="es-MX"/>
              </w:rPr>
            </w:pPr>
          </w:p>
          <w:p w:rsidR="001365CE" w:rsidRDefault="001365CE" w:rsidP="001365CE">
            <w:pPr>
              <w:spacing w:before="0" w:after="0"/>
              <w:ind w:left="0"/>
              <w:textAlignment w:val="baseline"/>
              <w:rPr>
                <w:rFonts w:eastAsia="Times New Roman" w:cs="Times New Roman"/>
                <w:color w:val="000000"/>
                <w:spacing w:val="0"/>
                <w:sz w:val="24"/>
                <w:szCs w:val="32"/>
                <w:lang w:val="es-MX" w:eastAsia="es-MX"/>
              </w:rPr>
            </w:pPr>
          </w:p>
          <w:p w:rsidR="001365CE" w:rsidRPr="00A63C5A" w:rsidRDefault="001365CE" w:rsidP="001365CE">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Ortiz Martínez Brenda</w:t>
            </w:r>
          </w:p>
        </w:tc>
        <w:tc>
          <w:tcPr>
            <w:tcW w:w="3323" w:type="dxa"/>
            <w:tcBorders>
              <w:top w:val="single" w:sz="4" w:space="0" w:color="auto"/>
              <w:bottom w:val="single" w:sz="4" w:space="0" w:color="auto"/>
            </w:tcBorders>
          </w:tcPr>
          <w:p w:rsidR="001365CE" w:rsidRPr="00E52810" w:rsidRDefault="001365CE" w:rsidP="001365CE">
            <w:pPr>
              <w:ind w:left="0"/>
            </w:pPr>
          </w:p>
        </w:tc>
      </w:tr>
      <w:tr w:rsidR="001365CE" w:rsidRPr="00E52810" w:rsidTr="001365CE">
        <w:trPr>
          <w:trHeight w:val="491"/>
        </w:trPr>
        <w:tc>
          <w:tcPr>
            <w:tcW w:w="4962" w:type="dxa"/>
          </w:tcPr>
          <w:p w:rsidR="001365CE" w:rsidRPr="00A63C5A" w:rsidRDefault="001365CE" w:rsidP="001365CE">
            <w:pPr>
              <w:spacing w:before="0" w:after="0"/>
              <w:ind w:left="0"/>
              <w:textAlignment w:val="baseline"/>
              <w:rPr>
                <w:rFonts w:eastAsia="Times New Roman" w:cs="Times New Roman"/>
                <w:color w:val="000000"/>
                <w:spacing w:val="0"/>
                <w:sz w:val="24"/>
                <w:szCs w:val="32"/>
                <w:lang w:val="es-MX" w:eastAsia="es-MX"/>
              </w:rPr>
            </w:pPr>
          </w:p>
        </w:tc>
        <w:tc>
          <w:tcPr>
            <w:tcW w:w="3323" w:type="dxa"/>
            <w:tcBorders>
              <w:top w:val="single" w:sz="4" w:space="0" w:color="auto"/>
              <w:bottom w:val="nil"/>
            </w:tcBorders>
          </w:tcPr>
          <w:p w:rsidR="001365CE" w:rsidRPr="00E52810" w:rsidRDefault="001365CE" w:rsidP="001365CE">
            <w:pPr>
              <w:ind w:left="0"/>
            </w:pPr>
          </w:p>
        </w:tc>
      </w:tr>
    </w:tbl>
    <w:p w:rsidR="00BE7A30" w:rsidRDefault="00BE7A30" w:rsidP="00BE7A30">
      <w:r>
        <w:br w:type="textWrapping" w:clear="all"/>
      </w:r>
    </w:p>
    <w:p w:rsidR="00BE7A30" w:rsidRDefault="00BE7A30" w:rsidP="00A979E1"/>
    <w:p w:rsidR="002E5AF6" w:rsidRDefault="002E5AF6" w:rsidP="00A979E1"/>
    <w:p w:rsidR="002E5AF6" w:rsidRDefault="002E5AF6" w:rsidP="00A979E1"/>
    <w:p w:rsidR="002E5AF6" w:rsidRDefault="002E5AF6" w:rsidP="00A979E1"/>
    <w:p w:rsidR="002E5AF6" w:rsidRDefault="002E5AF6" w:rsidP="00A979E1"/>
    <w:p w:rsidR="002E5AF6" w:rsidRDefault="002E5AF6" w:rsidP="00A979E1"/>
    <w:p w:rsidR="002E5AF6" w:rsidRDefault="002E5AF6" w:rsidP="00A979E1"/>
    <w:p w:rsidR="002E5AF6" w:rsidRDefault="002E5AF6" w:rsidP="00A979E1"/>
    <w:p w:rsidR="002E5AF6" w:rsidRDefault="002E5AF6" w:rsidP="00A979E1"/>
    <w:p w:rsidR="002E5AF6" w:rsidRDefault="002E5AF6" w:rsidP="00A979E1"/>
    <w:p w:rsidR="002E5AF6" w:rsidRDefault="002E5AF6" w:rsidP="00A979E1"/>
    <w:p w:rsidR="002E5AF6" w:rsidRDefault="002E5AF6" w:rsidP="00A979E1"/>
    <w:p w:rsidR="002E5AF6" w:rsidRDefault="002E5AF6" w:rsidP="002E5AF6">
      <w:pPr>
        <w:pStyle w:val="Ttulo"/>
      </w:pPr>
      <w:r>
        <w:t xml:space="preserve">Reunión </w:t>
      </w:r>
      <w:r w:rsidR="008C0584">
        <w:t>3</w:t>
      </w:r>
      <w:r>
        <w:rPr>
          <w:lang w:bidi="es-ES"/>
        </w:rPr>
        <w:t xml:space="preserve"> </w:t>
      </w:r>
      <w:sdt>
        <w:sdtPr>
          <w:alias w:val="Separador de línea vertical:"/>
          <w:tag w:val="Separador de línea vertical:"/>
          <w:id w:val="-1218041470"/>
          <w:placeholder>
            <w:docPart w:val="A9CEC5EAAB214AEDA68C4ED64B1F6DCF"/>
          </w:placeholder>
          <w:temporary/>
          <w:showingPlcHdr/>
          <w15:appearance w15:val="hidden"/>
        </w:sdtPr>
        <w:sdtContent>
          <w:r>
            <w:rPr>
              <w:lang w:bidi="es-ES"/>
            </w:rPr>
            <w:t>|</w:t>
          </w:r>
        </w:sdtContent>
      </w:sdt>
    </w:p>
    <w:p w:rsidR="002E5AF6" w:rsidRDefault="004D28D4" w:rsidP="002E5AF6">
      <w:pPr>
        <w:pStyle w:val="Ttulo2"/>
      </w:pPr>
      <w:r>
        <w:rPr>
          <w:rStyle w:val="nfasissutil"/>
        </w:rPr>
        <w:t xml:space="preserve">Viernes </w:t>
      </w:r>
      <w:r w:rsidR="008C0584">
        <w:rPr>
          <w:rStyle w:val="nfasissutil"/>
        </w:rPr>
        <w:t>15 marzo</w:t>
      </w:r>
      <w:r w:rsidR="002E5AF6">
        <w:rPr>
          <w:rStyle w:val="nfasissutil"/>
        </w:rPr>
        <w:t xml:space="preserve"> 201</w:t>
      </w:r>
      <w:r w:rsidR="00794546">
        <w:rPr>
          <w:rStyle w:val="nfasissutil"/>
        </w:rPr>
        <w:t>9</w:t>
      </w:r>
      <w:r w:rsidR="002E5AF6" w:rsidRPr="003665F5">
        <w:rPr>
          <w:rStyle w:val="nfasissutil"/>
          <w:lang w:bidi="es-ES"/>
        </w:rPr>
        <w:t xml:space="preserve"> | </w:t>
      </w:r>
      <w:r w:rsidR="002E5AF6">
        <w:rPr>
          <w:rStyle w:val="nfasissutil"/>
        </w:rPr>
        <w:t>1:00 pm</w:t>
      </w:r>
      <w:r w:rsidR="002E5AF6">
        <w:rPr>
          <w:lang w:bidi="es-ES"/>
        </w:rPr>
        <w:t xml:space="preserve"> | </w:t>
      </w:r>
      <w:sdt>
        <w:sdtPr>
          <w:alias w:val="Lugar de la reunión:"/>
          <w:tag w:val="Lugar de la reunión:"/>
          <w:id w:val="-1467804391"/>
          <w:placeholder>
            <w:docPart w:val="35E50FD5DD594010AC7A0220A53A43BF"/>
          </w:placeholder>
          <w:temporary/>
          <w:showingPlcHdr/>
          <w15:appearance w15:val="hidden"/>
        </w:sdtPr>
        <w:sdtContent>
          <w:r w:rsidR="002E5AF6">
            <w:rPr>
              <w:lang w:bidi="es-ES"/>
            </w:rPr>
            <w:t>Lugar de la reunión</w:t>
          </w:r>
        </w:sdtContent>
      </w:sdt>
      <w:r w:rsidR="002E5AF6">
        <w:rPr>
          <w:lang w:bidi="es-ES"/>
        </w:rPr>
        <w:t xml:space="preserve"> </w:t>
      </w:r>
      <w:sdt>
        <w:sdtPr>
          <w:rPr>
            <w:rStyle w:val="nfasissutil"/>
          </w:rPr>
          <w:alias w:val="Escriba la ubicación:"/>
          <w:tag w:val="Escriba la ubicación:"/>
          <w:id w:val="-1090153078"/>
          <w:placeholder>
            <w:docPart w:val="D8E9E5C992F640B4967D786ED9401C6B"/>
          </w:placeholder>
          <w15:appearance w15:val="hidden"/>
        </w:sdtPr>
        <w:sdtEndPr>
          <w:rPr>
            <w:rStyle w:val="Fuentedeprrafopredeter"/>
            <w:i w:val="0"/>
            <w:iCs w:val="0"/>
            <w:color w:val="9F2936" w:themeColor="accent2"/>
          </w:rPr>
        </w:sdtEndPr>
        <w:sdtContent>
          <w:r w:rsidR="002E5AF6">
            <w:rPr>
              <w:rStyle w:val="nfasissutil"/>
            </w:rPr>
            <w:t>Biblioteca Enrique Rivero Borrell</w:t>
          </w:r>
        </w:sdtContent>
      </w:sdt>
    </w:p>
    <w:tbl>
      <w:tblPr>
        <w:tblW w:w="5412" w:type="pct"/>
        <w:tblLayout w:type="fixed"/>
        <w:tblCellMar>
          <w:left w:w="0" w:type="dxa"/>
          <w:right w:w="0" w:type="dxa"/>
        </w:tblCellMar>
        <w:tblLook w:val="04A0" w:firstRow="1" w:lastRow="0" w:firstColumn="1" w:lastColumn="0" w:noHBand="0" w:noVBand="1"/>
        <w:tblDescription w:val="Tabla de diseño de información de la reunión"/>
      </w:tblPr>
      <w:tblGrid>
        <w:gridCol w:w="6095"/>
        <w:gridCol w:w="5233"/>
      </w:tblGrid>
      <w:tr w:rsidR="002E5AF6" w:rsidTr="007F7104">
        <w:tc>
          <w:tcPr>
            <w:tcW w:w="6096" w:type="dxa"/>
          </w:tcPr>
          <w:tbl>
            <w:tblPr>
              <w:tblW w:w="6095"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a para indicar la información relativa a la persona que organiza la reunión, el tipo de reunión, el responsable, el encargado de tomar notas y el controlador del tiempo"/>
            </w:tblPr>
            <w:tblGrid>
              <w:gridCol w:w="3260"/>
              <w:gridCol w:w="2835"/>
            </w:tblGrid>
            <w:tr w:rsidR="002E5AF6" w:rsidTr="007F7104">
              <w:tc>
                <w:tcPr>
                  <w:tcW w:w="3260" w:type="dxa"/>
                  <w:tcBorders>
                    <w:left w:val="nil"/>
                  </w:tcBorders>
                </w:tcPr>
                <w:p w:rsidR="002E5AF6" w:rsidRPr="00A979E1" w:rsidRDefault="00C108AE" w:rsidP="007F7104">
                  <w:pPr>
                    <w:pStyle w:val="Ttulo3"/>
                  </w:pPr>
                  <w:sdt>
                    <w:sdtPr>
                      <w:alias w:val="Reunión organizada por:"/>
                      <w:tag w:val="Reunión organizada por:"/>
                      <w:id w:val="855705528"/>
                      <w:placeholder>
                        <w:docPart w:val="FD43E6009D374CEDA5BB26D7EC4E504E"/>
                      </w:placeholder>
                      <w:temporary/>
                      <w:showingPlcHdr/>
                      <w15:appearance w15:val="hidden"/>
                    </w:sdtPr>
                    <w:sdtContent>
                      <w:r w:rsidR="002E5AF6" w:rsidRPr="00A979E1">
                        <w:rPr>
                          <w:lang w:bidi="es-ES"/>
                        </w:rPr>
                        <w:t>Reunión organizada por</w:t>
                      </w:r>
                    </w:sdtContent>
                  </w:sdt>
                </w:p>
              </w:tc>
              <w:tc>
                <w:tcPr>
                  <w:tcW w:w="2835" w:type="dxa"/>
                  <w:tcBorders>
                    <w:right w:val="single" w:sz="8" w:space="0" w:color="F07F09" w:themeColor="accent1"/>
                  </w:tcBorders>
                </w:tcPr>
                <w:p w:rsidR="002E5AF6" w:rsidRDefault="005236D9" w:rsidP="007F7104">
                  <w:pPr>
                    <w:spacing w:after="0"/>
                  </w:pPr>
                  <w:r>
                    <w:t>Todos</w:t>
                  </w:r>
                </w:p>
              </w:tc>
            </w:tr>
            <w:tr w:rsidR="002E5AF6" w:rsidTr="007F7104">
              <w:tc>
                <w:tcPr>
                  <w:tcW w:w="3260" w:type="dxa"/>
                  <w:tcBorders>
                    <w:left w:val="nil"/>
                  </w:tcBorders>
                </w:tcPr>
                <w:p w:rsidR="002E5AF6" w:rsidRPr="00A979E1" w:rsidRDefault="00C108AE" w:rsidP="007F7104">
                  <w:pPr>
                    <w:pStyle w:val="Ttulo3"/>
                  </w:pPr>
                  <w:sdt>
                    <w:sdtPr>
                      <w:alias w:val="Tipo de reunión:"/>
                      <w:tag w:val="Tipo de reunión:"/>
                      <w:id w:val="1960217060"/>
                      <w:placeholder>
                        <w:docPart w:val="D8A53BDDA740420A8BB51C2CF01AB594"/>
                      </w:placeholder>
                      <w:temporary/>
                      <w:showingPlcHdr/>
                      <w15:appearance w15:val="hidden"/>
                    </w:sdtPr>
                    <w:sdtContent>
                      <w:r w:rsidR="002E5AF6" w:rsidRPr="00A979E1">
                        <w:rPr>
                          <w:lang w:bidi="es-ES"/>
                        </w:rPr>
                        <w:t>Tipo de reunión</w:t>
                      </w:r>
                    </w:sdtContent>
                  </w:sdt>
                </w:p>
              </w:tc>
              <w:tc>
                <w:tcPr>
                  <w:tcW w:w="2835" w:type="dxa"/>
                  <w:tcBorders>
                    <w:right w:val="single" w:sz="8" w:space="0" w:color="F07F09" w:themeColor="accent1"/>
                  </w:tcBorders>
                </w:tcPr>
                <w:p w:rsidR="002E5AF6" w:rsidRDefault="005236D9" w:rsidP="007F7104">
                  <w:pPr>
                    <w:spacing w:after="0"/>
                  </w:pPr>
                  <w:r>
                    <w:t xml:space="preserve">Realización de </w:t>
                  </w:r>
                  <w:proofErr w:type="spellStart"/>
                  <w:r>
                    <w:t>lexer</w:t>
                  </w:r>
                  <w:proofErr w:type="spellEnd"/>
                </w:p>
              </w:tc>
            </w:tr>
            <w:tr w:rsidR="002E5AF6" w:rsidTr="007F7104">
              <w:sdt>
                <w:sdtPr>
                  <w:alias w:val="Responsable:"/>
                  <w:tag w:val="Responsable:"/>
                  <w:id w:val="1436480372"/>
                  <w:placeholder>
                    <w:docPart w:val="E4F2510C872841A2A65E7E5E3655AF35"/>
                  </w:placeholder>
                  <w:temporary/>
                  <w:showingPlcHdr/>
                  <w15:appearance w15:val="hidden"/>
                </w:sdtPr>
                <w:sdtContent>
                  <w:tc>
                    <w:tcPr>
                      <w:tcW w:w="3260" w:type="dxa"/>
                      <w:tcBorders>
                        <w:left w:val="nil"/>
                      </w:tcBorders>
                    </w:tcPr>
                    <w:p w:rsidR="002E5AF6" w:rsidRPr="00A979E1" w:rsidRDefault="002E5AF6" w:rsidP="007F7104">
                      <w:pPr>
                        <w:pStyle w:val="Ttulo3"/>
                      </w:pPr>
                      <w:r w:rsidRPr="00A979E1">
                        <w:rPr>
                          <w:lang w:bidi="es-ES"/>
                        </w:rPr>
                        <w:t>Responsable</w:t>
                      </w:r>
                    </w:p>
                  </w:tc>
                </w:sdtContent>
              </w:sdt>
              <w:tc>
                <w:tcPr>
                  <w:tcW w:w="2835" w:type="dxa"/>
                  <w:tcBorders>
                    <w:right w:val="single" w:sz="8" w:space="0" w:color="F07F09" w:themeColor="accent1"/>
                  </w:tcBorders>
                </w:tcPr>
                <w:p w:rsidR="002E5AF6" w:rsidRDefault="002E5AF6" w:rsidP="007F7104">
                  <w:pPr>
                    <w:spacing w:after="0"/>
                  </w:pPr>
                  <w:r>
                    <w:t>Administradora</w:t>
                  </w:r>
                </w:p>
              </w:tc>
            </w:tr>
          </w:tbl>
          <w:p w:rsidR="002E5AF6" w:rsidRDefault="002E5AF6" w:rsidP="007F7104">
            <w:pPr>
              <w:spacing w:after="0"/>
            </w:pPr>
          </w:p>
        </w:tc>
        <w:tc>
          <w:tcPr>
            <w:tcW w:w="5233" w:type="dxa"/>
          </w:tcPr>
          <w:p w:rsidR="002E5AF6" w:rsidRPr="00D60985" w:rsidRDefault="002E5AF6" w:rsidP="007F7104">
            <w:pPr>
              <w:pStyle w:val="Ttulo3"/>
            </w:pPr>
            <w:r w:rsidRPr="00D60985">
              <w:t>Asistieron</w:t>
            </w:r>
          </w:p>
          <w:p w:rsidR="002E5AF6" w:rsidRDefault="005236D9" w:rsidP="005236D9">
            <w:pPr>
              <w:spacing w:after="0"/>
            </w:pPr>
            <w:r>
              <w:t xml:space="preserve">Charlie </w:t>
            </w:r>
          </w:p>
          <w:p w:rsidR="005236D9" w:rsidRDefault="005236D9" w:rsidP="005236D9">
            <w:pPr>
              <w:spacing w:after="0"/>
            </w:pPr>
            <w:r>
              <w:t>Erik</w:t>
            </w:r>
          </w:p>
          <w:p w:rsidR="005236D9" w:rsidRDefault="005236D9" w:rsidP="005236D9">
            <w:pPr>
              <w:spacing w:after="0"/>
            </w:pPr>
            <w:r>
              <w:t>Brenda</w:t>
            </w:r>
          </w:p>
        </w:tc>
      </w:tr>
    </w:tbl>
    <w:p w:rsidR="002E5AF6" w:rsidRDefault="00C108AE" w:rsidP="002E5AF6">
      <w:pPr>
        <w:pStyle w:val="Ttulo1"/>
      </w:pPr>
      <w:sdt>
        <w:sdtPr>
          <w:alias w:val="Temas de la agenda:"/>
          <w:tag w:val="Temas de la agenda:"/>
          <w:id w:val="681164132"/>
          <w:placeholder>
            <w:docPart w:val="E250C660846C4B59878928BD1AB8C8D2"/>
          </w:placeholder>
          <w:temporary/>
          <w:showingPlcHdr/>
          <w15:appearance w15:val="hidden"/>
        </w:sdtPr>
        <w:sdtContent>
          <w:r w:rsidR="002E5AF6">
            <w:rPr>
              <w:lang w:bidi="es-ES"/>
            </w:rPr>
            <w:t>Temas de la agenda</w:t>
          </w:r>
        </w:sdtContent>
      </w:sdt>
    </w:p>
    <w:p w:rsidR="002E5AF6" w:rsidRDefault="00C108AE" w:rsidP="002E5AF6">
      <w:pPr>
        <w:pStyle w:val="Ttulo2"/>
        <w:rPr>
          <w:rStyle w:val="nfasissutil"/>
        </w:rPr>
      </w:pPr>
      <w:sdt>
        <w:sdtPr>
          <w:rPr>
            <w:i/>
            <w:iCs/>
            <w:color w:val="auto"/>
          </w:rPr>
          <w:alias w:val="Tiempo asignado (agenda 1):"/>
          <w:tag w:val="Tiempo asignado (agenda 1):"/>
          <w:id w:val="167839204"/>
          <w:placeholder>
            <w:docPart w:val="8AB30B4A4C544B24BF5EB993D54FCBAD"/>
          </w:placeholder>
          <w:temporary/>
          <w:showingPlcHdr/>
          <w15:appearance w15:val="hidden"/>
        </w:sdtPr>
        <w:sdtEndPr>
          <w:rPr>
            <w:i w:val="0"/>
            <w:iCs w:val="0"/>
            <w:color w:val="9F2936" w:themeColor="accent2"/>
          </w:rPr>
        </w:sdtEndPr>
        <w:sdtContent>
          <w:r w:rsidR="002E5AF6">
            <w:rPr>
              <w:lang w:bidi="es-ES"/>
            </w:rPr>
            <w:t>Tiempo asignado</w:t>
          </w:r>
        </w:sdtContent>
      </w:sdt>
      <w:r w:rsidR="002E5AF6">
        <w:rPr>
          <w:lang w:bidi="es-ES"/>
        </w:rPr>
        <w:t xml:space="preserve"> | </w:t>
      </w:r>
      <w:sdt>
        <w:sdtPr>
          <w:rPr>
            <w:rStyle w:val="nfasissutil"/>
          </w:rPr>
          <w:alias w:val="Escriba el tiempo (agenda 1):"/>
          <w:tag w:val="Escriba el tiempo (agenda 1):"/>
          <w:id w:val="901719871"/>
          <w:placeholder>
            <w:docPart w:val="E9115A4218454B27A7B77CB2C0688F97"/>
          </w:placeholder>
          <w15:appearance w15:val="hidden"/>
        </w:sdtPr>
        <w:sdtEndPr>
          <w:rPr>
            <w:rStyle w:val="Fuentedeprrafopredeter"/>
            <w:i w:val="0"/>
            <w:iCs w:val="0"/>
            <w:color w:val="9F2936" w:themeColor="accent2"/>
          </w:rPr>
        </w:sdtEndPr>
        <w:sdtContent>
          <w:r w:rsidR="002E5AF6">
            <w:rPr>
              <w:rStyle w:val="nfasissutil"/>
            </w:rPr>
            <w:t>4 horas</w:t>
          </w:r>
        </w:sdtContent>
      </w:sdt>
      <w:r w:rsidR="002E5AF6">
        <w:rPr>
          <w:lang w:bidi="es-ES"/>
        </w:rPr>
        <w:t xml:space="preserve"> | </w:t>
      </w:r>
      <w:sdt>
        <w:sdtPr>
          <w:alias w:val="Tema de la agenda (agenda 1):"/>
          <w:tag w:val="Tema de la agenda (agenda 1):"/>
          <w:id w:val="-177121369"/>
          <w:placeholder>
            <w:docPart w:val="196498012C0F474CAFD346A966BBF2E3"/>
          </w:placeholder>
          <w:temporary/>
          <w:showingPlcHdr/>
          <w15:appearance w15:val="hidden"/>
        </w:sdtPr>
        <w:sdtContent>
          <w:r w:rsidR="002E5AF6">
            <w:rPr>
              <w:lang w:bidi="es-ES"/>
            </w:rPr>
            <w:t>Tema de la agenda</w:t>
          </w:r>
        </w:sdtContent>
      </w:sdt>
      <w:r w:rsidR="002E5AF6">
        <w:rPr>
          <w:lang w:bidi="es-ES"/>
        </w:rPr>
        <w:t xml:space="preserve"> </w:t>
      </w:r>
      <w:proofErr w:type="spellStart"/>
      <w:r w:rsidR="005236D9">
        <w:rPr>
          <w:rStyle w:val="nfasissutil"/>
        </w:rPr>
        <w:t>Lexer</w:t>
      </w:r>
      <w:proofErr w:type="spellEnd"/>
      <w:r w:rsidR="005236D9">
        <w:rPr>
          <w:rStyle w:val="nfasissutil"/>
        </w:rPr>
        <w:t xml:space="preserve"> para enteros</w:t>
      </w:r>
    </w:p>
    <w:p w:rsidR="005236D9" w:rsidRDefault="005236D9" w:rsidP="002E5AF6">
      <w:pPr>
        <w:pStyle w:val="Ttulo2"/>
        <w:rPr>
          <w:lang w:bidi="es-ES"/>
        </w:rPr>
      </w:pPr>
    </w:p>
    <w:p w:rsidR="005236D9" w:rsidRDefault="007F7104" w:rsidP="002E5AF6">
      <w:pPr>
        <w:pStyle w:val="Ttulo2"/>
        <w:rPr>
          <w:rFonts w:asciiTheme="minorHAnsi" w:hAnsiTheme="minorHAnsi"/>
          <w:color w:val="000000" w:themeColor="text1"/>
        </w:rPr>
      </w:pPr>
      <w:r w:rsidRPr="007F7104">
        <w:rPr>
          <w:rFonts w:asciiTheme="minorHAnsi" w:hAnsiTheme="minorHAnsi"/>
          <w:color w:val="000000" w:themeColor="text1"/>
        </w:rPr>
        <w:t xml:space="preserve">Dado la realización del </w:t>
      </w:r>
      <w:proofErr w:type="spellStart"/>
      <w:r w:rsidRPr="007F7104">
        <w:rPr>
          <w:rFonts w:asciiTheme="minorHAnsi" w:hAnsiTheme="minorHAnsi"/>
          <w:color w:val="000000" w:themeColor="text1"/>
        </w:rPr>
        <w:t>main</w:t>
      </w:r>
      <w:proofErr w:type="spellEnd"/>
      <w:r w:rsidRPr="007F7104">
        <w:rPr>
          <w:rFonts w:asciiTheme="minorHAnsi" w:hAnsiTheme="minorHAnsi"/>
          <w:color w:val="000000" w:themeColor="text1"/>
        </w:rPr>
        <w:t xml:space="preserve"> con el orquestador que se había realizado se hablo como estaba definido el código.</w:t>
      </w:r>
      <w:r>
        <w:rPr>
          <w:rFonts w:asciiTheme="minorHAnsi" w:hAnsiTheme="minorHAnsi"/>
          <w:color w:val="000000" w:themeColor="text1"/>
        </w:rPr>
        <w:t xml:space="preserve"> T</w:t>
      </w:r>
      <w:r w:rsidRPr="007F7104">
        <w:rPr>
          <w:rFonts w:asciiTheme="minorHAnsi" w:hAnsiTheme="minorHAnsi"/>
          <w:color w:val="000000" w:themeColor="text1"/>
        </w:rPr>
        <w:t xml:space="preserve">ambién se comenzó a realizar el </w:t>
      </w:r>
      <w:proofErr w:type="spellStart"/>
      <w:r w:rsidRPr="007F7104">
        <w:rPr>
          <w:rFonts w:asciiTheme="minorHAnsi" w:hAnsiTheme="minorHAnsi"/>
          <w:color w:val="000000" w:themeColor="text1"/>
        </w:rPr>
        <w:t>lexer</w:t>
      </w:r>
      <w:proofErr w:type="spellEnd"/>
      <w:r w:rsidRPr="007F7104">
        <w:rPr>
          <w:rFonts w:asciiTheme="minorHAnsi" w:hAnsiTheme="minorHAnsi"/>
          <w:color w:val="000000" w:themeColor="text1"/>
        </w:rPr>
        <w:t xml:space="preserve">. </w:t>
      </w:r>
    </w:p>
    <w:p w:rsidR="007F7104" w:rsidRDefault="007F7104" w:rsidP="002E5AF6">
      <w:pPr>
        <w:pStyle w:val="Ttulo2"/>
        <w:rPr>
          <w:rFonts w:asciiTheme="minorHAnsi" w:hAnsiTheme="minorHAnsi"/>
          <w:color w:val="000000" w:themeColor="text1"/>
        </w:rPr>
      </w:pPr>
    </w:p>
    <w:p w:rsidR="007F7104" w:rsidRPr="007F7104" w:rsidRDefault="007F7104" w:rsidP="002E5AF6">
      <w:pPr>
        <w:pStyle w:val="Ttulo2"/>
        <w:rPr>
          <w:rFonts w:asciiTheme="minorHAnsi" w:hAnsiTheme="minorHAnsi"/>
          <w:color w:val="000000" w:themeColor="text1"/>
        </w:rPr>
      </w:pPr>
      <w:r>
        <w:rPr>
          <w:rFonts w:asciiTheme="minorHAnsi" w:hAnsiTheme="minorHAnsi"/>
          <w:color w:val="000000" w:themeColor="text1"/>
        </w:rPr>
        <w:t xml:space="preserve">Por un problema familiar Marian Barrón (PM) no pudo asistir. </w:t>
      </w:r>
    </w:p>
    <w:p w:rsidR="002E5AF6" w:rsidRPr="00A63C5A" w:rsidRDefault="002E5AF6" w:rsidP="002E5AF6">
      <w:pPr>
        <w:jc w:val="both"/>
        <w:rPr>
          <w:sz w:val="24"/>
        </w:rPr>
      </w:pPr>
    </w:p>
    <w:tbl>
      <w:tblPr>
        <w:tblStyle w:val="Actasdelareunin"/>
        <w:tblpPr w:leftFromText="141" w:rightFromText="141" w:vertAnchor="text" w:tblpY="1"/>
        <w:tblOverlap w:val="never"/>
        <w:tblW w:w="3958" w:type="pct"/>
        <w:tblLayout w:type="fixed"/>
        <w:tblLook w:val="04A0" w:firstRow="1" w:lastRow="0" w:firstColumn="1" w:lastColumn="0" w:noHBand="0" w:noVBand="1"/>
        <w:tblDescription w:val="Tabla de información de las medidas para agenda 1"/>
      </w:tblPr>
      <w:tblGrid>
        <w:gridCol w:w="4962"/>
        <w:gridCol w:w="3323"/>
      </w:tblGrid>
      <w:tr w:rsidR="002E5AF6" w:rsidRPr="00E52810" w:rsidTr="007F7104">
        <w:trPr>
          <w:cnfStyle w:val="100000000000" w:firstRow="1" w:lastRow="0" w:firstColumn="0" w:lastColumn="0" w:oddVBand="0" w:evenVBand="0" w:oddHBand="0" w:evenHBand="0" w:firstRowFirstColumn="0" w:firstRowLastColumn="0" w:lastRowFirstColumn="0" w:lastRowLastColumn="0"/>
        </w:trPr>
        <w:tc>
          <w:tcPr>
            <w:tcW w:w="4962" w:type="dxa"/>
            <w:tcBorders>
              <w:bottom w:val="double" w:sz="4" w:space="0" w:color="1B587C" w:themeColor="accent3"/>
            </w:tcBorders>
          </w:tcPr>
          <w:p w:rsidR="002E5AF6" w:rsidRPr="00E52810" w:rsidRDefault="002E5AF6" w:rsidP="007F7104">
            <w:r>
              <w:t>Nombre de los asistentes</w:t>
            </w:r>
          </w:p>
        </w:tc>
        <w:tc>
          <w:tcPr>
            <w:tcW w:w="3323" w:type="dxa"/>
            <w:tcBorders>
              <w:bottom w:val="double" w:sz="4" w:space="0" w:color="1B587C" w:themeColor="accent3"/>
            </w:tcBorders>
          </w:tcPr>
          <w:p w:rsidR="002E5AF6" w:rsidRPr="00E52810" w:rsidRDefault="002E5AF6" w:rsidP="007F7104">
            <w:r>
              <w:t>Firma</w:t>
            </w:r>
          </w:p>
        </w:tc>
      </w:tr>
      <w:tr w:rsidR="002E5AF6" w:rsidRPr="00E52810" w:rsidTr="007F7104">
        <w:trPr>
          <w:trHeight w:val="491"/>
        </w:trPr>
        <w:tc>
          <w:tcPr>
            <w:tcW w:w="4962" w:type="dxa"/>
          </w:tcPr>
          <w:p w:rsidR="002E5AF6" w:rsidRDefault="002E5AF6" w:rsidP="007F7104">
            <w:pPr>
              <w:ind w:left="0"/>
              <w:rPr>
                <w:rFonts w:eastAsia="Times New Roman" w:cs="Times New Roman"/>
                <w:color w:val="000000"/>
                <w:spacing w:val="0"/>
                <w:sz w:val="24"/>
                <w:szCs w:val="32"/>
                <w:lang w:val="es-MX" w:eastAsia="es-MX"/>
              </w:rPr>
            </w:pPr>
          </w:p>
          <w:p w:rsidR="002E5AF6" w:rsidRPr="00A63C5A" w:rsidRDefault="002E5AF6"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Monterrubio López Charlie Brian</w:t>
            </w:r>
          </w:p>
        </w:tc>
        <w:tc>
          <w:tcPr>
            <w:tcW w:w="3323" w:type="dxa"/>
            <w:tcBorders>
              <w:top w:val="single" w:sz="4" w:space="0" w:color="auto"/>
              <w:bottom w:val="single" w:sz="4" w:space="0" w:color="auto"/>
            </w:tcBorders>
          </w:tcPr>
          <w:p w:rsidR="002E5AF6" w:rsidRPr="00E52810" w:rsidRDefault="002E5AF6" w:rsidP="007F7104">
            <w:pPr>
              <w:ind w:left="0"/>
            </w:pPr>
          </w:p>
        </w:tc>
      </w:tr>
      <w:tr w:rsidR="002E5AF6" w:rsidRPr="00E52810" w:rsidTr="007F7104">
        <w:trPr>
          <w:trHeight w:val="491"/>
        </w:trPr>
        <w:tc>
          <w:tcPr>
            <w:tcW w:w="4962" w:type="dxa"/>
          </w:tcPr>
          <w:p w:rsidR="002E5AF6" w:rsidRDefault="002E5AF6" w:rsidP="007F7104">
            <w:pPr>
              <w:ind w:left="0"/>
              <w:rPr>
                <w:rFonts w:eastAsia="Times New Roman" w:cs="Times New Roman"/>
                <w:color w:val="000000"/>
                <w:spacing w:val="0"/>
                <w:sz w:val="24"/>
                <w:szCs w:val="32"/>
                <w:lang w:val="es-MX" w:eastAsia="es-MX"/>
              </w:rPr>
            </w:pPr>
          </w:p>
          <w:p w:rsidR="002E5AF6" w:rsidRPr="00A63C5A" w:rsidRDefault="002E5AF6"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Valdez Mondragón Erik</w:t>
            </w:r>
          </w:p>
        </w:tc>
        <w:tc>
          <w:tcPr>
            <w:tcW w:w="3323" w:type="dxa"/>
            <w:tcBorders>
              <w:top w:val="single" w:sz="4" w:space="0" w:color="auto"/>
              <w:bottom w:val="single" w:sz="4" w:space="0" w:color="auto"/>
            </w:tcBorders>
          </w:tcPr>
          <w:p w:rsidR="002E5AF6" w:rsidRPr="00E52810" w:rsidRDefault="002E5AF6" w:rsidP="007F7104">
            <w:pPr>
              <w:ind w:left="0"/>
            </w:pPr>
          </w:p>
        </w:tc>
      </w:tr>
      <w:tr w:rsidR="002E5AF6" w:rsidRPr="00E52810" w:rsidTr="007F7104">
        <w:trPr>
          <w:trHeight w:val="491"/>
        </w:trPr>
        <w:tc>
          <w:tcPr>
            <w:tcW w:w="4962" w:type="dxa"/>
          </w:tcPr>
          <w:p w:rsidR="002E5AF6" w:rsidRDefault="002E5AF6" w:rsidP="007F7104">
            <w:pPr>
              <w:spacing w:before="0" w:after="0"/>
              <w:ind w:left="0"/>
              <w:textAlignment w:val="baseline"/>
              <w:rPr>
                <w:rFonts w:eastAsia="Times New Roman" w:cs="Times New Roman"/>
                <w:color w:val="000000"/>
                <w:spacing w:val="0"/>
                <w:sz w:val="24"/>
                <w:szCs w:val="32"/>
                <w:lang w:val="es-MX" w:eastAsia="es-MX"/>
              </w:rPr>
            </w:pPr>
          </w:p>
          <w:p w:rsidR="002E5AF6" w:rsidRDefault="002E5AF6" w:rsidP="007F7104">
            <w:pPr>
              <w:spacing w:before="0" w:after="0"/>
              <w:ind w:left="0"/>
              <w:textAlignment w:val="baseline"/>
              <w:rPr>
                <w:rFonts w:eastAsia="Times New Roman" w:cs="Times New Roman"/>
                <w:color w:val="000000"/>
                <w:spacing w:val="0"/>
                <w:sz w:val="24"/>
                <w:szCs w:val="32"/>
                <w:lang w:val="es-MX" w:eastAsia="es-MX"/>
              </w:rPr>
            </w:pPr>
          </w:p>
          <w:p w:rsidR="002E5AF6" w:rsidRPr="00A63C5A" w:rsidRDefault="002E5AF6" w:rsidP="007F7104">
            <w:pPr>
              <w:spacing w:before="0" w:after="0"/>
              <w:ind w:left="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Ortiz Martínez Brenda</w:t>
            </w:r>
          </w:p>
        </w:tc>
        <w:tc>
          <w:tcPr>
            <w:tcW w:w="3323" w:type="dxa"/>
            <w:tcBorders>
              <w:top w:val="single" w:sz="4" w:space="0" w:color="auto"/>
              <w:bottom w:val="single" w:sz="4" w:space="0" w:color="auto"/>
            </w:tcBorders>
          </w:tcPr>
          <w:p w:rsidR="002E5AF6" w:rsidRPr="00E52810" w:rsidRDefault="002E5AF6" w:rsidP="007F7104">
            <w:pPr>
              <w:ind w:left="0"/>
            </w:pPr>
          </w:p>
        </w:tc>
      </w:tr>
    </w:tbl>
    <w:p w:rsidR="002E5AF6" w:rsidRDefault="002E5AF6" w:rsidP="002E5AF6">
      <w:r>
        <w:br w:type="textWrapping" w:clear="all"/>
      </w:r>
    </w:p>
    <w:p w:rsidR="002E5AF6" w:rsidRDefault="002E5AF6" w:rsidP="00A979E1"/>
    <w:p w:rsidR="008C0584" w:rsidRDefault="008C0584" w:rsidP="00A979E1"/>
    <w:p w:rsidR="008C0584" w:rsidRDefault="008C0584" w:rsidP="00A979E1"/>
    <w:p w:rsidR="008C0584" w:rsidRDefault="008C0584" w:rsidP="00A979E1"/>
    <w:p w:rsidR="008C0584" w:rsidRDefault="008C0584" w:rsidP="00A979E1"/>
    <w:p w:rsidR="008C0584" w:rsidRDefault="008C0584" w:rsidP="00A979E1"/>
    <w:p w:rsidR="008C0584" w:rsidRDefault="008C0584" w:rsidP="00A979E1"/>
    <w:p w:rsidR="00F915E1" w:rsidRDefault="00F915E1" w:rsidP="00A979E1"/>
    <w:p w:rsidR="008C0584" w:rsidRDefault="008C0584" w:rsidP="00A979E1"/>
    <w:p w:rsidR="008C0584" w:rsidRDefault="008C0584" w:rsidP="008C0584">
      <w:pPr>
        <w:pStyle w:val="Ttulo"/>
      </w:pPr>
      <w:r>
        <w:t xml:space="preserve">Reunión </w:t>
      </w:r>
      <w:r w:rsidR="00792239">
        <w:t>4</w:t>
      </w:r>
      <w:r>
        <w:rPr>
          <w:lang w:bidi="es-ES"/>
        </w:rPr>
        <w:t xml:space="preserve"> </w:t>
      </w:r>
      <w:sdt>
        <w:sdtPr>
          <w:alias w:val="Separador de línea vertical:"/>
          <w:tag w:val="Separador de línea vertical:"/>
          <w:id w:val="-1612578683"/>
          <w:placeholder>
            <w:docPart w:val="FCCD3230F5B94D7ABD41D42AB27A866F"/>
          </w:placeholder>
          <w:temporary/>
          <w:showingPlcHdr/>
          <w15:appearance w15:val="hidden"/>
        </w:sdtPr>
        <w:sdtContent>
          <w:r>
            <w:rPr>
              <w:lang w:bidi="es-ES"/>
            </w:rPr>
            <w:t>|</w:t>
          </w:r>
        </w:sdtContent>
      </w:sdt>
    </w:p>
    <w:p w:rsidR="008C0584" w:rsidRDefault="003A770C" w:rsidP="008C0584">
      <w:pPr>
        <w:pStyle w:val="Ttulo2"/>
      </w:pPr>
      <w:r>
        <w:rPr>
          <w:rStyle w:val="nfasissutil"/>
        </w:rPr>
        <w:t xml:space="preserve">Martes </w:t>
      </w:r>
      <w:r w:rsidR="008C0584">
        <w:rPr>
          <w:rStyle w:val="nfasissutil"/>
        </w:rPr>
        <w:t>19 marzo 201</w:t>
      </w:r>
      <w:r w:rsidR="00F915E1">
        <w:rPr>
          <w:rStyle w:val="nfasissutil"/>
        </w:rPr>
        <w:t>9</w:t>
      </w:r>
      <w:r w:rsidR="008C0584" w:rsidRPr="003665F5">
        <w:rPr>
          <w:rStyle w:val="nfasissutil"/>
          <w:lang w:bidi="es-ES"/>
        </w:rPr>
        <w:t xml:space="preserve"> | </w:t>
      </w:r>
      <w:r w:rsidR="00F915E1">
        <w:rPr>
          <w:rStyle w:val="nfasissutil"/>
        </w:rPr>
        <w:t>9</w:t>
      </w:r>
      <w:r w:rsidR="008C0584">
        <w:rPr>
          <w:rStyle w:val="nfasissutil"/>
        </w:rPr>
        <w:t>:00 pm</w:t>
      </w:r>
      <w:r w:rsidR="008C0584">
        <w:rPr>
          <w:lang w:bidi="es-ES"/>
        </w:rPr>
        <w:t xml:space="preserve"> | </w:t>
      </w:r>
      <w:sdt>
        <w:sdtPr>
          <w:alias w:val="Lugar de la reunión:"/>
          <w:tag w:val="Lugar de la reunión:"/>
          <w:id w:val="1241531764"/>
          <w:placeholder>
            <w:docPart w:val="23B20CE77B38484CA7DE38D48BAFA995"/>
          </w:placeholder>
          <w:temporary/>
          <w:showingPlcHdr/>
          <w15:appearance w15:val="hidden"/>
        </w:sdtPr>
        <w:sdtContent>
          <w:r w:rsidR="008C0584">
            <w:rPr>
              <w:lang w:bidi="es-ES"/>
            </w:rPr>
            <w:t>Lugar de la reunión</w:t>
          </w:r>
        </w:sdtContent>
      </w:sdt>
      <w:r w:rsidR="008C0584">
        <w:rPr>
          <w:lang w:bidi="es-ES"/>
        </w:rPr>
        <w:t xml:space="preserve"> </w:t>
      </w:r>
      <w:sdt>
        <w:sdtPr>
          <w:rPr>
            <w:rStyle w:val="nfasissutil"/>
          </w:rPr>
          <w:alias w:val="Escriba la ubicación:"/>
          <w:tag w:val="Escriba la ubicación:"/>
          <w:id w:val="-725599164"/>
          <w:placeholder>
            <w:docPart w:val="E1BF2457ACB1414A8B7A7AC09830407A"/>
          </w:placeholder>
          <w15:appearance w15:val="hidden"/>
        </w:sdtPr>
        <w:sdtEndPr>
          <w:rPr>
            <w:rStyle w:val="Fuentedeprrafopredeter"/>
            <w:i w:val="0"/>
            <w:iCs w:val="0"/>
            <w:color w:val="9F2936" w:themeColor="accent2"/>
          </w:rPr>
        </w:sdtEndPr>
        <w:sdtContent>
          <w:r w:rsidR="008C0584">
            <w:rPr>
              <w:rStyle w:val="nfasissutil"/>
            </w:rPr>
            <w:t>Biblioteca Enrique Rivero Borrell</w:t>
          </w:r>
        </w:sdtContent>
      </w:sdt>
    </w:p>
    <w:tbl>
      <w:tblPr>
        <w:tblW w:w="5412" w:type="pct"/>
        <w:tblLayout w:type="fixed"/>
        <w:tblCellMar>
          <w:left w:w="0" w:type="dxa"/>
          <w:right w:w="0" w:type="dxa"/>
        </w:tblCellMar>
        <w:tblLook w:val="04A0" w:firstRow="1" w:lastRow="0" w:firstColumn="1" w:lastColumn="0" w:noHBand="0" w:noVBand="1"/>
        <w:tblDescription w:val="Tabla de diseño de información de la reunión"/>
      </w:tblPr>
      <w:tblGrid>
        <w:gridCol w:w="6095"/>
        <w:gridCol w:w="5233"/>
      </w:tblGrid>
      <w:tr w:rsidR="008C0584" w:rsidTr="007F7104">
        <w:tc>
          <w:tcPr>
            <w:tcW w:w="6096" w:type="dxa"/>
          </w:tcPr>
          <w:tbl>
            <w:tblPr>
              <w:tblW w:w="6095"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a para indicar la información relativa a la persona que organiza la reunión, el tipo de reunión, el responsable, el encargado de tomar notas y el controlador del tiempo"/>
            </w:tblPr>
            <w:tblGrid>
              <w:gridCol w:w="3260"/>
              <w:gridCol w:w="2835"/>
            </w:tblGrid>
            <w:tr w:rsidR="008C0584" w:rsidTr="007F7104">
              <w:tc>
                <w:tcPr>
                  <w:tcW w:w="3260" w:type="dxa"/>
                  <w:tcBorders>
                    <w:left w:val="nil"/>
                  </w:tcBorders>
                </w:tcPr>
                <w:p w:rsidR="008C0584" w:rsidRPr="00A979E1" w:rsidRDefault="00C108AE" w:rsidP="007F7104">
                  <w:pPr>
                    <w:pStyle w:val="Ttulo3"/>
                  </w:pPr>
                  <w:sdt>
                    <w:sdtPr>
                      <w:alias w:val="Reunión organizada por:"/>
                      <w:tag w:val="Reunión organizada por:"/>
                      <w:id w:val="1252545747"/>
                      <w:placeholder>
                        <w:docPart w:val="2B39C228A1D9468299D2F3B976ED2132"/>
                      </w:placeholder>
                      <w:temporary/>
                      <w:showingPlcHdr/>
                      <w15:appearance w15:val="hidden"/>
                    </w:sdtPr>
                    <w:sdtContent>
                      <w:r w:rsidR="008C0584" w:rsidRPr="00A979E1">
                        <w:rPr>
                          <w:lang w:bidi="es-ES"/>
                        </w:rPr>
                        <w:t>Reunión organizada por</w:t>
                      </w:r>
                    </w:sdtContent>
                  </w:sdt>
                </w:p>
              </w:tc>
              <w:tc>
                <w:tcPr>
                  <w:tcW w:w="2835" w:type="dxa"/>
                  <w:tcBorders>
                    <w:right w:val="single" w:sz="8" w:space="0" w:color="F07F09" w:themeColor="accent1"/>
                  </w:tcBorders>
                </w:tcPr>
                <w:p w:rsidR="008C0584" w:rsidRDefault="008C0584" w:rsidP="007F7104">
                  <w:pPr>
                    <w:spacing w:after="0"/>
                  </w:pPr>
                  <w:r>
                    <w:t>Administradora</w:t>
                  </w:r>
                </w:p>
              </w:tc>
            </w:tr>
            <w:tr w:rsidR="008C0584" w:rsidTr="007F7104">
              <w:tc>
                <w:tcPr>
                  <w:tcW w:w="3260" w:type="dxa"/>
                  <w:tcBorders>
                    <w:left w:val="nil"/>
                  </w:tcBorders>
                </w:tcPr>
                <w:p w:rsidR="008C0584" w:rsidRPr="00A979E1" w:rsidRDefault="00C108AE" w:rsidP="007F7104">
                  <w:pPr>
                    <w:pStyle w:val="Ttulo3"/>
                  </w:pPr>
                  <w:sdt>
                    <w:sdtPr>
                      <w:alias w:val="Tipo de reunión:"/>
                      <w:tag w:val="Tipo de reunión:"/>
                      <w:id w:val="1709373317"/>
                      <w:placeholder>
                        <w:docPart w:val="4A28FEC673DB4FF6901583C1E85C63B3"/>
                      </w:placeholder>
                      <w:temporary/>
                      <w:showingPlcHdr/>
                      <w15:appearance w15:val="hidden"/>
                    </w:sdtPr>
                    <w:sdtContent>
                      <w:r w:rsidR="008C0584" w:rsidRPr="00A979E1">
                        <w:rPr>
                          <w:lang w:bidi="es-ES"/>
                        </w:rPr>
                        <w:t>Tipo de reunión</w:t>
                      </w:r>
                    </w:sdtContent>
                  </w:sdt>
                </w:p>
              </w:tc>
              <w:tc>
                <w:tcPr>
                  <w:tcW w:w="2835" w:type="dxa"/>
                  <w:tcBorders>
                    <w:right w:val="single" w:sz="8" w:space="0" w:color="F07F09" w:themeColor="accent1"/>
                  </w:tcBorders>
                </w:tcPr>
                <w:p w:rsidR="008C0584" w:rsidRDefault="009F4448" w:rsidP="007F7104">
                  <w:pPr>
                    <w:spacing w:after="0"/>
                  </w:pPr>
                  <w:r>
                    <w:t xml:space="preserve">Seguimiento de </w:t>
                  </w:r>
                  <w:proofErr w:type="spellStart"/>
                  <w:r>
                    <w:t>lexer</w:t>
                  </w:r>
                  <w:proofErr w:type="spellEnd"/>
                </w:p>
              </w:tc>
            </w:tr>
            <w:tr w:rsidR="008C0584" w:rsidTr="007F7104">
              <w:sdt>
                <w:sdtPr>
                  <w:alias w:val="Responsable:"/>
                  <w:tag w:val="Responsable:"/>
                  <w:id w:val="188110020"/>
                  <w:placeholder>
                    <w:docPart w:val="4BDE44388E814337855040A95F36C62C"/>
                  </w:placeholder>
                  <w:temporary/>
                  <w:showingPlcHdr/>
                  <w15:appearance w15:val="hidden"/>
                </w:sdtPr>
                <w:sdtContent>
                  <w:tc>
                    <w:tcPr>
                      <w:tcW w:w="3260" w:type="dxa"/>
                      <w:tcBorders>
                        <w:left w:val="nil"/>
                      </w:tcBorders>
                    </w:tcPr>
                    <w:p w:rsidR="008C0584" w:rsidRPr="00A979E1" w:rsidRDefault="008C0584" w:rsidP="007F7104">
                      <w:pPr>
                        <w:pStyle w:val="Ttulo3"/>
                      </w:pPr>
                      <w:r w:rsidRPr="00A979E1">
                        <w:rPr>
                          <w:lang w:bidi="es-ES"/>
                        </w:rPr>
                        <w:t>Responsable</w:t>
                      </w:r>
                    </w:p>
                  </w:tc>
                </w:sdtContent>
              </w:sdt>
              <w:tc>
                <w:tcPr>
                  <w:tcW w:w="2835" w:type="dxa"/>
                  <w:tcBorders>
                    <w:right w:val="single" w:sz="8" w:space="0" w:color="F07F09" w:themeColor="accent1"/>
                  </w:tcBorders>
                </w:tcPr>
                <w:p w:rsidR="008C0584" w:rsidRDefault="008C0584" w:rsidP="007F7104">
                  <w:pPr>
                    <w:spacing w:after="0"/>
                  </w:pPr>
                  <w:r>
                    <w:t>Administradora</w:t>
                  </w:r>
                </w:p>
              </w:tc>
            </w:tr>
          </w:tbl>
          <w:p w:rsidR="008C0584" w:rsidRDefault="008C0584" w:rsidP="007F7104">
            <w:pPr>
              <w:spacing w:after="0"/>
            </w:pPr>
          </w:p>
        </w:tc>
        <w:tc>
          <w:tcPr>
            <w:tcW w:w="5233" w:type="dxa"/>
          </w:tcPr>
          <w:p w:rsidR="008C0584" w:rsidRPr="00D60985" w:rsidRDefault="008C0584" w:rsidP="007F7104">
            <w:pPr>
              <w:pStyle w:val="Ttulo3"/>
            </w:pPr>
            <w:r w:rsidRPr="00D60985">
              <w:t>Asistieron</w:t>
            </w:r>
          </w:p>
          <w:p w:rsidR="008C0584" w:rsidRDefault="009F4448" w:rsidP="009F4448">
            <w:pPr>
              <w:spacing w:after="0"/>
            </w:pPr>
            <w:r>
              <w:t xml:space="preserve">Marian </w:t>
            </w:r>
          </w:p>
          <w:p w:rsidR="009F4448" w:rsidRDefault="009F4448" w:rsidP="009F4448">
            <w:pPr>
              <w:spacing w:after="0"/>
            </w:pPr>
            <w:r>
              <w:t xml:space="preserve">Brenda </w:t>
            </w:r>
          </w:p>
          <w:p w:rsidR="009F4448" w:rsidRDefault="009F4448" w:rsidP="009F4448">
            <w:pPr>
              <w:spacing w:after="0"/>
            </w:pPr>
            <w:r>
              <w:t>Erik</w:t>
            </w:r>
          </w:p>
        </w:tc>
      </w:tr>
    </w:tbl>
    <w:p w:rsidR="008C0584" w:rsidRDefault="00C108AE" w:rsidP="008C0584">
      <w:pPr>
        <w:pStyle w:val="Ttulo1"/>
      </w:pPr>
      <w:sdt>
        <w:sdtPr>
          <w:alias w:val="Temas de la agenda:"/>
          <w:tag w:val="Temas de la agenda:"/>
          <w:id w:val="733589193"/>
          <w:placeholder>
            <w:docPart w:val="AEFF569DADC84F8C83C182198EC6C64C"/>
          </w:placeholder>
          <w:temporary/>
          <w:showingPlcHdr/>
          <w15:appearance w15:val="hidden"/>
        </w:sdtPr>
        <w:sdtContent>
          <w:r w:rsidR="008C0584">
            <w:rPr>
              <w:lang w:bidi="es-ES"/>
            </w:rPr>
            <w:t>Temas de la agenda</w:t>
          </w:r>
        </w:sdtContent>
      </w:sdt>
    </w:p>
    <w:p w:rsidR="008C0584" w:rsidRDefault="00C108AE" w:rsidP="008C0584">
      <w:pPr>
        <w:pStyle w:val="Ttulo2"/>
      </w:pPr>
      <w:sdt>
        <w:sdtPr>
          <w:alias w:val="Tiempo asignado (agenda 1):"/>
          <w:tag w:val="Tiempo asignado (agenda 1):"/>
          <w:id w:val="-1351716396"/>
          <w:placeholder>
            <w:docPart w:val="D5636FD6F3C64338A3E5FF86F60F2305"/>
          </w:placeholder>
          <w:temporary/>
          <w:showingPlcHdr/>
          <w15:appearance w15:val="hidden"/>
        </w:sdtPr>
        <w:sdtContent>
          <w:r w:rsidR="008C0584">
            <w:rPr>
              <w:lang w:bidi="es-ES"/>
            </w:rPr>
            <w:t>Tiempo asignado</w:t>
          </w:r>
        </w:sdtContent>
      </w:sdt>
      <w:r w:rsidR="008C0584">
        <w:rPr>
          <w:lang w:bidi="es-ES"/>
        </w:rPr>
        <w:t xml:space="preserve"> | </w:t>
      </w:r>
      <w:sdt>
        <w:sdtPr>
          <w:rPr>
            <w:rStyle w:val="nfasissutil"/>
          </w:rPr>
          <w:alias w:val="Escriba el tiempo (agenda 1):"/>
          <w:tag w:val="Escriba el tiempo (agenda 1):"/>
          <w:id w:val="673691635"/>
          <w:placeholder>
            <w:docPart w:val="BCF3EFE7B58D4A689376A851A962AEFF"/>
          </w:placeholder>
          <w15:appearance w15:val="hidden"/>
        </w:sdtPr>
        <w:sdtEndPr>
          <w:rPr>
            <w:rStyle w:val="Fuentedeprrafopredeter"/>
            <w:i w:val="0"/>
            <w:iCs w:val="0"/>
            <w:color w:val="9F2936" w:themeColor="accent2"/>
          </w:rPr>
        </w:sdtEndPr>
        <w:sdtContent>
          <w:r w:rsidR="002E352E">
            <w:rPr>
              <w:rStyle w:val="nfasissutil"/>
            </w:rPr>
            <w:t>2</w:t>
          </w:r>
          <w:r w:rsidR="008C0584">
            <w:rPr>
              <w:rStyle w:val="nfasissutil"/>
            </w:rPr>
            <w:t xml:space="preserve"> horas</w:t>
          </w:r>
        </w:sdtContent>
      </w:sdt>
      <w:r w:rsidR="008C0584">
        <w:rPr>
          <w:lang w:bidi="es-ES"/>
        </w:rPr>
        <w:t xml:space="preserve"> | </w:t>
      </w:r>
      <w:sdt>
        <w:sdtPr>
          <w:alias w:val="Tema de la agenda (agenda 1):"/>
          <w:tag w:val="Tema de la agenda (agenda 1):"/>
          <w:id w:val="1149786278"/>
          <w:placeholder>
            <w:docPart w:val="A551EA093D6D49C3A01AAEE1478B6C37"/>
          </w:placeholder>
          <w:temporary/>
          <w:showingPlcHdr/>
          <w15:appearance w15:val="hidden"/>
        </w:sdtPr>
        <w:sdtContent>
          <w:r w:rsidR="008C0584">
            <w:rPr>
              <w:lang w:bidi="es-ES"/>
            </w:rPr>
            <w:t>Tema de la agenda</w:t>
          </w:r>
        </w:sdtContent>
      </w:sdt>
      <w:proofErr w:type="spellStart"/>
      <w:r w:rsidR="009F4448">
        <w:rPr>
          <w:rStyle w:val="nfasissutil"/>
        </w:rPr>
        <w:t>Lexer</w:t>
      </w:r>
      <w:proofErr w:type="spellEnd"/>
      <w:r w:rsidR="009F4448">
        <w:rPr>
          <w:rStyle w:val="nfasissutil"/>
        </w:rPr>
        <w:t xml:space="preserve"> para enteros</w:t>
      </w:r>
    </w:p>
    <w:p w:rsidR="008C0584" w:rsidRPr="00A63C5A" w:rsidRDefault="009F4448" w:rsidP="008C0584">
      <w:pPr>
        <w:jc w:val="both"/>
        <w:rPr>
          <w:sz w:val="24"/>
        </w:rPr>
      </w:pPr>
      <w:r>
        <w:rPr>
          <w:sz w:val="24"/>
        </w:rPr>
        <w:t xml:space="preserve">Dado que </w:t>
      </w:r>
      <w:r w:rsidR="00972FAB">
        <w:rPr>
          <w:sz w:val="24"/>
        </w:rPr>
        <w:t xml:space="preserve">en </w:t>
      </w:r>
      <w:r>
        <w:rPr>
          <w:sz w:val="24"/>
        </w:rPr>
        <w:t xml:space="preserve">la sesión </w:t>
      </w:r>
      <w:r w:rsidR="00972FAB">
        <w:rPr>
          <w:sz w:val="24"/>
        </w:rPr>
        <w:t>anterior</w:t>
      </w:r>
      <w:r>
        <w:rPr>
          <w:sz w:val="24"/>
        </w:rPr>
        <w:t xml:space="preserve"> no quedo finalizado el </w:t>
      </w:r>
      <w:r w:rsidR="002A64BD">
        <w:rPr>
          <w:sz w:val="24"/>
        </w:rPr>
        <w:t>módulo</w:t>
      </w:r>
      <w:r>
        <w:rPr>
          <w:sz w:val="24"/>
        </w:rPr>
        <w:t xml:space="preserve"> del </w:t>
      </w:r>
      <w:proofErr w:type="spellStart"/>
      <w:r>
        <w:rPr>
          <w:sz w:val="24"/>
        </w:rPr>
        <w:t>lexer</w:t>
      </w:r>
      <w:proofErr w:type="spellEnd"/>
      <w:r>
        <w:rPr>
          <w:sz w:val="24"/>
        </w:rPr>
        <w:t xml:space="preserve"> se decidió continuar </w:t>
      </w:r>
      <w:r w:rsidR="00972FAB">
        <w:rPr>
          <w:sz w:val="24"/>
        </w:rPr>
        <w:t xml:space="preserve">y finalizarlo, </w:t>
      </w:r>
      <w:r>
        <w:rPr>
          <w:sz w:val="24"/>
        </w:rPr>
        <w:t xml:space="preserve">para </w:t>
      </w:r>
      <w:r w:rsidR="00972FAB">
        <w:rPr>
          <w:sz w:val="24"/>
        </w:rPr>
        <w:t xml:space="preserve">poder </w:t>
      </w:r>
      <w:r w:rsidR="002A64BD">
        <w:rPr>
          <w:sz w:val="24"/>
        </w:rPr>
        <w:t xml:space="preserve">comenzar con el módulo </w:t>
      </w:r>
      <w:proofErr w:type="spellStart"/>
      <w:r>
        <w:rPr>
          <w:sz w:val="24"/>
        </w:rPr>
        <w:t>saneador</w:t>
      </w:r>
      <w:proofErr w:type="spellEnd"/>
      <w:r>
        <w:rPr>
          <w:sz w:val="24"/>
        </w:rPr>
        <w:t>.</w:t>
      </w:r>
      <w:r w:rsidR="00972FAB">
        <w:rPr>
          <w:sz w:val="24"/>
        </w:rPr>
        <w:t xml:space="preserve"> Esta reunión estaba planeada para comenzar el </w:t>
      </w:r>
      <w:proofErr w:type="spellStart"/>
      <w:r w:rsidR="00972FAB">
        <w:rPr>
          <w:sz w:val="24"/>
        </w:rPr>
        <w:t>modulo</w:t>
      </w:r>
      <w:proofErr w:type="spellEnd"/>
      <w:r w:rsidR="00972FAB">
        <w:rPr>
          <w:sz w:val="24"/>
        </w:rPr>
        <w:t xml:space="preserve"> de </w:t>
      </w:r>
      <w:proofErr w:type="spellStart"/>
      <w:r w:rsidR="00972FAB">
        <w:rPr>
          <w:sz w:val="24"/>
        </w:rPr>
        <w:t>saneador</w:t>
      </w:r>
      <w:proofErr w:type="spellEnd"/>
      <w:r w:rsidR="006F3B2E">
        <w:rPr>
          <w:sz w:val="24"/>
        </w:rPr>
        <w:t xml:space="preserve">, pero dado que el </w:t>
      </w:r>
      <w:proofErr w:type="spellStart"/>
      <w:r w:rsidR="006F3B2E">
        <w:rPr>
          <w:sz w:val="24"/>
        </w:rPr>
        <w:t>modulo</w:t>
      </w:r>
      <w:proofErr w:type="spellEnd"/>
      <w:r w:rsidR="006F3B2E">
        <w:rPr>
          <w:sz w:val="24"/>
        </w:rPr>
        <w:t xml:space="preserve"> </w:t>
      </w:r>
      <w:proofErr w:type="spellStart"/>
      <w:r w:rsidR="006F3B2E">
        <w:rPr>
          <w:sz w:val="24"/>
        </w:rPr>
        <w:t>saneador</w:t>
      </w:r>
      <w:proofErr w:type="spellEnd"/>
      <w:r w:rsidR="006F3B2E">
        <w:rPr>
          <w:sz w:val="24"/>
        </w:rPr>
        <w:t xml:space="preserve"> depende del </w:t>
      </w:r>
      <w:proofErr w:type="spellStart"/>
      <w:r w:rsidR="006F3B2E">
        <w:rPr>
          <w:sz w:val="24"/>
        </w:rPr>
        <w:t>lexer</w:t>
      </w:r>
      <w:proofErr w:type="spellEnd"/>
      <w:r w:rsidR="006F3B2E">
        <w:rPr>
          <w:sz w:val="24"/>
        </w:rPr>
        <w:t xml:space="preserve"> no se pudo comenzar</w:t>
      </w:r>
      <w:r w:rsidR="00972FAB">
        <w:rPr>
          <w:sz w:val="24"/>
        </w:rPr>
        <w:t xml:space="preserve">. </w:t>
      </w:r>
      <w:r>
        <w:rPr>
          <w:sz w:val="24"/>
        </w:rPr>
        <w:t xml:space="preserve"> </w:t>
      </w:r>
    </w:p>
    <w:tbl>
      <w:tblPr>
        <w:tblStyle w:val="Actasdelareunin"/>
        <w:tblpPr w:leftFromText="141" w:rightFromText="141" w:vertAnchor="text" w:tblpY="1"/>
        <w:tblOverlap w:val="never"/>
        <w:tblW w:w="3958" w:type="pct"/>
        <w:tblLayout w:type="fixed"/>
        <w:tblLook w:val="04A0" w:firstRow="1" w:lastRow="0" w:firstColumn="1" w:lastColumn="0" w:noHBand="0" w:noVBand="1"/>
        <w:tblDescription w:val="Tabla de información de las medidas para agenda 1"/>
      </w:tblPr>
      <w:tblGrid>
        <w:gridCol w:w="4962"/>
        <w:gridCol w:w="3323"/>
      </w:tblGrid>
      <w:tr w:rsidR="008C0584" w:rsidRPr="00E52810" w:rsidTr="007F7104">
        <w:trPr>
          <w:cnfStyle w:val="100000000000" w:firstRow="1" w:lastRow="0" w:firstColumn="0" w:lastColumn="0" w:oddVBand="0" w:evenVBand="0" w:oddHBand="0" w:evenHBand="0" w:firstRowFirstColumn="0" w:firstRowLastColumn="0" w:lastRowFirstColumn="0" w:lastRowLastColumn="0"/>
        </w:trPr>
        <w:tc>
          <w:tcPr>
            <w:tcW w:w="4962" w:type="dxa"/>
            <w:tcBorders>
              <w:bottom w:val="double" w:sz="4" w:space="0" w:color="1B587C" w:themeColor="accent3"/>
            </w:tcBorders>
          </w:tcPr>
          <w:p w:rsidR="008C0584" w:rsidRPr="00E52810" w:rsidRDefault="008C0584" w:rsidP="007F7104">
            <w:r>
              <w:t>Nombre de los asistentes</w:t>
            </w:r>
          </w:p>
        </w:tc>
        <w:tc>
          <w:tcPr>
            <w:tcW w:w="3323" w:type="dxa"/>
            <w:tcBorders>
              <w:bottom w:val="double" w:sz="4" w:space="0" w:color="1B587C" w:themeColor="accent3"/>
            </w:tcBorders>
          </w:tcPr>
          <w:p w:rsidR="008C0584" w:rsidRPr="00E52810" w:rsidRDefault="008C0584" w:rsidP="007F7104">
            <w:r>
              <w:t>Firma</w:t>
            </w:r>
          </w:p>
        </w:tc>
      </w:tr>
      <w:tr w:rsidR="008C0584" w:rsidRPr="00E52810" w:rsidTr="007F7104">
        <w:tc>
          <w:tcPr>
            <w:tcW w:w="4962" w:type="dxa"/>
            <w:tcBorders>
              <w:top w:val="double" w:sz="4" w:space="0" w:color="1B587C" w:themeColor="accent3"/>
            </w:tcBorders>
          </w:tcPr>
          <w:p w:rsidR="008C0584" w:rsidRDefault="008C0584" w:rsidP="007F7104"/>
        </w:tc>
        <w:tc>
          <w:tcPr>
            <w:tcW w:w="3323" w:type="dxa"/>
            <w:tcBorders>
              <w:top w:val="double" w:sz="4" w:space="0" w:color="1B587C" w:themeColor="accent3"/>
            </w:tcBorders>
          </w:tcPr>
          <w:p w:rsidR="008C0584" w:rsidRDefault="008C0584" w:rsidP="007F7104"/>
        </w:tc>
      </w:tr>
      <w:tr w:rsidR="008C0584" w:rsidRPr="00E52810" w:rsidTr="007F7104">
        <w:trPr>
          <w:trHeight w:val="398"/>
        </w:trPr>
        <w:tc>
          <w:tcPr>
            <w:tcW w:w="4962" w:type="dxa"/>
          </w:tcPr>
          <w:p w:rsidR="008C0584" w:rsidRPr="00A63C5A" w:rsidRDefault="008C0584" w:rsidP="007F7104">
            <w:pPr>
              <w:spacing w:before="0" w:after="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Barrón Pérez Marian Andrea</w:t>
            </w:r>
          </w:p>
        </w:tc>
        <w:tc>
          <w:tcPr>
            <w:tcW w:w="3323" w:type="dxa"/>
            <w:tcBorders>
              <w:bottom w:val="single" w:sz="4" w:space="0" w:color="auto"/>
            </w:tcBorders>
          </w:tcPr>
          <w:p w:rsidR="008C0584" w:rsidRPr="00E52810" w:rsidRDefault="008C0584" w:rsidP="007F7104">
            <w:pPr>
              <w:ind w:left="0"/>
            </w:pPr>
          </w:p>
        </w:tc>
      </w:tr>
      <w:tr w:rsidR="008C0584" w:rsidRPr="00E52810" w:rsidTr="007F7104">
        <w:trPr>
          <w:trHeight w:val="491"/>
        </w:trPr>
        <w:tc>
          <w:tcPr>
            <w:tcW w:w="4962" w:type="dxa"/>
          </w:tcPr>
          <w:p w:rsidR="008C0584" w:rsidRDefault="008C0584" w:rsidP="007F7104">
            <w:pPr>
              <w:ind w:left="0"/>
              <w:rPr>
                <w:rFonts w:eastAsia="Times New Roman" w:cs="Times New Roman"/>
                <w:color w:val="000000"/>
                <w:spacing w:val="0"/>
                <w:sz w:val="24"/>
                <w:szCs w:val="32"/>
                <w:lang w:val="es-MX" w:eastAsia="es-MX"/>
              </w:rPr>
            </w:pPr>
          </w:p>
          <w:p w:rsidR="008C0584" w:rsidRPr="00A63C5A" w:rsidRDefault="008C0584"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Valdez Mondragón Erik</w:t>
            </w:r>
          </w:p>
        </w:tc>
        <w:tc>
          <w:tcPr>
            <w:tcW w:w="3323" w:type="dxa"/>
            <w:tcBorders>
              <w:top w:val="single" w:sz="4" w:space="0" w:color="auto"/>
              <w:bottom w:val="single" w:sz="4" w:space="0" w:color="auto"/>
            </w:tcBorders>
          </w:tcPr>
          <w:p w:rsidR="008C0584" w:rsidRPr="00E52810" w:rsidRDefault="008C0584" w:rsidP="007F7104">
            <w:pPr>
              <w:ind w:left="0"/>
            </w:pPr>
          </w:p>
        </w:tc>
      </w:tr>
      <w:tr w:rsidR="008C0584" w:rsidRPr="00E52810" w:rsidTr="007F7104">
        <w:trPr>
          <w:trHeight w:val="491"/>
        </w:trPr>
        <w:tc>
          <w:tcPr>
            <w:tcW w:w="4962" w:type="dxa"/>
          </w:tcPr>
          <w:p w:rsidR="008C0584" w:rsidRDefault="008C0584" w:rsidP="007F7104">
            <w:pPr>
              <w:spacing w:before="0" w:after="0"/>
              <w:ind w:left="0"/>
              <w:textAlignment w:val="baseline"/>
              <w:rPr>
                <w:rFonts w:eastAsia="Times New Roman" w:cs="Times New Roman"/>
                <w:color w:val="000000"/>
                <w:spacing w:val="0"/>
                <w:sz w:val="24"/>
                <w:szCs w:val="32"/>
                <w:lang w:val="es-MX" w:eastAsia="es-MX"/>
              </w:rPr>
            </w:pPr>
          </w:p>
          <w:p w:rsidR="008C0584" w:rsidRDefault="008C0584" w:rsidP="007F7104">
            <w:pPr>
              <w:spacing w:before="0" w:after="0"/>
              <w:ind w:left="0"/>
              <w:textAlignment w:val="baseline"/>
              <w:rPr>
                <w:rFonts w:eastAsia="Times New Roman" w:cs="Times New Roman"/>
                <w:color w:val="000000"/>
                <w:spacing w:val="0"/>
                <w:sz w:val="24"/>
                <w:szCs w:val="32"/>
                <w:lang w:val="es-MX" w:eastAsia="es-MX"/>
              </w:rPr>
            </w:pPr>
          </w:p>
          <w:p w:rsidR="008C0584" w:rsidRPr="00A63C5A" w:rsidRDefault="008C0584" w:rsidP="007F7104">
            <w:pPr>
              <w:spacing w:before="0" w:after="0"/>
              <w:ind w:left="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Ortiz Martínez Brenda</w:t>
            </w:r>
          </w:p>
        </w:tc>
        <w:tc>
          <w:tcPr>
            <w:tcW w:w="3323" w:type="dxa"/>
            <w:tcBorders>
              <w:top w:val="single" w:sz="4" w:space="0" w:color="auto"/>
              <w:bottom w:val="single" w:sz="4" w:space="0" w:color="auto"/>
            </w:tcBorders>
          </w:tcPr>
          <w:p w:rsidR="008C0584" w:rsidRPr="00E52810" w:rsidRDefault="008C0584" w:rsidP="007F7104">
            <w:pPr>
              <w:ind w:left="0"/>
            </w:pPr>
          </w:p>
        </w:tc>
      </w:tr>
    </w:tbl>
    <w:p w:rsidR="008C0584" w:rsidRDefault="008C0584" w:rsidP="008C0584">
      <w:r>
        <w:br w:type="textWrapping" w:clear="all"/>
      </w:r>
    </w:p>
    <w:p w:rsidR="008C0584" w:rsidRDefault="008C0584" w:rsidP="00A979E1"/>
    <w:p w:rsidR="00792239" w:rsidRDefault="00792239" w:rsidP="00A979E1"/>
    <w:p w:rsidR="00792239" w:rsidRDefault="00792239" w:rsidP="00A979E1"/>
    <w:p w:rsidR="00792239" w:rsidRDefault="00792239" w:rsidP="00A979E1"/>
    <w:p w:rsidR="00792239" w:rsidRDefault="00792239" w:rsidP="00A979E1"/>
    <w:p w:rsidR="00792239" w:rsidRDefault="00792239" w:rsidP="00A979E1"/>
    <w:p w:rsidR="00792239" w:rsidRDefault="00792239" w:rsidP="00A979E1"/>
    <w:p w:rsidR="00792239" w:rsidRDefault="00792239" w:rsidP="00A979E1"/>
    <w:p w:rsidR="00792239" w:rsidRDefault="00792239" w:rsidP="00A979E1"/>
    <w:p w:rsidR="00792239" w:rsidRDefault="00792239" w:rsidP="00A979E1"/>
    <w:p w:rsidR="00792239" w:rsidRDefault="00792239" w:rsidP="00A979E1"/>
    <w:p w:rsidR="00F915E1" w:rsidRDefault="00F915E1" w:rsidP="00972FAB">
      <w:pPr>
        <w:pStyle w:val="Ttulo"/>
        <w:ind w:left="0"/>
      </w:pPr>
    </w:p>
    <w:p w:rsidR="00F915E1" w:rsidRDefault="00F915E1" w:rsidP="00792239">
      <w:pPr>
        <w:pStyle w:val="Ttulo"/>
      </w:pPr>
    </w:p>
    <w:p w:rsidR="00792239" w:rsidRDefault="00792239" w:rsidP="00792239">
      <w:pPr>
        <w:pStyle w:val="Ttulo"/>
      </w:pPr>
      <w:r>
        <w:t>Reunión 5</w:t>
      </w:r>
      <w:r>
        <w:rPr>
          <w:lang w:bidi="es-ES"/>
        </w:rPr>
        <w:t xml:space="preserve"> </w:t>
      </w:r>
      <w:sdt>
        <w:sdtPr>
          <w:alias w:val="Separador de línea vertical:"/>
          <w:tag w:val="Separador de línea vertical:"/>
          <w:id w:val="1493841687"/>
          <w:placeholder>
            <w:docPart w:val="8C7406656266421EB834FC9DDCE23157"/>
          </w:placeholder>
          <w:temporary/>
          <w:showingPlcHdr/>
          <w15:appearance w15:val="hidden"/>
        </w:sdtPr>
        <w:sdtContent>
          <w:r>
            <w:rPr>
              <w:lang w:bidi="es-ES"/>
            </w:rPr>
            <w:t>|</w:t>
          </w:r>
        </w:sdtContent>
      </w:sdt>
    </w:p>
    <w:p w:rsidR="00792239" w:rsidRDefault="003A770C" w:rsidP="00792239">
      <w:pPr>
        <w:pStyle w:val="Ttulo2"/>
      </w:pPr>
      <w:r>
        <w:rPr>
          <w:rStyle w:val="nfasissutil"/>
        </w:rPr>
        <w:t xml:space="preserve">Viernes </w:t>
      </w:r>
      <w:r w:rsidR="00792239">
        <w:rPr>
          <w:rStyle w:val="nfasissutil"/>
        </w:rPr>
        <w:t>22 marzo 201</w:t>
      </w:r>
      <w:r w:rsidR="00794546">
        <w:rPr>
          <w:rStyle w:val="nfasissutil"/>
        </w:rPr>
        <w:t>9</w:t>
      </w:r>
      <w:r w:rsidR="00792239" w:rsidRPr="003665F5">
        <w:rPr>
          <w:rStyle w:val="nfasissutil"/>
          <w:lang w:bidi="es-ES"/>
        </w:rPr>
        <w:t xml:space="preserve"> | </w:t>
      </w:r>
      <w:r w:rsidR="002E352E">
        <w:rPr>
          <w:rStyle w:val="nfasissutil"/>
        </w:rPr>
        <w:t>3</w:t>
      </w:r>
      <w:r w:rsidR="00792239">
        <w:rPr>
          <w:rStyle w:val="nfasissutil"/>
        </w:rPr>
        <w:t>:00 pm</w:t>
      </w:r>
      <w:r w:rsidR="00792239">
        <w:rPr>
          <w:lang w:bidi="es-ES"/>
        </w:rPr>
        <w:t xml:space="preserve"> | </w:t>
      </w:r>
      <w:sdt>
        <w:sdtPr>
          <w:alias w:val="Lugar de la reunión:"/>
          <w:tag w:val="Lugar de la reunión:"/>
          <w:id w:val="-993101121"/>
          <w:placeholder>
            <w:docPart w:val="54D066A4B3734333A2E7A7ED0BDDD734"/>
          </w:placeholder>
          <w:temporary/>
          <w:showingPlcHdr/>
          <w15:appearance w15:val="hidden"/>
        </w:sdtPr>
        <w:sdtContent>
          <w:r w:rsidR="00792239">
            <w:rPr>
              <w:lang w:bidi="es-ES"/>
            </w:rPr>
            <w:t>Lugar de la reunión</w:t>
          </w:r>
        </w:sdtContent>
      </w:sdt>
      <w:r w:rsidR="00792239">
        <w:rPr>
          <w:lang w:bidi="es-ES"/>
        </w:rPr>
        <w:t xml:space="preserve"> </w:t>
      </w:r>
      <w:sdt>
        <w:sdtPr>
          <w:rPr>
            <w:rStyle w:val="nfasissutil"/>
          </w:rPr>
          <w:alias w:val="Escriba la ubicación:"/>
          <w:tag w:val="Escriba la ubicación:"/>
          <w:id w:val="1089043015"/>
          <w:placeholder>
            <w:docPart w:val="5D7EEE0B56A547A7ABE10A9B55E52CEF"/>
          </w:placeholder>
          <w15:appearance w15:val="hidden"/>
        </w:sdtPr>
        <w:sdtEndPr>
          <w:rPr>
            <w:rStyle w:val="Fuentedeprrafopredeter"/>
            <w:i w:val="0"/>
            <w:iCs w:val="0"/>
            <w:color w:val="9F2936" w:themeColor="accent2"/>
          </w:rPr>
        </w:sdtEndPr>
        <w:sdtContent>
          <w:r w:rsidR="00792239">
            <w:rPr>
              <w:rStyle w:val="nfasissutil"/>
            </w:rPr>
            <w:t>Biblioteca Enrique Rivero Borrell</w:t>
          </w:r>
        </w:sdtContent>
      </w:sdt>
    </w:p>
    <w:tbl>
      <w:tblPr>
        <w:tblW w:w="5412" w:type="pct"/>
        <w:tblLayout w:type="fixed"/>
        <w:tblCellMar>
          <w:left w:w="0" w:type="dxa"/>
          <w:right w:w="0" w:type="dxa"/>
        </w:tblCellMar>
        <w:tblLook w:val="04A0" w:firstRow="1" w:lastRow="0" w:firstColumn="1" w:lastColumn="0" w:noHBand="0" w:noVBand="1"/>
        <w:tblDescription w:val="Tabla de diseño de información de la reunión"/>
      </w:tblPr>
      <w:tblGrid>
        <w:gridCol w:w="6095"/>
        <w:gridCol w:w="5233"/>
      </w:tblGrid>
      <w:tr w:rsidR="00792239" w:rsidTr="007F7104">
        <w:tc>
          <w:tcPr>
            <w:tcW w:w="6096" w:type="dxa"/>
          </w:tcPr>
          <w:tbl>
            <w:tblPr>
              <w:tblW w:w="6095"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a para indicar la información relativa a la persona que organiza la reunión, el tipo de reunión, el responsable, el encargado de tomar notas y el controlador del tiempo"/>
            </w:tblPr>
            <w:tblGrid>
              <w:gridCol w:w="3260"/>
              <w:gridCol w:w="2835"/>
            </w:tblGrid>
            <w:tr w:rsidR="00792239" w:rsidTr="007F7104">
              <w:tc>
                <w:tcPr>
                  <w:tcW w:w="3260" w:type="dxa"/>
                  <w:tcBorders>
                    <w:left w:val="nil"/>
                  </w:tcBorders>
                </w:tcPr>
                <w:p w:rsidR="00792239" w:rsidRPr="00A979E1" w:rsidRDefault="00C108AE" w:rsidP="007F7104">
                  <w:pPr>
                    <w:pStyle w:val="Ttulo3"/>
                  </w:pPr>
                  <w:sdt>
                    <w:sdtPr>
                      <w:alias w:val="Reunión organizada por:"/>
                      <w:tag w:val="Reunión organizada por:"/>
                      <w:id w:val="1572699397"/>
                      <w:placeholder>
                        <w:docPart w:val="A3621BD2EF8C4405A0DB536399FC1CCF"/>
                      </w:placeholder>
                      <w:temporary/>
                      <w:showingPlcHdr/>
                      <w15:appearance w15:val="hidden"/>
                    </w:sdtPr>
                    <w:sdtContent>
                      <w:r w:rsidR="00792239" w:rsidRPr="00A979E1">
                        <w:rPr>
                          <w:lang w:bidi="es-ES"/>
                        </w:rPr>
                        <w:t>Reunión organizada por</w:t>
                      </w:r>
                    </w:sdtContent>
                  </w:sdt>
                </w:p>
              </w:tc>
              <w:tc>
                <w:tcPr>
                  <w:tcW w:w="2835" w:type="dxa"/>
                  <w:tcBorders>
                    <w:right w:val="single" w:sz="8" w:space="0" w:color="F07F09" w:themeColor="accent1"/>
                  </w:tcBorders>
                </w:tcPr>
                <w:p w:rsidR="00792239" w:rsidRDefault="00792239" w:rsidP="007F7104">
                  <w:pPr>
                    <w:spacing w:after="0"/>
                  </w:pPr>
                  <w:r>
                    <w:t>Administradora</w:t>
                  </w:r>
                </w:p>
              </w:tc>
            </w:tr>
            <w:tr w:rsidR="00792239" w:rsidTr="007F7104">
              <w:tc>
                <w:tcPr>
                  <w:tcW w:w="3260" w:type="dxa"/>
                  <w:tcBorders>
                    <w:left w:val="nil"/>
                  </w:tcBorders>
                </w:tcPr>
                <w:p w:rsidR="00792239" w:rsidRPr="00A979E1" w:rsidRDefault="00C108AE" w:rsidP="007F7104">
                  <w:pPr>
                    <w:pStyle w:val="Ttulo3"/>
                  </w:pPr>
                  <w:sdt>
                    <w:sdtPr>
                      <w:alias w:val="Tipo de reunión:"/>
                      <w:tag w:val="Tipo de reunión:"/>
                      <w:id w:val="-2007969167"/>
                      <w:placeholder>
                        <w:docPart w:val="EA396575E21F46899CDAEE0131F2A5DD"/>
                      </w:placeholder>
                      <w:temporary/>
                      <w:showingPlcHdr/>
                      <w15:appearance w15:val="hidden"/>
                    </w:sdtPr>
                    <w:sdtContent>
                      <w:r w:rsidR="00792239" w:rsidRPr="00A979E1">
                        <w:rPr>
                          <w:lang w:bidi="es-ES"/>
                        </w:rPr>
                        <w:t>Tipo de reunión</w:t>
                      </w:r>
                    </w:sdtContent>
                  </w:sdt>
                </w:p>
              </w:tc>
              <w:tc>
                <w:tcPr>
                  <w:tcW w:w="2835" w:type="dxa"/>
                  <w:tcBorders>
                    <w:right w:val="single" w:sz="8" w:space="0" w:color="F07F09" w:themeColor="accent1"/>
                  </w:tcBorders>
                </w:tcPr>
                <w:p w:rsidR="00792239" w:rsidRDefault="00972FAB" w:rsidP="007F7104">
                  <w:pPr>
                    <w:spacing w:after="0"/>
                  </w:pPr>
                  <w:proofErr w:type="spellStart"/>
                  <w:r>
                    <w:t>Saneador</w:t>
                  </w:r>
                  <w:proofErr w:type="spellEnd"/>
                  <w:r>
                    <w:t xml:space="preserve"> e inicio del parser</w:t>
                  </w:r>
                </w:p>
              </w:tc>
            </w:tr>
            <w:tr w:rsidR="00792239" w:rsidTr="007F7104">
              <w:sdt>
                <w:sdtPr>
                  <w:alias w:val="Responsable:"/>
                  <w:tag w:val="Responsable:"/>
                  <w:id w:val="-1550903599"/>
                  <w:placeholder>
                    <w:docPart w:val="6D388F607E0842F79C6B5027AECA5EA4"/>
                  </w:placeholder>
                  <w:temporary/>
                  <w:showingPlcHdr/>
                  <w15:appearance w15:val="hidden"/>
                </w:sdtPr>
                <w:sdtContent>
                  <w:tc>
                    <w:tcPr>
                      <w:tcW w:w="3260" w:type="dxa"/>
                      <w:tcBorders>
                        <w:left w:val="nil"/>
                      </w:tcBorders>
                    </w:tcPr>
                    <w:p w:rsidR="00792239" w:rsidRPr="00A979E1" w:rsidRDefault="00792239" w:rsidP="007F7104">
                      <w:pPr>
                        <w:pStyle w:val="Ttulo3"/>
                      </w:pPr>
                      <w:r w:rsidRPr="00A979E1">
                        <w:rPr>
                          <w:lang w:bidi="es-ES"/>
                        </w:rPr>
                        <w:t>Responsable</w:t>
                      </w:r>
                    </w:p>
                  </w:tc>
                </w:sdtContent>
              </w:sdt>
              <w:tc>
                <w:tcPr>
                  <w:tcW w:w="2835" w:type="dxa"/>
                  <w:tcBorders>
                    <w:right w:val="single" w:sz="8" w:space="0" w:color="F07F09" w:themeColor="accent1"/>
                  </w:tcBorders>
                </w:tcPr>
                <w:p w:rsidR="00792239" w:rsidRDefault="00792239" w:rsidP="007F7104">
                  <w:pPr>
                    <w:spacing w:after="0"/>
                  </w:pPr>
                  <w:r>
                    <w:t>Administradora</w:t>
                  </w:r>
                </w:p>
              </w:tc>
            </w:tr>
          </w:tbl>
          <w:p w:rsidR="00792239" w:rsidRDefault="00792239" w:rsidP="007F7104">
            <w:pPr>
              <w:spacing w:after="0"/>
            </w:pPr>
          </w:p>
        </w:tc>
        <w:tc>
          <w:tcPr>
            <w:tcW w:w="5233" w:type="dxa"/>
          </w:tcPr>
          <w:p w:rsidR="00792239" w:rsidRPr="00D60985" w:rsidRDefault="00792239" w:rsidP="007F7104">
            <w:pPr>
              <w:pStyle w:val="Ttulo3"/>
            </w:pPr>
            <w:r w:rsidRPr="00D60985">
              <w:t>Asistieron</w:t>
            </w:r>
          </w:p>
          <w:p w:rsidR="00792239" w:rsidRPr="00137619" w:rsidRDefault="00792239" w:rsidP="007F7104">
            <w:pPr>
              <w:spacing w:after="0"/>
            </w:pPr>
            <w:r>
              <w:t>Todos</w:t>
            </w:r>
          </w:p>
          <w:p w:rsidR="00792239" w:rsidRDefault="00792239" w:rsidP="007F7104">
            <w:pPr>
              <w:spacing w:after="0"/>
              <w:ind w:left="0"/>
            </w:pPr>
          </w:p>
        </w:tc>
      </w:tr>
    </w:tbl>
    <w:p w:rsidR="00792239" w:rsidRDefault="00C108AE" w:rsidP="00792239">
      <w:pPr>
        <w:pStyle w:val="Ttulo1"/>
      </w:pPr>
      <w:sdt>
        <w:sdtPr>
          <w:alias w:val="Temas de la agenda:"/>
          <w:tag w:val="Temas de la agenda:"/>
          <w:id w:val="-1349017910"/>
          <w:placeholder>
            <w:docPart w:val="89B72DAB813E45B084852B2846892AED"/>
          </w:placeholder>
          <w:temporary/>
          <w:showingPlcHdr/>
          <w15:appearance w15:val="hidden"/>
        </w:sdtPr>
        <w:sdtContent>
          <w:r w:rsidR="00792239">
            <w:rPr>
              <w:lang w:bidi="es-ES"/>
            </w:rPr>
            <w:t>Temas de la agenda</w:t>
          </w:r>
        </w:sdtContent>
      </w:sdt>
    </w:p>
    <w:p w:rsidR="00792239" w:rsidRDefault="00C108AE" w:rsidP="00792239">
      <w:pPr>
        <w:pStyle w:val="Ttulo2"/>
      </w:pPr>
      <w:sdt>
        <w:sdtPr>
          <w:alias w:val="Tiempo asignado (agenda 1):"/>
          <w:tag w:val="Tiempo asignado (agenda 1):"/>
          <w:id w:val="298034244"/>
          <w:placeholder>
            <w:docPart w:val="4AB29EB13118415C9C461D6627E51A84"/>
          </w:placeholder>
          <w:temporary/>
          <w:showingPlcHdr/>
          <w15:appearance w15:val="hidden"/>
        </w:sdtPr>
        <w:sdtContent>
          <w:r w:rsidR="00792239">
            <w:rPr>
              <w:lang w:bidi="es-ES"/>
            </w:rPr>
            <w:t>Tiempo asignado</w:t>
          </w:r>
        </w:sdtContent>
      </w:sdt>
      <w:r w:rsidR="00792239">
        <w:rPr>
          <w:lang w:bidi="es-ES"/>
        </w:rPr>
        <w:t xml:space="preserve"> | </w:t>
      </w:r>
      <w:sdt>
        <w:sdtPr>
          <w:rPr>
            <w:rStyle w:val="nfasissutil"/>
          </w:rPr>
          <w:alias w:val="Escriba el tiempo (agenda 1):"/>
          <w:tag w:val="Escriba el tiempo (agenda 1):"/>
          <w:id w:val="411667114"/>
          <w:placeholder>
            <w:docPart w:val="C225E51EB069412DA2E63F2126DC4488"/>
          </w:placeholder>
          <w15:appearance w15:val="hidden"/>
        </w:sdtPr>
        <w:sdtEndPr>
          <w:rPr>
            <w:rStyle w:val="Fuentedeprrafopredeter"/>
            <w:i w:val="0"/>
            <w:iCs w:val="0"/>
            <w:color w:val="9F2936" w:themeColor="accent2"/>
          </w:rPr>
        </w:sdtEndPr>
        <w:sdtContent>
          <w:r w:rsidR="00B72C5D">
            <w:rPr>
              <w:rStyle w:val="nfasissutil"/>
            </w:rPr>
            <w:t>3</w:t>
          </w:r>
          <w:r w:rsidR="00792239">
            <w:rPr>
              <w:rStyle w:val="nfasissutil"/>
            </w:rPr>
            <w:t xml:space="preserve"> horas</w:t>
          </w:r>
        </w:sdtContent>
      </w:sdt>
      <w:r w:rsidR="00792239">
        <w:rPr>
          <w:lang w:bidi="es-ES"/>
        </w:rPr>
        <w:t xml:space="preserve"> | </w:t>
      </w:r>
      <w:sdt>
        <w:sdtPr>
          <w:alias w:val="Tema de la agenda (agenda 1):"/>
          <w:tag w:val="Tema de la agenda (agenda 1):"/>
          <w:id w:val="-297997286"/>
          <w:placeholder>
            <w:docPart w:val="418A447DB2044B54A163C7445A84EDA0"/>
          </w:placeholder>
          <w:temporary/>
          <w:showingPlcHdr/>
          <w15:appearance w15:val="hidden"/>
        </w:sdtPr>
        <w:sdtContent>
          <w:r w:rsidR="00792239">
            <w:rPr>
              <w:lang w:bidi="es-ES"/>
            </w:rPr>
            <w:t>Tema de la agenda</w:t>
          </w:r>
        </w:sdtContent>
      </w:sdt>
      <w:r w:rsidR="00792239">
        <w:rPr>
          <w:lang w:bidi="es-ES"/>
        </w:rPr>
        <w:t xml:space="preserve"> </w:t>
      </w:r>
      <w:proofErr w:type="spellStart"/>
      <w:r w:rsidR="005B2554">
        <w:rPr>
          <w:rStyle w:val="nfasissutil"/>
        </w:rPr>
        <w:t>Saneador</w:t>
      </w:r>
      <w:proofErr w:type="spellEnd"/>
      <w:r w:rsidR="005B2554">
        <w:rPr>
          <w:rStyle w:val="nfasissutil"/>
        </w:rPr>
        <w:t xml:space="preserve"> y parser para enteros</w:t>
      </w:r>
    </w:p>
    <w:p w:rsidR="005B2554" w:rsidRPr="00A63C5A" w:rsidRDefault="005B2554" w:rsidP="006F3B2E">
      <w:pPr>
        <w:jc w:val="both"/>
        <w:rPr>
          <w:sz w:val="24"/>
        </w:rPr>
      </w:pPr>
      <w:r>
        <w:rPr>
          <w:sz w:val="24"/>
        </w:rPr>
        <w:t xml:space="preserve">Dado que se </w:t>
      </w:r>
      <w:r w:rsidR="00A22B66">
        <w:rPr>
          <w:sz w:val="24"/>
        </w:rPr>
        <w:t>tenía</w:t>
      </w:r>
      <w:r>
        <w:rPr>
          <w:sz w:val="24"/>
        </w:rPr>
        <w:t xml:space="preserve"> un retraso para la realización del </w:t>
      </w:r>
      <w:proofErr w:type="spellStart"/>
      <w:r>
        <w:rPr>
          <w:sz w:val="24"/>
        </w:rPr>
        <w:t>saneador</w:t>
      </w:r>
      <w:proofErr w:type="spellEnd"/>
      <w:r>
        <w:rPr>
          <w:sz w:val="24"/>
        </w:rPr>
        <w:t xml:space="preserve"> se </w:t>
      </w:r>
      <w:r w:rsidR="006F3B2E">
        <w:rPr>
          <w:sz w:val="24"/>
        </w:rPr>
        <w:t>logró</w:t>
      </w:r>
      <w:r>
        <w:rPr>
          <w:sz w:val="24"/>
        </w:rPr>
        <w:t xml:space="preserve"> realizar en 1 hora y media, logrando tener el tiempo</w:t>
      </w:r>
      <w:r w:rsidR="006F3B2E">
        <w:rPr>
          <w:sz w:val="24"/>
        </w:rPr>
        <w:t xml:space="preserve"> para comenzar con el </w:t>
      </w:r>
      <w:proofErr w:type="spellStart"/>
      <w:r w:rsidR="006F3B2E">
        <w:rPr>
          <w:sz w:val="24"/>
        </w:rPr>
        <w:t>modulo</w:t>
      </w:r>
      <w:proofErr w:type="spellEnd"/>
      <w:r w:rsidR="006F3B2E">
        <w:rPr>
          <w:sz w:val="24"/>
        </w:rPr>
        <w:t xml:space="preserve"> parser</w:t>
      </w:r>
      <w:r>
        <w:rPr>
          <w:sz w:val="24"/>
        </w:rPr>
        <w:t xml:space="preserve">. </w:t>
      </w:r>
      <w:r w:rsidR="006F3B2E">
        <w:rPr>
          <w:sz w:val="24"/>
        </w:rPr>
        <w:t>L</w:t>
      </w:r>
      <w:r>
        <w:rPr>
          <w:sz w:val="24"/>
        </w:rPr>
        <w:t xml:space="preserve">ogrando extraer el primer elemento y comparando si es átomo o tupla. </w:t>
      </w:r>
    </w:p>
    <w:tbl>
      <w:tblPr>
        <w:tblStyle w:val="Actasdelareunin"/>
        <w:tblpPr w:leftFromText="141" w:rightFromText="141" w:vertAnchor="text" w:tblpY="1"/>
        <w:tblOverlap w:val="never"/>
        <w:tblW w:w="3958" w:type="pct"/>
        <w:tblLayout w:type="fixed"/>
        <w:tblLook w:val="04A0" w:firstRow="1" w:lastRow="0" w:firstColumn="1" w:lastColumn="0" w:noHBand="0" w:noVBand="1"/>
        <w:tblDescription w:val="Tabla de información de las medidas para agenda 1"/>
      </w:tblPr>
      <w:tblGrid>
        <w:gridCol w:w="4962"/>
        <w:gridCol w:w="3323"/>
      </w:tblGrid>
      <w:tr w:rsidR="00792239" w:rsidRPr="00E52810" w:rsidTr="007F7104">
        <w:trPr>
          <w:cnfStyle w:val="100000000000" w:firstRow="1" w:lastRow="0" w:firstColumn="0" w:lastColumn="0" w:oddVBand="0" w:evenVBand="0" w:oddHBand="0" w:evenHBand="0" w:firstRowFirstColumn="0" w:firstRowLastColumn="0" w:lastRowFirstColumn="0" w:lastRowLastColumn="0"/>
        </w:trPr>
        <w:tc>
          <w:tcPr>
            <w:tcW w:w="4962" w:type="dxa"/>
            <w:tcBorders>
              <w:bottom w:val="double" w:sz="4" w:space="0" w:color="1B587C" w:themeColor="accent3"/>
            </w:tcBorders>
          </w:tcPr>
          <w:p w:rsidR="00792239" w:rsidRPr="00E52810" w:rsidRDefault="00792239" w:rsidP="007F7104">
            <w:r>
              <w:t>Nombre de los asistentes</w:t>
            </w:r>
          </w:p>
        </w:tc>
        <w:tc>
          <w:tcPr>
            <w:tcW w:w="3323" w:type="dxa"/>
            <w:tcBorders>
              <w:bottom w:val="double" w:sz="4" w:space="0" w:color="1B587C" w:themeColor="accent3"/>
            </w:tcBorders>
          </w:tcPr>
          <w:p w:rsidR="00792239" w:rsidRPr="00E52810" w:rsidRDefault="00792239" w:rsidP="007F7104">
            <w:r>
              <w:t>Firma</w:t>
            </w:r>
          </w:p>
        </w:tc>
      </w:tr>
      <w:tr w:rsidR="00792239" w:rsidRPr="00E52810" w:rsidTr="007F7104">
        <w:tc>
          <w:tcPr>
            <w:tcW w:w="4962" w:type="dxa"/>
            <w:tcBorders>
              <w:top w:val="double" w:sz="4" w:space="0" w:color="1B587C" w:themeColor="accent3"/>
            </w:tcBorders>
          </w:tcPr>
          <w:p w:rsidR="00792239" w:rsidRDefault="00792239" w:rsidP="007F7104"/>
        </w:tc>
        <w:tc>
          <w:tcPr>
            <w:tcW w:w="3323" w:type="dxa"/>
            <w:tcBorders>
              <w:top w:val="double" w:sz="4" w:space="0" w:color="1B587C" w:themeColor="accent3"/>
            </w:tcBorders>
          </w:tcPr>
          <w:p w:rsidR="00792239" w:rsidRDefault="00792239" w:rsidP="007F7104"/>
        </w:tc>
      </w:tr>
      <w:tr w:rsidR="00792239" w:rsidRPr="00E52810" w:rsidTr="007F7104">
        <w:trPr>
          <w:trHeight w:val="398"/>
        </w:trPr>
        <w:tc>
          <w:tcPr>
            <w:tcW w:w="4962" w:type="dxa"/>
          </w:tcPr>
          <w:p w:rsidR="00792239" w:rsidRPr="00A63C5A" w:rsidRDefault="00792239" w:rsidP="007F7104">
            <w:pPr>
              <w:spacing w:before="0" w:after="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Barrón Pérez Marian Andrea</w:t>
            </w:r>
          </w:p>
        </w:tc>
        <w:tc>
          <w:tcPr>
            <w:tcW w:w="3323" w:type="dxa"/>
            <w:tcBorders>
              <w:bottom w:val="single" w:sz="4" w:space="0" w:color="auto"/>
            </w:tcBorders>
          </w:tcPr>
          <w:p w:rsidR="00792239" w:rsidRPr="00E52810" w:rsidRDefault="00792239" w:rsidP="007F7104">
            <w:pPr>
              <w:ind w:left="0"/>
            </w:pPr>
          </w:p>
        </w:tc>
      </w:tr>
      <w:tr w:rsidR="00792239" w:rsidRPr="00E52810" w:rsidTr="007F7104">
        <w:trPr>
          <w:trHeight w:val="491"/>
        </w:trPr>
        <w:tc>
          <w:tcPr>
            <w:tcW w:w="4962" w:type="dxa"/>
          </w:tcPr>
          <w:p w:rsidR="00792239" w:rsidRDefault="00792239" w:rsidP="007F7104">
            <w:pPr>
              <w:ind w:left="0"/>
              <w:rPr>
                <w:rFonts w:eastAsia="Times New Roman" w:cs="Times New Roman"/>
                <w:color w:val="000000"/>
                <w:spacing w:val="0"/>
                <w:sz w:val="24"/>
                <w:szCs w:val="32"/>
                <w:lang w:val="es-MX" w:eastAsia="es-MX"/>
              </w:rPr>
            </w:pPr>
          </w:p>
          <w:p w:rsidR="00792239" w:rsidRPr="00A63C5A" w:rsidRDefault="00792239"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Monterrubio López Charlie Brian</w:t>
            </w:r>
          </w:p>
        </w:tc>
        <w:tc>
          <w:tcPr>
            <w:tcW w:w="3323" w:type="dxa"/>
            <w:tcBorders>
              <w:top w:val="single" w:sz="4" w:space="0" w:color="auto"/>
              <w:bottom w:val="single" w:sz="4" w:space="0" w:color="auto"/>
            </w:tcBorders>
          </w:tcPr>
          <w:p w:rsidR="00792239" w:rsidRPr="00E52810" w:rsidRDefault="00792239" w:rsidP="007F7104">
            <w:pPr>
              <w:ind w:left="0"/>
            </w:pPr>
          </w:p>
        </w:tc>
      </w:tr>
      <w:tr w:rsidR="00792239" w:rsidRPr="00E52810" w:rsidTr="007F7104">
        <w:trPr>
          <w:trHeight w:val="491"/>
        </w:trPr>
        <w:tc>
          <w:tcPr>
            <w:tcW w:w="4962" w:type="dxa"/>
          </w:tcPr>
          <w:p w:rsidR="00792239" w:rsidRDefault="00792239" w:rsidP="007F7104">
            <w:pPr>
              <w:ind w:left="0"/>
              <w:rPr>
                <w:rFonts w:eastAsia="Times New Roman" w:cs="Times New Roman"/>
                <w:color w:val="000000"/>
                <w:spacing w:val="0"/>
                <w:sz w:val="24"/>
                <w:szCs w:val="32"/>
                <w:lang w:val="es-MX" w:eastAsia="es-MX"/>
              </w:rPr>
            </w:pPr>
          </w:p>
          <w:p w:rsidR="00792239" w:rsidRPr="00A63C5A" w:rsidRDefault="00792239"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Valdez Mondragón Erik</w:t>
            </w:r>
          </w:p>
        </w:tc>
        <w:tc>
          <w:tcPr>
            <w:tcW w:w="3323" w:type="dxa"/>
            <w:tcBorders>
              <w:top w:val="single" w:sz="4" w:space="0" w:color="auto"/>
              <w:bottom w:val="single" w:sz="4" w:space="0" w:color="auto"/>
            </w:tcBorders>
          </w:tcPr>
          <w:p w:rsidR="00792239" w:rsidRPr="00E52810" w:rsidRDefault="00792239" w:rsidP="007F7104">
            <w:pPr>
              <w:ind w:left="0"/>
            </w:pPr>
          </w:p>
        </w:tc>
      </w:tr>
      <w:tr w:rsidR="00792239" w:rsidRPr="00E52810" w:rsidTr="007F7104">
        <w:trPr>
          <w:trHeight w:val="491"/>
        </w:trPr>
        <w:tc>
          <w:tcPr>
            <w:tcW w:w="4962" w:type="dxa"/>
          </w:tcPr>
          <w:p w:rsidR="00792239" w:rsidRDefault="00792239" w:rsidP="007F7104">
            <w:pPr>
              <w:spacing w:before="0" w:after="0"/>
              <w:ind w:left="0"/>
              <w:textAlignment w:val="baseline"/>
              <w:rPr>
                <w:rFonts w:eastAsia="Times New Roman" w:cs="Times New Roman"/>
                <w:color w:val="000000"/>
                <w:spacing w:val="0"/>
                <w:sz w:val="24"/>
                <w:szCs w:val="32"/>
                <w:lang w:val="es-MX" w:eastAsia="es-MX"/>
              </w:rPr>
            </w:pPr>
          </w:p>
          <w:p w:rsidR="00792239" w:rsidRDefault="00792239" w:rsidP="007F7104">
            <w:pPr>
              <w:spacing w:before="0" w:after="0"/>
              <w:ind w:left="0"/>
              <w:textAlignment w:val="baseline"/>
              <w:rPr>
                <w:rFonts w:eastAsia="Times New Roman" w:cs="Times New Roman"/>
                <w:color w:val="000000"/>
                <w:spacing w:val="0"/>
                <w:sz w:val="24"/>
                <w:szCs w:val="32"/>
                <w:lang w:val="es-MX" w:eastAsia="es-MX"/>
              </w:rPr>
            </w:pPr>
          </w:p>
          <w:p w:rsidR="00792239" w:rsidRPr="00A63C5A" w:rsidRDefault="00792239" w:rsidP="007F7104">
            <w:pPr>
              <w:spacing w:before="0" w:after="0"/>
              <w:ind w:left="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Ortiz Martínez Brenda</w:t>
            </w:r>
          </w:p>
        </w:tc>
        <w:tc>
          <w:tcPr>
            <w:tcW w:w="3323" w:type="dxa"/>
            <w:tcBorders>
              <w:top w:val="single" w:sz="4" w:space="0" w:color="auto"/>
              <w:bottom w:val="single" w:sz="4" w:space="0" w:color="auto"/>
            </w:tcBorders>
          </w:tcPr>
          <w:p w:rsidR="00792239" w:rsidRPr="00E52810" w:rsidRDefault="00792239" w:rsidP="007F7104">
            <w:pPr>
              <w:ind w:left="0"/>
            </w:pPr>
          </w:p>
        </w:tc>
      </w:tr>
    </w:tbl>
    <w:p w:rsidR="00792239" w:rsidRDefault="00792239" w:rsidP="00792239">
      <w:r>
        <w:br w:type="textWrapping" w:clear="all"/>
      </w:r>
    </w:p>
    <w:p w:rsidR="003F00BE" w:rsidRDefault="003F00BE" w:rsidP="003F00BE">
      <w:pPr>
        <w:pStyle w:val="Ttulo"/>
      </w:pPr>
    </w:p>
    <w:p w:rsidR="000E7581" w:rsidRDefault="000E7581" w:rsidP="003F00BE">
      <w:pPr>
        <w:pStyle w:val="Ttulo"/>
      </w:pPr>
    </w:p>
    <w:p w:rsidR="003F00BE" w:rsidRDefault="003F00BE" w:rsidP="003F00BE">
      <w:pPr>
        <w:pStyle w:val="Ttulo"/>
      </w:pPr>
    </w:p>
    <w:p w:rsidR="006F3B2E" w:rsidRDefault="006F3B2E" w:rsidP="003F00BE">
      <w:pPr>
        <w:pStyle w:val="Ttulo"/>
      </w:pPr>
    </w:p>
    <w:p w:rsidR="003F00BE" w:rsidRDefault="003F00BE" w:rsidP="00A22B66">
      <w:pPr>
        <w:pStyle w:val="Ttulo"/>
        <w:ind w:left="0"/>
      </w:pPr>
    </w:p>
    <w:p w:rsidR="003F00BE" w:rsidRDefault="003F00BE" w:rsidP="003F00BE">
      <w:pPr>
        <w:pStyle w:val="Ttulo"/>
      </w:pPr>
      <w:r>
        <w:lastRenderedPageBreak/>
        <w:t xml:space="preserve">Reunión </w:t>
      </w:r>
      <w:r w:rsidR="00B72C5D">
        <w:t>6</w:t>
      </w:r>
      <w:r>
        <w:rPr>
          <w:lang w:bidi="es-ES"/>
        </w:rPr>
        <w:t xml:space="preserve"> </w:t>
      </w:r>
      <w:sdt>
        <w:sdtPr>
          <w:alias w:val="Separador de línea vertical:"/>
          <w:tag w:val="Separador de línea vertical:"/>
          <w:id w:val="638158118"/>
          <w:placeholder>
            <w:docPart w:val="C1D604010DBC47FBA61BB06DFEB7D7C0"/>
          </w:placeholder>
          <w:temporary/>
          <w:showingPlcHdr/>
          <w15:appearance w15:val="hidden"/>
        </w:sdtPr>
        <w:sdtContent>
          <w:r>
            <w:rPr>
              <w:lang w:bidi="es-ES"/>
            </w:rPr>
            <w:t>|</w:t>
          </w:r>
        </w:sdtContent>
      </w:sdt>
    </w:p>
    <w:p w:rsidR="003F00BE" w:rsidRDefault="006F3B2E" w:rsidP="003F00BE">
      <w:pPr>
        <w:pStyle w:val="Ttulo2"/>
      </w:pPr>
      <w:r>
        <w:rPr>
          <w:rStyle w:val="nfasissutil"/>
        </w:rPr>
        <w:t>Sábado</w:t>
      </w:r>
      <w:r w:rsidR="00A22B66">
        <w:rPr>
          <w:rStyle w:val="nfasissutil"/>
        </w:rPr>
        <w:t xml:space="preserve"> </w:t>
      </w:r>
      <w:r w:rsidR="003F00BE">
        <w:rPr>
          <w:rStyle w:val="nfasissutil"/>
        </w:rPr>
        <w:t>2</w:t>
      </w:r>
      <w:r w:rsidR="00B72C5D">
        <w:rPr>
          <w:rStyle w:val="nfasissutil"/>
        </w:rPr>
        <w:t>3</w:t>
      </w:r>
      <w:r w:rsidR="003F00BE">
        <w:rPr>
          <w:rStyle w:val="nfasissutil"/>
        </w:rPr>
        <w:t xml:space="preserve"> </w:t>
      </w:r>
      <w:r w:rsidR="00B72C5D">
        <w:rPr>
          <w:rStyle w:val="nfasissutil"/>
        </w:rPr>
        <w:t>marzo</w:t>
      </w:r>
      <w:r w:rsidR="003F00BE">
        <w:rPr>
          <w:rStyle w:val="nfasissutil"/>
        </w:rPr>
        <w:t xml:space="preserve"> 201</w:t>
      </w:r>
      <w:r w:rsidR="000E7581">
        <w:rPr>
          <w:rStyle w:val="nfasissutil"/>
        </w:rPr>
        <w:t>9</w:t>
      </w:r>
      <w:r w:rsidR="003F00BE" w:rsidRPr="003665F5">
        <w:rPr>
          <w:rStyle w:val="nfasissutil"/>
          <w:lang w:bidi="es-ES"/>
        </w:rPr>
        <w:t xml:space="preserve"> | </w:t>
      </w:r>
      <w:r w:rsidR="00B72C5D">
        <w:rPr>
          <w:rStyle w:val="nfasissutil"/>
          <w:lang w:bidi="es-ES"/>
        </w:rPr>
        <w:t>1</w:t>
      </w:r>
      <w:r w:rsidR="003F00BE">
        <w:rPr>
          <w:rStyle w:val="nfasissutil"/>
        </w:rPr>
        <w:t xml:space="preserve">1:00 </w:t>
      </w:r>
      <w:r w:rsidR="00B72C5D">
        <w:rPr>
          <w:rStyle w:val="nfasissutil"/>
        </w:rPr>
        <w:t>a</w:t>
      </w:r>
      <w:r w:rsidR="003F00BE">
        <w:rPr>
          <w:rStyle w:val="nfasissutil"/>
        </w:rPr>
        <w:t>m</w:t>
      </w:r>
      <w:r w:rsidR="003F00BE">
        <w:rPr>
          <w:lang w:bidi="es-ES"/>
        </w:rPr>
        <w:t xml:space="preserve"> | </w:t>
      </w:r>
      <w:sdt>
        <w:sdtPr>
          <w:alias w:val="Lugar de la reunión:"/>
          <w:tag w:val="Lugar de la reunión:"/>
          <w:id w:val="1432851769"/>
          <w:placeholder>
            <w:docPart w:val="6D283055FB8641F29079B11C2EA0D49E"/>
          </w:placeholder>
          <w:temporary/>
          <w:showingPlcHdr/>
          <w15:appearance w15:val="hidden"/>
        </w:sdtPr>
        <w:sdtContent>
          <w:r w:rsidR="003F00BE">
            <w:rPr>
              <w:lang w:bidi="es-ES"/>
            </w:rPr>
            <w:t>Lugar de la reunión</w:t>
          </w:r>
        </w:sdtContent>
      </w:sdt>
      <w:r w:rsidR="003F00BE">
        <w:rPr>
          <w:lang w:bidi="es-ES"/>
        </w:rPr>
        <w:t xml:space="preserve"> </w:t>
      </w:r>
      <w:sdt>
        <w:sdtPr>
          <w:rPr>
            <w:rStyle w:val="nfasissutil"/>
          </w:rPr>
          <w:alias w:val="Escriba la ubicación:"/>
          <w:tag w:val="Escriba la ubicación:"/>
          <w:id w:val="90909662"/>
          <w:placeholder>
            <w:docPart w:val="424A3CAF6A7C48CFB232A9DD108AAD73"/>
          </w:placeholder>
          <w15:appearance w15:val="hidden"/>
        </w:sdtPr>
        <w:sdtEndPr>
          <w:rPr>
            <w:rStyle w:val="Fuentedeprrafopredeter"/>
            <w:i w:val="0"/>
            <w:iCs w:val="0"/>
            <w:color w:val="9F2936" w:themeColor="accent2"/>
          </w:rPr>
        </w:sdtEndPr>
        <w:sdtContent>
          <w:r w:rsidR="003F00BE">
            <w:rPr>
              <w:rStyle w:val="nfasissutil"/>
            </w:rPr>
            <w:t>Biblioteca</w:t>
          </w:r>
          <w:r>
            <w:rPr>
              <w:rStyle w:val="nfasissutil"/>
            </w:rPr>
            <w:t xml:space="preserve"> Antonio Dovali Jaime</w:t>
          </w:r>
          <w:r w:rsidR="003F00BE">
            <w:rPr>
              <w:rStyle w:val="nfasissutil"/>
            </w:rPr>
            <w:t xml:space="preserve"> </w:t>
          </w:r>
        </w:sdtContent>
      </w:sdt>
    </w:p>
    <w:tbl>
      <w:tblPr>
        <w:tblW w:w="5412" w:type="pct"/>
        <w:tblLayout w:type="fixed"/>
        <w:tblCellMar>
          <w:left w:w="0" w:type="dxa"/>
          <w:right w:w="0" w:type="dxa"/>
        </w:tblCellMar>
        <w:tblLook w:val="04A0" w:firstRow="1" w:lastRow="0" w:firstColumn="1" w:lastColumn="0" w:noHBand="0" w:noVBand="1"/>
        <w:tblDescription w:val="Tabla de diseño de información de la reunión"/>
      </w:tblPr>
      <w:tblGrid>
        <w:gridCol w:w="6095"/>
        <w:gridCol w:w="5233"/>
      </w:tblGrid>
      <w:tr w:rsidR="003F00BE" w:rsidTr="007F7104">
        <w:tc>
          <w:tcPr>
            <w:tcW w:w="6096" w:type="dxa"/>
          </w:tcPr>
          <w:tbl>
            <w:tblPr>
              <w:tblW w:w="6095"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a para indicar la información relativa a la persona que organiza la reunión, el tipo de reunión, el responsable, el encargado de tomar notas y el controlador del tiempo"/>
            </w:tblPr>
            <w:tblGrid>
              <w:gridCol w:w="3260"/>
              <w:gridCol w:w="2835"/>
            </w:tblGrid>
            <w:tr w:rsidR="003F00BE" w:rsidTr="007F7104">
              <w:tc>
                <w:tcPr>
                  <w:tcW w:w="3260" w:type="dxa"/>
                  <w:tcBorders>
                    <w:left w:val="nil"/>
                  </w:tcBorders>
                </w:tcPr>
                <w:p w:rsidR="003F00BE" w:rsidRPr="00A979E1" w:rsidRDefault="00C108AE" w:rsidP="007F7104">
                  <w:pPr>
                    <w:pStyle w:val="Ttulo3"/>
                  </w:pPr>
                  <w:sdt>
                    <w:sdtPr>
                      <w:alias w:val="Reunión organizada por:"/>
                      <w:tag w:val="Reunión organizada por:"/>
                      <w:id w:val="945196740"/>
                      <w:placeholder>
                        <w:docPart w:val="6A43211F04D54903B3B55C6FD2A202F2"/>
                      </w:placeholder>
                      <w:temporary/>
                      <w:showingPlcHdr/>
                      <w15:appearance w15:val="hidden"/>
                    </w:sdtPr>
                    <w:sdtContent>
                      <w:r w:rsidR="003F00BE" w:rsidRPr="00A979E1">
                        <w:rPr>
                          <w:lang w:bidi="es-ES"/>
                        </w:rPr>
                        <w:t>Reunión organizada por</w:t>
                      </w:r>
                    </w:sdtContent>
                  </w:sdt>
                </w:p>
              </w:tc>
              <w:tc>
                <w:tcPr>
                  <w:tcW w:w="2835" w:type="dxa"/>
                  <w:tcBorders>
                    <w:right w:val="single" w:sz="8" w:space="0" w:color="F07F09" w:themeColor="accent1"/>
                  </w:tcBorders>
                </w:tcPr>
                <w:p w:rsidR="003F00BE" w:rsidRDefault="003F00BE" w:rsidP="007F7104">
                  <w:pPr>
                    <w:spacing w:after="0"/>
                  </w:pPr>
                  <w:r>
                    <w:t>Administradora</w:t>
                  </w:r>
                </w:p>
              </w:tc>
            </w:tr>
            <w:tr w:rsidR="003F00BE" w:rsidTr="007F7104">
              <w:tc>
                <w:tcPr>
                  <w:tcW w:w="3260" w:type="dxa"/>
                  <w:tcBorders>
                    <w:left w:val="nil"/>
                  </w:tcBorders>
                </w:tcPr>
                <w:p w:rsidR="003F00BE" w:rsidRPr="00A979E1" w:rsidRDefault="00C108AE" w:rsidP="007F7104">
                  <w:pPr>
                    <w:pStyle w:val="Ttulo3"/>
                  </w:pPr>
                  <w:sdt>
                    <w:sdtPr>
                      <w:alias w:val="Tipo de reunión:"/>
                      <w:tag w:val="Tipo de reunión:"/>
                      <w:id w:val="1394779367"/>
                      <w:placeholder>
                        <w:docPart w:val="4F7D1FB93C5B4EC194869B32AB2A3981"/>
                      </w:placeholder>
                      <w:temporary/>
                      <w:showingPlcHdr/>
                      <w15:appearance w15:val="hidden"/>
                    </w:sdtPr>
                    <w:sdtContent>
                      <w:r w:rsidR="003F00BE" w:rsidRPr="00A979E1">
                        <w:rPr>
                          <w:lang w:bidi="es-ES"/>
                        </w:rPr>
                        <w:t>Tipo de reunión</w:t>
                      </w:r>
                    </w:sdtContent>
                  </w:sdt>
                </w:p>
              </w:tc>
              <w:tc>
                <w:tcPr>
                  <w:tcW w:w="2835" w:type="dxa"/>
                  <w:tcBorders>
                    <w:right w:val="single" w:sz="8" w:space="0" w:color="F07F09" w:themeColor="accent1"/>
                  </w:tcBorders>
                </w:tcPr>
                <w:p w:rsidR="003F00BE" w:rsidRDefault="002B08EC" w:rsidP="007F7104">
                  <w:pPr>
                    <w:spacing w:after="0"/>
                  </w:pPr>
                  <w:r>
                    <w:t>Recorrido del ast</w:t>
                  </w:r>
                </w:p>
              </w:tc>
            </w:tr>
            <w:tr w:rsidR="003F00BE" w:rsidTr="007F7104">
              <w:sdt>
                <w:sdtPr>
                  <w:alias w:val="Responsable:"/>
                  <w:tag w:val="Responsable:"/>
                  <w:id w:val="-1846625630"/>
                  <w:placeholder>
                    <w:docPart w:val="447FDC0297C04013BB5D4119C61D38F2"/>
                  </w:placeholder>
                  <w:temporary/>
                  <w:showingPlcHdr/>
                  <w15:appearance w15:val="hidden"/>
                </w:sdtPr>
                <w:sdtContent>
                  <w:tc>
                    <w:tcPr>
                      <w:tcW w:w="3260" w:type="dxa"/>
                      <w:tcBorders>
                        <w:left w:val="nil"/>
                      </w:tcBorders>
                    </w:tcPr>
                    <w:p w:rsidR="003F00BE" w:rsidRPr="00A979E1" w:rsidRDefault="003F00BE" w:rsidP="007F7104">
                      <w:pPr>
                        <w:pStyle w:val="Ttulo3"/>
                      </w:pPr>
                      <w:r w:rsidRPr="00A979E1">
                        <w:rPr>
                          <w:lang w:bidi="es-ES"/>
                        </w:rPr>
                        <w:t>Responsable</w:t>
                      </w:r>
                    </w:p>
                  </w:tc>
                </w:sdtContent>
              </w:sdt>
              <w:tc>
                <w:tcPr>
                  <w:tcW w:w="2835" w:type="dxa"/>
                  <w:tcBorders>
                    <w:right w:val="single" w:sz="8" w:space="0" w:color="F07F09" w:themeColor="accent1"/>
                  </w:tcBorders>
                </w:tcPr>
                <w:p w:rsidR="003F00BE" w:rsidRDefault="003F00BE" w:rsidP="007F7104">
                  <w:pPr>
                    <w:spacing w:after="0"/>
                  </w:pPr>
                  <w:r>
                    <w:t>Administradora</w:t>
                  </w:r>
                </w:p>
              </w:tc>
            </w:tr>
          </w:tbl>
          <w:p w:rsidR="003F00BE" w:rsidRDefault="003F00BE" w:rsidP="007F7104">
            <w:pPr>
              <w:spacing w:after="0"/>
            </w:pPr>
          </w:p>
        </w:tc>
        <w:tc>
          <w:tcPr>
            <w:tcW w:w="5233" w:type="dxa"/>
          </w:tcPr>
          <w:p w:rsidR="003F00BE" w:rsidRPr="00D60985" w:rsidRDefault="003F00BE" w:rsidP="007F7104">
            <w:pPr>
              <w:pStyle w:val="Ttulo3"/>
            </w:pPr>
            <w:r w:rsidRPr="00D60985">
              <w:t>Asistieron</w:t>
            </w:r>
          </w:p>
          <w:p w:rsidR="003F00BE" w:rsidRPr="00137619" w:rsidRDefault="003F00BE" w:rsidP="007F7104">
            <w:pPr>
              <w:spacing w:after="0"/>
            </w:pPr>
            <w:r>
              <w:t>Todos</w:t>
            </w:r>
          </w:p>
          <w:p w:rsidR="003F00BE" w:rsidRDefault="003F00BE" w:rsidP="007F7104">
            <w:pPr>
              <w:spacing w:after="0"/>
              <w:ind w:left="0"/>
            </w:pPr>
          </w:p>
        </w:tc>
      </w:tr>
    </w:tbl>
    <w:p w:rsidR="003F00BE" w:rsidRDefault="00C108AE" w:rsidP="003F00BE">
      <w:pPr>
        <w:pStyle w:val="Ttulo1"/>
      </w:pPr>
      <w:sdt>
        <w:sdtPr>
          <w:alias w:val="Temas de la agenda:"/>
          <w:tag w:val="Temas de la agenda:"/>
          <w:id w:val="729813819"/>
          <w:placeholder>
            <w:docPart w:val="6E6051F9C2F34326B3E1D5E652A2287B"/>
          </w:placeholder>
          <w:temporary/>
          <w:showingPlcHdr/>
          <w15:appearance w15:val="hidden"/>
        </w:sdtPr>
        <w:sdtContent>
          <w:r w:rsidR="003F00BE">
            <w:rPr>
              <w:lang w:bidi="es-ES"/>
            </w:rPr>
            <w:t>Temas de la agenda</w:t>
          </w:r>
        </w:sdtContent>
      </w:sdt>
    </w:p>
    <w:p w:rsidR="003F00BE" w:rsidRPr="00A22B66" w:rsidRDefault="00C108AE" w:rsidP="00A22B66">
      <w:pPr>
        <w:pStyle w:val="Ttulo2"/>
        <w:rPr>
          <w:i/>
          <w:iCs/>
          <w:color w:val="auto"/>
        </w:rPr>
      </w:pPr>
      <w:sdt>
        <w:sdtPr>
          <w:alias w:val="Tiempo asignado (agenda 1):"/>
          <w:tag w:val="Tiempo asignado (agenda 1):"/>
          <w:id w:val="-64487193"/>
          <w:placeholder>
            <w:docPart w:val="7365623D2AC34ABD96F6898D440BFCC7"/>
          </w:placeholder>
          <w:temporary/>
          <w:showingPlcHdr/>
          <w15:appearance w15:val="hidden"/>
        </w:sdtPr>
        <w:sdtContent>
          <w:r w:rsidR="003F00BE">
            <w:rPr>
              <w:lang w:bidi="es-ES"/>
            </w:rPr>
            <w:t>Tiempo asignado</w:t>
          </w:r>
        </w:sdtContent>
      </w:sdt>
      <w:r w:rsidR="003F00BE">
        <w:rPr>
          <w:lang w:bidi="es-ES"/>
        </w:rPr>
        <w:t xml:space="preserve"> | </w:t>
      </w:r>
      <w:sdt>
        <w:sdtPr>
          <w:rPr>
            <w:rStyle w:val="nfasissutil"/>
          </w:rPr>
          <w:alias w:val="Escriba el tiempo (agenda 1):"/>
          <w:tag w:val="Escriba el tiempo (agenda 1):"/>
          <w:id w:val="-308476160"/>
          <w:placeholder>
            <w:docPart w:val="50887298FE9840D8968E1A3CFBA9AF1C"/>
          </w:placeholder>
          <w15:appearance w15:val="hidden"/>
        </w:sdtPr>
        <w:sdtEndPr>
          <w:rPr>
            <w:rStyle w:val="Fuentedeprrafopredeter"/>
            <w:i w:val="0"/>
            <w:iCs w:val="0"/>
            <w:color w:val="9F2936" w:themeColor="accent2"/>
          </w:rPr>
        </w:sdtEndPr>
        <w:sdtContent>
          <w:r w:rsidR="003F00BE">
            <w:rPr>
              <w:rStyle w:val="nfasissutil"/>
            </w:rPr>
            <w:t>4 horas</w:t>
          </w:r>
        </w:sdtContent>
      </w:sdt>
      <w:r w:rsidR="003F00BE">
        <w:rPr>
          <w:lang w:bidi="es-ES"/>
        </w:rPr>
        <w:t xml:space="preserve"> | </w:t>
      </w:r>
      <w:sdt>
        <w:sdtPr>
          <w:alias w:val="Tema de la agenda (agenda 1):"/>
          <w:tag w:val="Tema de la agenda (agenda 1):"/>
          <w:id w:val="-858349625"/>
          <w:placeholder>
            <w:docPart w:val="EF5299228FBA4298BB9CB4194F4406FF"/>
          </w:placeholder>
          <w:temporary/>
          <w:showingPlcHdr/>
          <w15:appearance w15:val="hidden"/>
        </w:sdtPr>
        <w:sdtContent>
          <w:r w:rsidR="003F00BE">
            <w:rPr>
              <w:lang w:bidi="es-ES"/>
            </w:rPr>
            <w:t>Tema de la agenda</w:t>
          </w:r>
        </w:sdtContent>
      </w:sdt>
      <w:r w:rsidR="003F00BE">
        <w:rPr>
          <w:lang w:bidi="es-ES"/>
        </w:rPr>
        <w:t xml:space="preserve"> </w:t>
      </w:r>
      <w:r w:rsidR="00A22B66">
        <w:rPr>
          <w:rStyle w:val="nfasissutil"/>
        </w:rPr>
        <w:t>Parser para enteros</w:t>
      </w:r>
      <w:r w:rsidR="003F00BE">
        <w:rPr>
          <w:lang w:bidi="es-ES"/>
        </w:rPr>
        <w:t xml:space="preserve"> </w:t>
      </w:r>
    </w:p>
    <w:p w:rsidR="003F00BE" w:rsidRPr="00A63C5A" w:rsidRDefault="00A22B66" w:rsidP="003F00BE">
      <w:pPr>
        <w:jc w:val="both"/>
        <w:rPr>
          <w:sz w:val="24"/>
        </w:rPr>
      </w:pPr>
      <w:r>
        <w:rPr>
          <w:sz w:val="24"/>
        </w:rPr>
        <w:t xml:space="preserve">Dado que no se dio por terminado el </w:t>
      </w:r>
      <w:r w:rsidR="00901896">
        <w:rPr>
          <w:sz w:val="24"/>
        </w:rPr>
        <w:t>módulo</w:t>
      </w:r>
      <w:r>
        <w:rPr>
          <w:sz w:val="24"/>
        </w:rPr>
        <w:t xml:space="preserve"> parser se agendo más reuniones</w:t>
      </w:r>
      <w:r w:rsidR="002B08EC">
        <w:rPr>
          <w:sz w:val="24"/>
        </w:rPr>
        <w:t xml:space="preserve"> que no se tenían contemplado en el plan de trabajo.</w:t>
      </w:r>
      <w:r>
        <w:rPr>
          <w:sz w:val="24"/>
        </w:rPr>
        <w:t xml:space="preserve"> </w:t>
      </w:r>
      <w:r w:rsidR="002B08EC">
        <w:rPr>
          <w:sz w:val="24"/>
        </w:rPr>
        <w:t>Y</w:t>
      </w:r>
      <w:r>
        <w:rPr>
          <w:sz w:val="24"/>
        </w:rPr>
        <w:t xml:space="preserve">a que se tuvo complicaciones al entender el recorrido del </w:t>
      </w:r>
      <w:r w:rsidR="002B08EC">
        <w:rPr>
          <w:sz w:val="24"/>
        </w:rPr>
        <w:t>árbol,</w:t>
      </w:r>
      <w:r>
        <w:rPr>
          <w:sz w:val="24"/>
        </w:rPr>
        <w:t xml:space="preserve"> </w:t>
      </w:r>
      <w:r w:rsidR="002B08EC">
        <w:rPr>
          <w:sz w:val="24"/>
        </w:rPr>
        <w:t>así</w:t>
      </w:r>
      <w:r>
        <w:rPr>
          <w:sz w:val="24"/>
        </w:rPr>
        <w:t xml:space="preserve"> como también </w:t>
      </w:r>
      <w:r w:rsidR="00901896">
        <w:rPr>
          <w:sz w:val="24"/>
        </w:rPr>
        <w:t xml:space="preserve">la manera a implementarlo. Por lo que en esta sesión se hablo la manera en la que se iba recorrer el árbol. </w:t>
      </w:r>
      <w:r>
        <w:rPr>
          <w:sz w:val="24"/>
        </w:rPr>
        <w:t xml:space="preserve"> </w:t>
      </w:r>
    </w:p>
    <w:tbl>
      <w:tblPr>
        <w:tblStyle w:val="Actasdelareunin"/>
        <w:tblpPr w:leftFromText="141" w:rightFromText="141" w:vertAnchor="text" w:tblpY="1"/>
        <w:tblOverlap w:val="never"/>
        <w:tblW w:w="3958" w:type="pct"/>
        <w:tblLayout w:type="fixed"/>
        <w:tblLook w:val="04A0" w:firstRow="1" w:lastRow="0" w:firstColumn="1" w:lastColumn="0" w:noHBand="0" w:noVBand="1"/>
        <w:tblDescription w:val="Tabla de información de las medidas para agenda 1"/>
      </w:tblPr>
      <w:tblGrid>
        <w:gridCol w:w="4962"/>
        <w:gridCol w:w="3323"/>
      </w:tblGrid>
      <w:tr w:rsidR="003F00BE" w:rsidRPr="00E52810" w:rsidTr="007F7104">
        <w:trPr>
          <w:cnfStyle w:val="100000000000" w:firstRow="1" w:lastRow="0" w:firstColumn="0" w:lastColumn="0" w:oddVBand="0" w:evenVBand="0" w:oddHBand="0" w:evenHBand="0" w:firstRowFirstColumn="0" w:firstRowLastColumn="0" w:lastRowFirstColumn="0" w:lastRowLastColumn="0"/>
        </w:trPr>
        <w:tc>
          <w:tcPr>
            <w:tcW w:w="4962" w:type="dxa"/>
            <w:tcBorders>
              <w:top w:val="none" w:sz="0" w:space="0" w:color="auto"/>
              <w:left w:val="none" w:sz="0" w:space="0" w:color="auto"/>
              <w:bottom w:val="double" w:sz="4" w:space="0" w:color="1B587C" w:themeColor="accent3"/>
              <w:right w:val="none" w:sz="0" w:space="0" w:color="auto"/>
              <w:tl2br w:val="none" w:sz="0" w:space="0" w:color="auto"/>
              <w:tr2bl w:val="none" w:sz="0" w:space="0" w:color="auto"/>
            </w:tcBorders>
          </w:tcPr>
          <w:p w:rsidR="003F00BE" w:rsidRPr="00E52810" w:rsidRDefault="003F00BE" w:rsidP="007F7104">
            <w:r>
              <w:t>Nombre de los asistentes</w:t>
            </w:r>
          </w:p>
        </w:tc>
        <w:tc>
          <w:tcPr>
            <w:tcW w:w="3323" w:type="dxa"/>
            <w:tcBorders>
              <w:top w:val="none" w:sz="0" w:space="0" w:color="auto"/>
              <w:left w:val="none" w:sz="0" w:space="0" w:color="auto"/>
              <w:bottom w:val="double" w:sz="4" w:space="0" w:color="1B587C" w:themeColor="accent3"/>
              <w:right w:val="none" w:sz="0" w:space="0" w:color="auto"/>
              <w:tl2br w:val="none" w:sz="0" w:space="0" w:color="auto"/>
              <w:tr2bl w:val="none" w:sz="0" w:space="0" w:color="auto"/>
            </w:tcBorders>
          </w:tcPr>
          <w:p w:rsidR="003F00BE" w:rsidRPr="00E52810" w:rsidRDefault="003F00BE" w:rsidP="007F7104">
            <w:r>
              <w:t>Firma</w:t>
            </w:r>
          </w:p>
        </w:tc>
      </w:tr>
      <w:tr w:rsidR="003F00BE" w:rsidRPr="00E52810" w:rsidTr="007F7104">
        <w:tc>
          <w:tcPr>
            <w:tcW w:w="4962" w:type="dxa"/>
            <w:tcBorders>
              <w:top w:val="double" w:sz="4" w:space="0" w:color="1B587C" w:themeColor="accent3"/>
            </w:tcBorders>
          </w:tcPr>
          <w:p w:rsidR="003F00BE" w:rsidRDefault="003F00BE" w:rsidP="007F7104"/>
        </w:tc>
        <w:tc>
          <w:tcPr>
            <w:tcW w:w="3323" w:type="dxa"/>
            <w:tcBorders>
              <w:top w:val="double" w:sz="4" w:space="0" w:color="1B587C" w:themeColor="accent3"/>
            </w:tcBorders>
          </w:tcPr>
          <w:p w:rsidR="003F00BE" w:rsidRDefault="003F00BE" w:rsidP="007F7104"/>
        </w:tc>
      </w:tr>
      <w:tr w:rsidR="003F00BE" w:rsidRPr="00E52810" w:rsidTr="007F7104">
        <w:trPr>
          <w:trHeight w:val="398"/>
        </w:trPr>
        <w:tc>
          <w:tcPr>
            <w:tcW w:w="4962" w:type="dxa"/>
          </w:tcPr>
          <w:p w:rsidR="003F00BE" w:rsidRPr="00A63C5A" w:rsidRDefault="003F00BE" w:rsidP="007F7104">
            <w:pPr>
              <w:spacing w:before="0" w:after="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Barrón Pérez Marian Andrea</w:t>
            </w:r>
          </w:p>
        </w:tc>
        <w:tc>
          <w:tcPr>
            <w:tcW w:w="3323" w:type="dxa"/>
            <w:tcBorders>
              <w:bottom w:val="single" w:sz="4" w:space="0" w:color="auto"/>
            </w:tcBorders>
          </w:tcPr>
          <w:p w:rsidR="003F00BE" w:rsidRPr="00E52810" w:rsidRDefault="003F00BE" w:rsidP="007F7104">
            <w:pPr>
              <w:ind w:left="0"/>
            </w:pPr>
          </w:p>
        </w:tc>
      </w:tr>
      <w:tr w:rsidR="003F00BE" w:rsidRPr="00E52810" w:rsidTr="007F7104">
        <w:trPr>
          <w:trHeight w:val="491"/>
        </w:trPr>
        <w:tc>
          <w:tcPr>
            <w:tcW w:w="4962" w:type="dxa"/>
          </w:tcPr>
          <w:p w:rsidR="003F00BE" w:rsidRDefault="003F00BE" w:rsidP="007F7104">
            <w:pPr>
              <w:ind w:left="0"/>
              <w:rPr>
                <w:rFonts w:eastAsia="Times New Roman" w:cs="Times New Roman"/>
                <w:color w:val="000000"/>
                <w:spacing w:val="0"/>
                <w:sz w:val="24"/>
                <w:szCs w:val="32"/>
                <w:lang w:val="es-MX" w:eastAsia="es-MX"/>
              </w:rPr>
            </w:pPr>
          </w:p>
          <w:p w:rsidR="003F00BE" w:rsidRPr="00A63C5A" w:rsidRDefault="003F00BE"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Monterrubio López Charlie Brian</w:t>
            </w:r>
          </w:p>
        </w:tc>
        <w:tc>
          <w:tcPr>
            <w:tcW w:w="3323" w:type="dxa"/>
            <w:tcBorders>
              <w:top w:val="single" w:sz="4" w:space="0" w:color="auto"/>
              <w:bottom w:val="single" w:sz="4" w:space="0" w:color="auto"/>
            </w:tcBorders>
          </w:tcPr>
          <w:p w:rsidR="003F00BE" w:rsidRPr="00E52810" w:rsidRDefault="003F00BE" w:rsidP="007F7104">
            <w:pPr>
              <w:ind w:left="0"/>
            </w:pPr>
          </w:p>
        </w:tc>
      </w:tr>
      <w:tr w:rsidR="003F00BE" w:rsidRPr="00E52810" w:rsidTr="007F7104">
        <w:trPr>
          <w:trHeight w:val="491"/>
        </w:trPr>
        <w:tc>
          <w:tcPr>
            <w:tcW w:w="4962" w:type="dxa"/>
          </w:tcPr>
          <w:p w:rsidR="003F00BE" w:rsidRDefault="003F00BE" w:rsidP="007F7104">
            <w:pPr>
              <w:ind w:left="0"/>
              <w:rPr>
                <w:rFonts w:eastAsia="Times New Roman" w:cs="Times New Roman"/>
                <w:color w:val="000000"/>
                <w:spacing w:val="0"/>
                <w:sz w:val="24"/>
                <w:szCs w:val="32"/>
                <w:lang w:val="es-MX" w:eastAsia="es-MX"/>
              </w:rPr>
            </w:pPr>
          </w:p>
          <w:p w:rsidR="003F00BE" w:rsidRPr="00A63C5A" w:rsidRDefault="003F00BE"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Valdez Mondragón Erik</w:t>
            </w:r>
          </w:p>
        </w:tc>
        <w:tc>
          <w:tcPr>
            <w:tcW w:w="3323" w:type="dxa"/>
            <w:tcBorders>
              <w:top w:val="single" w:sz="4" w:space="0" w:color="auto"/>
              <w:bottom w:val="single" w:sz="4" w:space="0" w:color="auto"/>
            </w:tcBorders>
          </w:tcPr>
          <w:p w:rsidR="003F00BE" w:rsidRPr="00E52810" w:rsidRDefault="003F00BE" w:rsidP="007F7104">
            <w:pPr>
              <w:ind w:left="0"/>
            </w:pPr>
          </w:p>
        </w:tc>
      </w:tr>
      <w:tr w:rsidR="003F00BE" w:rsidRPr="00E52810" w:rsidTr="007F7104">
        <w:trPr>
          <w:trHeight w:val="491"/>
        </w:trPr>
        <w:tc>
          <w:tcPr>
            <w:tcW w:w="4962" w:type="dxa"/>
          </w:tcPr>
          <w:p w:rsidR="003F00BE" w:rsidRDefault="003F00BE" w:rsidP="007F7104">
            <w:pPr>
              <w:spacing w:before="0" w:after="0"/>
              <w:ind w:left="0"/>
              <w:textAlignment w:val="baseline"/>
              <w:rPr>
                <w:rFonts w:eastAsia="Times New Roman" w:cs="Times New Roman"/>
                <w:color w:val="000000"/>
                <w:spacing w:val="0"/>
                <w:sz w:val="24"/>
                <w:szCs w:val="32"/>
                <w:lang w:val="es-MX" w:eastAsia="es-MX"/>
              </w:rPr>
            </w:pPr>
          </w:p>
          <w:p w:rsidR="003F00BE" w:rsidRDefault="003F00BE" w:rsidP="007F7104">
            <w:pPr>
              <w:spacing w:before="0" w:after="0"/>
              <w:ind w:left="0"/>
              <w:textAlignment w:val="baseline"/>
              <w:rPr>
                <w:rFonts w:eastAsia="Times New Roman" w:cs="Times New Roman"/>
                <w:color w:val="000000"/>
                <w:spacing w:val="0"/>
                <w:sz w:val="24"/>
                <w:szCs w:val="32"/>
                <w:lang w:val="es-MX" w:eastAsia="es-MX"/>
              </w:rPr>
            </w:pPr>
          </w:p>
          <w:p w:rsidR="003F00BE" w:rsidRPr="00A63C5A" w:rsidRDefault="003F00BE" w:rsidP="007F7104">
            <w:pPr>
              <w:spacing w:before="0" w:after="0"/>
              <w:ind w:left="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Ortiz Martínez Brenda</w:t>
            </w:r>
          </w:p>
        </w:tc>
        <w:tc>
          <w:tcPr>
            <w:tcW w:w="3323" w:type="dxa"/>
            <w:tcBorders>
              <w:top w:val="single" w:sz="4" w:space="0" w:color="auto"/>
              <w:bottom w:val="single" w:sz="4" w:space="0" w:color="auto"/>
            </w:tcBorders>
          </w:tcPr>
          <w:p w:rsidR="003F00BE" w:rsidRPr="00E52810" w:rsidRDefault="003F00BE" w:rsidP="007F7104">
            <w:pPr>
              <w:ind w:left="0"/>
            </w:pPr>
          </w:p>
        </w:tc>
      </w:tr>
    </w:tbl>
    <w:p w:rsidR="003F00BE" w:rsidRDefault="003F00BE" w:rsidP="003F00BE">
      <w:r>
        <w:br w:type="textWrapping" w:clear="all"/>
      </w:r>
    </w:p>
    <w:p w:rsidR="003F00BE" w:rsidRDefault="003F00BE" w:rsidP="003F00BE"/>
    <w:p w:rsidR="003F00BE" w:rsidRDefault="003F00BE" w:rsidP="003F00BE"/>
    <w:p w:rsidR="003F00BE" w:rsidRDefault="003F00BE" w:rsidP="003F00BE"/>
    <w:p w:rsidR="003F00BE" w:rsidRDefault="003F00BE" w:rsidP="003F00BE"/>
    <w:p w:rsidR="003F00BE" w:rsidRDefault="003F00BE" w:rsidP="003F00BE"/>
    <w:p w:rsidR="003F00BE" w:rsidRDefault="003F00BE" w:rsidP="003F00BE"/>
    <w:p w:rsidR="003F00BE" w:rsidRDefault="003F00BE" w:rsidP="003F00BE"/>
    <w:p w:rsidR="003F00BE" w:rsidRDefault="003F00BE" w:rsidP="003F00BE"/>
    <w:p w:rsidR="003F00BE" w:rsidRDefault="003F00BE" w:rsidP="003F00BE"/>
    <w:p w:rsidR="003F00BE" w:rsidRDefault="003F00BE" w:rsidP="003F00BE"/>
    <w:p w:rsidR="00901896" w:rsidRDefault="00901896" w:rsidP="003F00BE"/>
    <w:p w:rsidR="003F00BE" w:rsidRDefault="003F00BE" w:rsidP="003F00BE"/>
    <w:p w:rsidR="003F00BE" w:rsidRDefault="003F00BE" w:rsidP="003F00BE">
      <w:pPr>
        <w:pStyle w:val="Ttulo"/>
      </w:pPr>
      <w:r>
        <w:t xml:space="preserve">Reunión </w:t>
      </w:r>
      <w:r w:rsidR="00AC323F">
        <w:t>7</w:t>
      </w:r>
      <w:r>
        <w:rPr>
          <w:lang w:bidi="es-ES"/>
        </w:rPr>
        <w:t xml:space="preserve"> </w:t>
      </w:r>
      <w:sdt>
        <w:sdtPr>
          <w:alias w:val="Separador de línea vertical:"/>
          <w:tag w:val="Separador de línea vertical:"/>
          <w:id w:val="252172809"/>
          <w:placeholder>
            <w:docPart w:val="A5C745FA90C84FB4AC651D1E5F86291D"/>
          </w:placeholder>
          <w:temporary/>
          <w:showingPlcHdr/>
          <w15:appearance w15:val="hidden"/>
        </w:sdtPr>
        <w:sdtContent>
          <w:r>
            <w:rPr>
              <w:lang w:bidi="es-ES"/>
            </w:rPr>
            <w:t>|</w:t>
          </w:r>
        </w:sdtContent>
      </w:sdt>
    </w:p>
    <w:p w:rsidR="003F00BE" w:rsidRDefault="00D36FA4" w:rsidP="003F00BE">
      <w:pPr>
        <w:pStyle w:val="Ttulo2"/>
      </w:pPr>
      <w:r>
        <w:rPr>
          <w:rStyle w:val="nfasissutil"/>
        </w:rPr>
        <w:t xml:space="preserve">Lunes </w:t>
      </w:r>
      <w:r w:rsidR="003F00BE">
        <w:rPr>
          <w:rStyle w:val="nfasissutil"/>
        </w:rPr>
        <w:t>2</w:t>
      </w:r>
      <w:r w:rsidR="00B72C5D">
        <w:rPr>
          <w:rStyle w:val="nfasissutil"/>
        </w:rPr>
        <w:t>5</w:t>
      </w:r>
      <w:r w:rsidR="003F00BE">
        <w:rPr>
          <w:rStyle w:val="nfasissutil"/>
        </w:rPr>
        <w:t xml:space="preserve"> </w:t>
      </w:r>
      <w:r w:rsidR="003A770C">
        <w:rPr>
          <w:rStyle w:val="nfasissutil"/>
        </w:rPr>
        <w:t>marzo</w:t>
      </w:r>
      <w:r w:rsidR="003F00BE">
        <w:rPr>
          <w:rStyle w:val="nfasissutil"/>
        </w:rPr>
        <w:t xml:space="preserve"> 201</w:t>
      </w:r>
      <w:r w:rsidR="000E7581">
        <w:rPr>
          <w:rStyle w:val="nfasissutil"/>
        </w:rPr>
        <w:t>9</w:t>
      </w:r>
      <w:r w:rsidR="003F00BE" w:rsidRPr="003665F5">
        <w:rPr>
          <w:rStyle w:val="nfasissutil"/>
          <w:lang w:bidi="es-ES"/>
        </w:rPr>
        <w:t xml:space="preserve"> | </w:t>
      </w:r>
      <w:r w:rsidR="00B72C5D">
        <w:rPr>
          <w:rStyle w:val="nfasissutil"/>
          <w:lang w:bidi="es-ES"/>
        </w:rPr>
        <w:t>1</w:t>
      </w:r>
      <w:r w:rsidR="003F00BE">
        <w:rPr>
          <w:rStyle w:val="nfasissutil"/>
        </w:rPr>
        <w:t>1:00 pm</w:t>
      </w:r>
      <w:r w:rsidR="003F00BE">
        <w:rPr>
          <w:lang w:bidi="es-ES"/>
        </w:rPr>
        <w:t xml:space="preserve"> | </w:t>
      </w:r>
      <w:sdt>
        <w:sdtPr>
          <w:alias w:val="Lugar de la reunión:"/>
          <w:tag w:val="Lugar de la reunión:"/>
          <w:id w:val="136764206"/>
          <w:placeholder>
            <w:docPart w:val="3AF76D9AEF39488F92CCB35B48C3B04F"/>
          </w:placeholder>
          <w:temporary/>
          <w:showingPlcHdr/>
          <w15:appearance w15:val="hidden"/>
        </w:sdtPr>
        <w:sdtContent>
          <w:r w:rsidR="003F00BE">
            <w:rPr>
              <w:lang w:bidi="es-ES"/>
            </w:rPr>
            <w:t>Lugar de la reunión</w:t>
          </w:r>
        </w:sdtContent>
      </w:sdt>
      <w:r w:rsidR="003F00BE">
        <w:rPr>
          <w:lang w:bidi="es-ES"/>
        </w:rPr>
        <w:t xml:space="preserve"> </w:t>
      </w:r>
      <w:sdt>
        <w:sdtPr>
          <w:rPr>
            <w:rStyle w:val="nfasissutil"/>
          </w:rPr>
          <w:alias w:val="Escriba la ubicación:"/>
          <w:tag w:val="Escriba la ubicación:"/>
          <w:id w:val="-297598918"/>
          <w:placeholder>
            <w:docPart w:val="670862D5A5324750895F36498A82A1AA"/>
          </w:placeholder>
          <w15:appearance w15:val="hidden"/>
        </w:sdtPr>
        <w:sdtEndPr>
          <w:rPr>
            <w:rStyle w:val="Fuentedeprrafopredeter"/>
            <w:i w:val="0"/>
            <w:iCs w:val="0"/>
            <w:color w:val="9F2936" w:themeColor="accent2"/>
          </w:rPr>
        </w:sdtEndPr>
        <w:sdtContent>
          <w:r w:rsidR="003F00BE">
            <w:rPr>
              <w:rStyle w:val="nfasissutil"/>
            </w:rPr>
            <w:t>Biblioteca Enrique Rivero Borrell</w:t>
          </w:r>
        </w:sdtContent>
      </w:sdt>
    </w:p>
    <w:tbl>
      <w:tblPr>
        <w:tblW w:w="5412" w:type="pct"/>
        <w:tblLayout w:type="fixed"/>
        <w:tblCellMar>
          <w:left w:w="0" w:type="dxa"/>
          <w:right w:w="0" w:type="dxa"/>
        </w:tblCellMar>
        <w:tblLook w:val="04A0" w:firstRow="1" w:lastRow="0" w:firstColumn="1" w:lastColumn="0" w:noHBand="0" w:noVBand="1"/>
        <w:tblDescription w:val="Tabla de diseño de información de la reunión"/>
      </w:tblPr>
      <w:tblGrid>
        <w:gridCol w:w="6095"/>
        <w:gridCol w:w="5233"/>
      </w:tblGrid>
      <w:tr w:rsidR="003F00BE" w:rsidTr="007F7104">
        <w:tc>
          <w:tcPr>
            <w:tcW w:w="6096" w:type="dxa"/>
          </w:tcPr>
          <w:tbl>
            <w:tblPr>
              <w:tblW w:w="6095"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a para indicar la información relativa a la persona que organiza la reunión, el tipo de reunión, el responsable, el encargado de tomar notas y el controlador del tiempo"/>
            </w:tblPr>
            <w:tblGrid>
              <w:gridCol w:w="3260"/>
              <w:gridCol w:w="2835"/>
            </w:tblGrid>
            <w:tr w:rsidR="003F00BE" w:rsidTr="007F7104">
              <w:tc>
                <w:tcPr>
                  <w:tcW w:w="3260" w:type="dxa"/>
                  <w:tcBorders>
                    <w:left w:val="nil"/>
                  </w:tcBorders>
                </w:tcPr>
                <w:p w:rsidR="003F00BE" w:rsidRPr="00A979E1" w:rsidRDefault="00C108AE" w:rsidP="007F7104">
                  <w:pPr>
                    <w:pStyle w:val="Ttulo3"/>
                  </w:pPr>
                  <w:sdt>
                    <w:sdtPr>
                      <w:alias w:val="Reunión organizada por:"/>
                      <w:tag w:val="Reunión organizada por:"/>
                      <w:id w:val="-68265215"/>
                      <w:placeholder>
                        <w:docPart w:val="A4F79A0BDAA94158A6F579C6511EC735"/>
                      </w:placeholder>
                      <w:temporary/>
                      <w:showingPlcHdr/>
                      <w15:appearance w15:val="hidden"/>
                    </w:sdtPr>
                    <w:sdtContent>
                      <w:r w:rsidR="003F00BE" w:rsidRPr="00A979E1">
                        <w:rPr>
                          <w:lang w:bidi="es-ES"/>
                        </w:rPr>
                        <w:t>Reunión organizada por</w:t>
                      </w:r>
                    </w:sdtContent>
                  </w:sdt>
                </w:p>
              </w:tc>
              <w:tc>
                <w:tcPr>
                  <w:tcW w:w="2835" w:type="dxa"/>
                  <w:tcBorders>
                    <w:right w:val="single" w:sz="8" w:space="0" w:color="F07F09" w:themeColor="accent1"/>
                  </w:tcBorders>
                </w:tcPr>
                <w:p w:rsidR="003F00BE" w:rsidRDefault="003F00BE" w:rsidP="007F7104">
                  <w:pPr>
                    <w:spacing w:after="0"/>
                  </w:pPr>
                  <w:r>
                    <w:t>Administradora</w:t>
                  </w:r>
                </w:p>
              </w:tc>
            </w:tr>
            <w:tr w:rsidR="003F00BE" w:rsidTr="007F7104">
              <w:tc>
                <w:tcPr>
                  <w:tcW w:w="3260" w:type="dxa"/>
                  <w:tcBorders>
                    <w:left w:val="nil"/>
                  </w:tcBorders>
                </w:tcPr>
                <w:p w:rsidR="003F00BE" w:rsidRPr="00A979E1" w:rsidRDefault="00C108AE" w:rsidP="007F7104">
                  <w:pPr>
                    <w:pStyle w:val="Ttulo3"/>
                  </w:pPr>
                  <w:sdt>
                    <w:sdtPr>
                      <w:alias w:val="Tipo de reunión:"/>
                      <w:tag w:val="Tipo de reunión:"/>
                      <w:id w:val="-1917698481"/>
                      <w:placeholder>
                        <w:docPart w:val="6DF0072B58A74887B7C6BCE616040C9F"/>
                      </w:placeholder>
                      <w:temporary/>
                      <w:showingPlcHdr/>
                      <w15:appearance w15:val="hidden"/>
                    </w:sdtPr>
                    <w:sdtContent>
                      <w:r w:rsidR="003F00BE" w:rsidRPr="00A979E1">
                        <w:rPr>
                          <w:lang w:bidi="es-ES"/>
                        </w:rPr>
                        <w:t>Tipo de reunión</w:t>
                      </w:r>
                    </w:sdtContent>
                  </w:sdt>
                </w:p>
              </w:tc>
              <w:tc>
                <w:tcPr>
                  <w:tcW w:w="2835" w:type="dxa"/>
                  <w:tcBorders>
                    <w:right w:val="single" w:sz="8" w:space="0" w:color="F07F09" w:themeColor="accent1"/>
                  </w:tcBorders>
                </w:tcPr>
                <w:p w:rsidR="003F00BE" w:rsidRDefault="00C108AE" w:rsidP="007F7104">
                  <w:pPr>
                    <w:spacing w:after="0"/>
                  </w:pPr>
                  <w:proofErr w:type="spellStart"/>
                  <w:r>
                    <w:t>Creacion</w:t>
                  </w:r>
                  <w:proofErr w:type="spellEnd"/>
                  <w:r>
                    <w:t xml:space="preserve"> del </w:t>
                  </w:r>
                  <w:proofErr w:type="spellStart"/>
                  <w:r>
                    <w:t>arbol</w:t>
                  </w:r>
                  <w:proofErr w:type="spellEnd"/>
                </w:p>
              </w:tc>
            </w:tr>
            <w:tr w:rsidR="003F00BE" w:rsidTr="007F7104">
              <w:sdt>
                <w:sdtPr>
                  <w:alias w:val="Responsable:"/>
                  <w:tag w:val="Responsable:"/>
                  <w:id w:val="-1655359875"/>
                  <w:placeholder>
                    <w:docPart w:val="0A2E6AE6AC9843F2B1B4D948B7B2F13E"/>
                  </w:placeholder>
                  <w:temporary/>
                  <w:showingPlcHdr/>
                  <w15:appearance w15:val="hidden"/>
                </w:sdtPr>
                <w:sdtContent>
                  <w:tc>
                    <w:tcPr>
                      <w:tcW w:w="3260" w:type="dxa"/>
                      <w:tcBorders>
                        <w:left w:val="nil"/>
                      </w:tcBorders>
                    </w:tcPr>
                    <w:p w:rsidR="003F00BE" w:rsidRPr="00A979E1" w:rsidRDefault="003F00BE" w:rsidP="007F7104">
                      <w:pPr>
                        <w:pStyle w:val="Ttulo3"/>
                      </w:pPr>
                      <w:r w:rsidRPr="00A979E1">
                        <w:rPr>
                          <w:lang w:bidi="es-ES"/>
                        </w:rPr>
                        <w:t>Responsable</w:t>
                      </w:r>
                    </w:p>
                  </w:tc>
                </w:sdtContent>
              </w:sdt>
              <w:tc>
                <w:tcPr>
                  <w:tcW w:w="2835" w:type="dxa"/>
                  <w:tcBorders>
                    <w:right w:val="single" w:sz="8" w:space="0" w:color="F07F09" w:themeColor="accent1"/>
                  </w:tcBorders>
                </w:tcPr>
                <w:p w:rsidR="003F00BE" w:rsidRDefault="003F00BE" w:rsidP="007F7104">
                  <w:pPr>
                    <w:spacing w:after="0"/>
                  </w:pPr>
                  <w:r>
                    <w:t>Administradora</w:t>
                  </w:r>
                </w:p>
              </w:tc>
            </w:tr>
          </w:tbl>
          <w:p w:rsidR="003F00BE" w:rsidRDefault="003F00BE" w:rsidP="007F7104">
            <w:pPr>
              <w:spacing w:after="0"/>
            </w:pPr>
          </w:p>
        </w:tc>
        <w:tc>
          <w:tcPr>
            <w:tcW w:w="5233" w:type="dxa"/>
          </w:tcPr>
          <w:p w:rsidR="003F00BE" w:rsidRPr="00D60985" w:rsidRDefault="003F00BE" w:rsidP="007F7104">
            <w:pPr>
              <w:pStyle w:val="Ttulo3"/>
            </w:pPr>
            <w:r w:rsidRPr="00D60985">
              <w:t>Asistieron</w:t>
            </w:r>
          </w:p>
          <w:p w:rsidR="003F00BE" w:rsidRPr="00137619" w:rsidRDefault="003F00BE" w:rsidP="007F7104">
            <w:pPr>
              <w:spacing w:after="0"/>
            </w:pPr>
            <w:r>
              <w:t>Todos</w:t>
            </w:r>
          </w:p>
          <w:p w:rsidR="003F00BE" w:rsidRDefault="003F00BE" w:rsidP="007F7104">
            <w:pPr>
              <w:spacing w:after="0"/>
              <w:ind w:left="0"/>
            </w:pPr>
          </w:p>
        </w:tc>
      </w:tr>
    </w:tbl>
    <w:p w:rsidR="003F00BE" w:rsidRDefault="00C108AE" w:rsidP="003F00BE">
      <w:pPr>
        <w:pStyle w:val="Ttulo1"/>
      </w:pPr>
      <w:sdt>
        <w:sdtPr>
          <w:alias w:val="Temas de la agenda:"/>
          <w:tag w:val="Temas de la agenda:"/>
          <w:id w:val="-1687741896"/>
          <w:placeholder>
            <w:docPart w:val="A47A81F973784685A9087721CD995F70"/>
          </w:placeholder>
          <w:temporary/>
          <w:showingPlcHdr/>
          <w15:appearance w15:val="hidden"/>
        </w:sdtPr>
        <w:sdtContent>
          <w:r w:rsidR="003F00BE">
            <w:rPr>
              <w:lang w:bidi="es-ES"/>
            </w:rPr>
            <w:t>Temas de la agenda</w:t>
          </w:r>
        </w:sdtContent>
      </w:sdt>
    </w:p>
    <w:p w:rsidR="003F00BE" w:rsidRDefault="00C108AE" w:rsidP="003F00BE">
      <w:pPr>
        <w:pStyle w:val="Ttulo2"/>
      </w:pPr>
      <w:sdt>
        <w:sdtPr>
          <w:alias w:val="Tiempo asignado (agenda 1):"/>
          <w:tag w:val="Tiempo asignado (agenda 1):"/>
          <w:id w:val="916598275"/>
          <w:placeholder>
            <w:docPart w:val="CC10A10569CB40418E418545BE83FDC2"/>
          </w:placeholder>
          <w:temporary/>
          <w:showingPlcHdr/>
          <w15:appearance w15:val="hidden"/>
        </w:sdtPr>
        <w:sdtContent>
          <w:r w:rsidR="003F00BE">
            <w:rPr>
              <w:lang w:bidi="es-ES"/>
            </w:rPr>
            <w:t>Tiempo asignado</w:t>
          </w:r>
        </w:sdtContent>
      </w:sdt>
      <w:r w:rsidR="003F00BE">
        <w:rPr>
          <w:lang w:bidi="es-ES"/>
        </w:rPr>
        <w:t xml:space="preserve"> | </w:t>
      </w:r>
      <w:sdt>
        <w:sdtPr>
          <w:rPr>
            <w:rStyle w:val="nfasissutil"/>
          </w:rPr>
          <w:alias w:val="Escriba el tiempo (agenda 1):"/>
          <w:tag w:val="Escriba el tiempo (agenda 1):"/>
          <w:id w:val="1995295019"/>
          <w:placeholder>
            <w:docPart w:val="27C445F9C3664EC7B16EA6BD82E0F9E8"/>
          </w:placeholder>
          <w15:appearance w15:val="hidden"/>
        </w:sdtPr>
        <w:sdtEndPr>
          <w:rPr>
            <w:rStyle w:val="Fuentedeprrafopredeter"/>
            <w:i w:val="0"/>
            <w:iCs w:val="0"/>
            <w:color w:val="9F2936" w:themeColor="accent2"/>
          </w:rPr>
        </w:sdtEndPr>
        <w:sdtContent>
          <w:r w:rsidR="003F00BE">
            <w:rPr>
              <w:rStyle w:val="nfasissutil"/>
            </w:rPr>
            <w:t>4 horas</w:t>
          </w:r>
        </w:sdtContent>
      </w:sdt>
      <w:r w:rsidR="003F00BE">
        <w:rPr>
          <w:lang w:bidi="es-ES"/>
        </w:rPr>
        <w:t xml:space="preserve"> | </w:t>
      </w:r>
      <w:sdt>
        <w:sdtPr>
          <w:alias w:val="Tema de la agenda (agenda 1):"/>
          <w:tag w:val="Tema de la agenda (agenda 1):"/>
          <w:id w:val="-512304003"/>
          <w:placeholder>
            <w:docPart w:val="4E7F92A268E14EF9BBB5361C610DDAD0"/>
          </w:placeholder>
          <w:temporary/>
          <w:showingPlcHdr/>
          <w15:appearance w15:val="hidden"/>
        </w:sdtPr>
        <w:sdtContent>
          <w:r w:rsidR="003F00BE">
            <w:rPr>
              <w:lang w:bidi="es-ES"/>
            </w:rPr>
            <w:t>Tema de la agenda</w:t>
          </w:r>
        </w:sdtContent>
      </w:sdt>
      <w:r w:rsidR="003F00BE">
        <w:rPr>
          <w:lang w:bidi="es-ES"/>
        </w:rPr>
        <w:t xml:space="preserve"> </w:t>
      </w:r>
      <w:r w:rsidR="00D72C99">
        <w:rPr>
          <w:rStyle w:val="nfasissutil"/>
        </w:rPr>
        <w:t xml:space="preserve">Creación del </w:t>
      </w:r>
      <w:proofErr w:type="spellStart"/>
      <w:r w:rsidR="00D72C99">
        <w:rPr>
          <w:rStyle w:val="nfasissutil"/>
        </w:rPr>
        <w:t>modulo</w:t>
      </w:r>
      <w:proofErr w:type="spellEnd"/>
      <w:r w:rsidR="00D72C99">
        <w:rPr>
          <w:rStyle w:val="nfasissutil"/>
        </w:rPr>
        <w:t xml:space="preserve"> p</w:t>
      </w:r>
      <w:r w:rsidR="00901896">
        <w:rPr>
          <w:rStyle w:val="nfasissutil"/>
        </w:rPr>
        <w:t xml:space="preserve">arser para enteros </w:t>
      </w:r>
    </w:p>
    <w:p w:rsidR="003F00BE" w:rsidRPr="00901896" w:rsidRDefault="00901896" w:rsidP="003F00BE">
      <w:pPr>
        <w:jc w:val="both"/>
        <w:rPr>
          <w:sz w:val="24"/>
          <w:u w:val="single"/>
        </w:rPr>
      </w:pPr>
      <w:r>
        <w:rPr>
          <w:sz w:val="24"/>
        </w:rPr>
        <w:t>Esta reunión se hizo fuera del plan del trabajo</w:t>
      </w:r>
      <w:r w:rsidR="00C108AE">
        <w:rPr>
          <w:sz w:val="24"/>
        </w:rPr>
        <w:t xml:space="preserve">, esto para no generar un retraso en el plan de trabajo y continuar con la </w:t>
      </w:r>
      <w:proofErr w:type="gramStart"/>
      <w:r w:rsidR="00C108AE">
        <w:rPr>
          <w:sz w:val="24"/>
        </w:rPr>
        <w:t>generación  del</w:t>
      </w:r>
      <w:proofErr w:type="gramEnd"/>
      <w:r w:rsidR="00C108AE">
        <w:rPr>
          <w:sz w:val="24"/>
        </w:rPr>
        <w:t xml:space="preserve"> módulo parser. Para ello en esta sesión se creó el árbol  </w:t>
      </w:r>
    </w:p>
    <w:p w:rsidR="003F00BE" w:rsidRPr="00A63C5A" w:rsidRDefault="003F00BE" w:rsidP="003F00BE">
      <w:pPr>
        <w:jc w:val="both"/>
        <w:rPr>
          <w:sz w:val="24"/>
        </w:rPr>
      </w:pPr>
    </w:p>
    <w:tbl>
      <w:tblPr>
        <w:tblStyle w:val="Actasdelareunin"/>
        <w:tblpPr w:leftFromText="141" w:rightFromText="141" w:vertAnchor="text" w:tblpY="1"/>
        <w:tblOverlap w:val="never"/>
        <w:tblW w:w="3958" w:type="pct"/>
        <w:tblLayout w:type="fixed"/>
        <w:tblLook w:val="04A0" w:firstRow="1" w:lastRow="0" w:firstColumn="1" w:lastColumn="0" w:noHBand="0" w:noVBand="1"/>
        <w:tblDescription w:val="Tabla de información de las medidas para agenda 1"/>
      </w:tblPr>
      <w:tblGrid>
        <w:gridCol w:w="4962"/>
        <w:gridCol w:w="3323"/>
      </w:tblGrid>
      <w:tr w:rsidR="003F00BE" w:rsidRPr="00E52810" w:rsidTr="007F7104">
        <w:trPr>
          <w:cnfStyle w:val="100000000000" w:firstRow="1" w:lastRow="0" w:firstColumn="0" w:lastColumn="0" w:oddVBand="0" w:evenVBand="0" w:oddHBand="0" w:evenHBand="0" w:firstRowFirstColumn="0" w:firstRowLastColumn="0" w:lastRowFirstColumn="0" w:lastRowLastColumn="0"/>
        </w:trPr>
        <w:tc>
          <w:tcPr>
            <w:tcW w:w="4962" w:type="dxa"/>
            <w:tcBorders>
              <w:top w:val="none" w:sz="0" w:space="0" w:color="auto"/>
              <w:left w:val="none" w:sz="0" w:space="0" w:color="auto"/>
              <w:bottom w:val="double" w:sz="4" w:space="0" w:color="1B587C" w:themeColor="accent3"/>
              <w:right w:val="none" w:sz="0" w:space="0" w:color="auto"/>
              <w:tl2br w:val="none" w:sz="0" w:space="0" w:color="auto"/>
              <w:tr2bl w:val="none" w:sz="0" w:space="0" w:color="auto"/>
            </w:tcBorders>
          </w:tcPr>
          <w:p w:rsidR="003F00BE" w:rsidRPr="00E52810" w:rsidRDefault="003F00BE" w:rsidP="007F7104">
            <w:r>
              <w:t>Nombre de los asistentes</w:t>
            </w:r>
          </w:p>
        </w:tc>
        <w:tc>
          <w:tcPr>
            <w:tcW w:w="3323" w:type="dxa"/>
            <w:tcBorders>
              <w:top w:val="none" w:sz="0" w:space="0" w:color="auto"/>
              <w:left w:val="none" w:sz="0" w:space="0" w:color="auto"/>
              <w:bottom w:val="double" w:sz="4" w:space="0" w:color="1B587C" w:themeColor="accent3"/>
              <w:right w:val="none" w:sz="0" w:space="0" w:color="auto"/>
              <w:tl2br w:val="none" w:sz="0" w:space="0" w:color="auto"/>
              <w:tr2bl w:val="none" w:sz="0" w:space="0" w:color="auto"/>
            </w:tcBorders>
          </w:tcPr>
          <w:p w:rsidR="003F00BE" w:rsidRPr="00E52810" w:rsidRDefault="003F00BE" w:rsidP="007F7104">
            <w:r>
              <w:t>Firma</w:t>
            </w:r>
          </w:p>
        </w:tc>
      </w:tr>
      <w:tr w:rsidR="003F00BE" w:rsidRPr="00E52810" w:rsidTr="007F7104">
        <w:tc>
          <w:tcPr>
            <w:tcW w:w="4962" w:type="dxa"/>
            <w:tcBorders>
              <w:top w:val="double" w:sz="4" w:space="0" w:color="1B587C" w:themeColor="accent3"/>
            </w:tcBorders>
          </w:tcPr>
          <w:p w:rsidR="003F00BE" w:rsidRDefault="003F00BE" w:rsidP="007F7104"/>
        </w:tc>
        <w:tc>
          <w:tcPr>
            <w:tcW w:w="3323" w:type="dxa"/>
            <w:tcBorders>
              <w:top w:val="double" w:sz="4" w:space="0" w:color="1B587C" w:themeColor="accent3"/>
            </w:tcBorders>
          </w:tcPr>
          <w:p w:rsidR="003F00BE" w:rsidRDefault="003F00BE" w:rsidP="007F7104"/>
        </w:tc>
      </w:tr>
      <w:tr w:rsidR="003F00BE" w:rsidRPr="00E52810" w:rsidTr="007F7104">
        <w:trPr>
          <w:trHeight w:val="398"/>
        </w:trPr>
        <w:tc>
          <w:tcPr>
            <w:tcW w:w="4962" w:type="dxa"/>
          </w:tcPr>
          <w:p w:rsidR="003F00BE" w:rsidRPr="00A63C5A" w:rsidRDefault="003F00BE" w:rsidP="007F7104">
            <w:pPr>
              <w:spacing w:before="0" w:after="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Barrón Pérez Marian Andrea</w:t>
            </w:r>
          </w:p>
        </w:tc>
        <w:tc>
          <w:tcPr>
            <w:tcW w:w="3323" w:type="dxa"/>
            <w:tcBorders>
              <w:bottom w:val="single" w:sz="4" w:space="0" w:color="auto"/>
            </w:tcBorders>
          </w:tcPr>
          <w:p w:rsidR="003F00BE" w:rsidRPr="00E52810" w:rsidRDefault="003F00BE" w:rsidP="007F7104">
            <w:pPr>
              <w:ind w:left="0"/>
            </w:pPr>
          </w:p>
        </w:tc>
      </w:tr>
      <w:tr w:rsidR="003F00BE" w:rsidRPr="00E52810" w:rsidTr="007F7104">
        <w:trPr>
          <w:trHeight w:val="491"/>
        </w:trPr>
        <w:tc>
          <w:tcPr>
            <w:tcW w:w="4962" w:type="dxa"/>
          </w:tcPr>
          <w:p w:rsidR="003F00BE" w:rsidRDefault="003F00BE" w:rsidP="007F7104">
            <w:pPr>
              <w:ind w:left="0"/>
              <w:rPr>
                <w:rFonts w:eastAsia="Times New Roman" w:cs="Times New Roman"/>
                <w:color w:val="000000"/>
                <w:spacing w:val="0"/>
                <w:sz w:val="24"/>
                <w:szCs w:val="32"/>
                <w:lang w:val="es-MX" w:eastAsia="es-MX"/>
              </w:rPr>
            </w:pPr>
          </w:p>
          <w:p w:rsidR="003F00BE" w:rsidRPr="00A63C5A" w:rsidRDefault="003F00BE"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Monterrubio López Charlie Brian</w:t>
            </w:r>
          </w:p>
        </w:tc>
        <w:tc>
          <w:tcPr>
            <w:tcW w:w="3323" w:type="dxa"/>
            <w:tcBorders>
              <w:top w:val="single" w:sz="4" w:space="0" w:color="auto"/>
              <w:bottom w:val="single" w:sz="4" w:space="0" w:color="auto"/>
            </w:tcBorders>
          </w:tcPr>
          <w:p w:rsidR="003F00BE" w:rsidRPr="00E52810" w:rsidRDefault="003F00BE" w:rsidP="007F7104">
            <w:pPr>
              <w:ind w:left="0"/>
            </w:pPr>
          </w:p>
        </w:tc>
      </w:tr>
      <w:tr w:rsidR="003F00BE" w:rsidRPr="00E52810" w:rsidTr="007F7104">
        <w:trPr>
          <w:trHeight w:val="491"/>
        </w:trPr>
        <w:tc>
          <w:tcPr>
            <w:tcW w:w="4962" w:type="dxa"/>
          </w:tcPr>
          <w:p w:rsidR="003F00BE" w:rsidRDefault="003F00BE" w:rsidP="007F7104">
            <w:pPr>
              <w:ind w:left="0"/>
              <w:rPr>
                <w:rFonts w:eastAsia="Times New Roman" w:cs="Times New Roman"/>
                <w:color w:val="000000"/>
                <w:spacing w:val="0"/>
                <w:sz w:val="24"/>
                <w:szCs w:val="32"/>
                <w:lang w:val="es-MX" w:eastAsia="es-MX"/>
              </w:rPr>
            </w:pPr>
          </w:p>
          <w:p w:rsidR="003F00BE" w:rsidRPr="00A63C5A" w:rsidRDefault="003F00BE"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Valdez Mondragón Erik</w:t>
            </w:r>
          </w:p>
        </w:tc>
        <w:tc>
          <w:tcPr>
            <w:tcW w:w="3323" w:type="dxa"/>
            <w:tcBorders>
              <w:top w:val="single" w:sz="4" w:space="0" w:color="auto"/>
              <w:bottom w:val="single" w:sz="4" w:space="0" w:color="auto"/>
            </w:tcBorders>
          </w:tcPr>
          <w:p w:rsidR="003F00BE" w:rsidRPr="00E52810" w:rsidRDefault="003F00BE" w:rsidP="007F7104">
            <w:pPr>
              <w:ind w:left="0"/>
            </w:pPr>
          </w:p>
        </w:tc>
      </w:tr>
      <w:tr w:rsidR="003F00BE" w:rsidRPr="00E52810" w:rsidTr="007F7104">
        <w:trPr>
          <w:trHeight w:val="491"/>
        </w:trPr>
        <w:tc>
          <w:tcPr>
            <w:tcW w:w="4962" w:type="dxa"/>
          </w:tcPr>
          <w:p w:rsidR="003F00BE" w:rsidRDefault="003F00BE" w:rsidP="007F7104">
            <w:pPr>
              <w:spacing w:before="0" w:after="0"/>
              <w:ind w:left="0"/>
              <w:textAlignment w:val="baseline"/>
              <w:rPr>
                <w:rFonts w:eastAsia="Times New Roman" w:cs="Times New Roman"/>
                <w:color w:val="000000"/>
                <w:spacing w:val="0"/>
                <w:sz w:val="24"/>
                <w:szCs w:val="32"/>
                <w:lang w:val="es-MX" w:eastAsia="es-MX"/>
              </w:rPr>
            </w:pPr>
          </w:p>
          <w:p w:rsidR="003F00BE" w:rsidRDefault="003F00BE" w:rsidP="007F7104">
            <w:pPr>
              <w:spacing w:before="0" w:after="0"/>
              <w:ind w:left="0"/>
              <w:textAlignment w:val="baseline"/>
              <w:rPr>
                <w:rFonts w:eastAsia="Times New Roman" w:cs="Times New Roman"/>
                <w:color w:val="000000"/>
                <w:spacing w:val="0"/>
                <w:sz w:val="24"/>
                <w:szCs w:val="32"/>
                <w:lang w:val="es-MX" w:eastAsia="es-MX"/>
              </w:rPr>
            </w:pPr>
          </w:p>
          <w:p w:rsidR="003F00BE" w:rsidRPr="00A63C5A" w:rsidRDefault="003F00BE" w:rsidP="007F7104">
            <w:pPr>
              <w:spacing w:before="0" w:after="0"/>
              <w:ind w:left="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Ortiz Martínez Brenda</w:t>
            </w:r>
          </w:p>
        </w:tc>
        <w:tc>
          <w:tcPr>
            <w:tcW w:w="3323" w:type="dxa"/>
            <w:tcBorders>
              <w:top w:val="single" w:sz="4" w:space="0" w:color="auto"/>
              <w:bottom w:val="single" w:sz="4" w:space="0" w:color="auto"/>
            </w:tcBorders>
          </w:tcPr>
          <w:p w:rsidR="003F00BE" w:rsidRPr="00E52810" w:rsidRDefault="003F00BE" w:rsidP="007F7104">
            <w:pPr>
              <w:ind w:left="0"/>
            </w:pPr>
          </w:p>
        </w:tc>
      </w:tr>
    </w:tbl>
    <w:p w:rsidR="003F00BE" w:rsidRDefault="003F00BE" w:rsidP="003F00BE">
      <w:r>
        <w:br w:type="textWrapping" w:clear="all"/>
      </w:r>
    </w:p>
    <w:p w:rsidR="003F00BE" w:rsidRDefault="003F00BE" w:rsidP="003F00BE"/>
    <w:p w:rsidR="003F00BE" w:rsidRDefault="003F00BE" w:rsidP="003F00BE"/>
    <w:p w:rsidR="003F00BE" w:rsidRDefault="003F00BE" w:rsidP="003F00BE"/>
    <w:p w:rsidR="00AC323F" w:rsidRDefault="00AC323F" w:rsidP="003F00BE"/>
    <w:p w:rsidR="00AC323F" w:rsidRDefault="00AC323F" w:rsidP="003F00BE"/>
    <w:p w:rsidR="00AC323F" w:rsidRDefault="00AC323F" w:rsidP="003F00BE"/>
    <w:p w:rsidR="00AC323F" w:rsidRDefault="00AC323F" w:rsidP="003F00BE"/>
    <w:p w:rsidR="00AC323F" w:rsidRDefault="00AC323F" w:rsidP="003F00BE"/>
    <w:p w:rsidR="00AC323F" w:rsidRDefault="00AC323F" w:rsidP="003F00BE"/>
    <w:p w:rsidR="00AC323F" w:rsidRDefault="00AC323F" w:rsidP="003F00BE"/>
    <w:p w:rsidR="00AC323F" w:rsidRDefault="00AC323F" w:rsidP="003F00BE"/>
    <w:p w:rsidR="003F00BE" w:rsidRDefault="003F00BE" w:rsidP="003F00BE"/>
    <w:p w:rsidR="00B72C5D" w:rsidRDefault="00B72C5D" w:rsidP="00B72C5D">
      <w:pPr>
        <w:pStyle w:val="Ttulo"/>
      </w:pPr>
      <w:r>
        <w:t xml:space="preserve">Reunión </w:t>
      </w:r>
      <w:r w:rsidR="00AC323F">
        <w:t>8</w:t>
      </w:r>
      <w:r>
        <w:rPr>
          <w:lang w:bidi="es-ES"/>
        </w:rPr>
        <w:t xml:space="preserve"> </w:t>
      </w:r>
      <w:sdt>
        <w:sdtPr>
          <w:alias w:val="Separador de línea vertical:"/>
          <w:tag w:val="Separador de línea vertical:"/>
          <w:id w:val="-2116733996"/>
          <w:placeholder>
            <w:docPart w:val="761FC8378E43475DBE9FBF4401B0E669"/>
          </w:placeholder>
          <w:temporary/>
          <w:showingPlcHdr/>
          <w15:appearance w15:val="hidden"/>
        </w:sdtPr>
        <w:sdtContent>
          <w:r>
            <w:rPr>
              <w:lang w:bidi="es-ES"/>
            </w:rPr>
            <w:t>|</w:t>
          </w:r>
        </w:sdtContent>
      </w:sdt>
    </w:p>
    <w:p w:rsidR="00B72C5D" w:rsidRDefault="00D36FA4" w:rsidP="00B72C5D">
      <w:pPr>
        <w:pStyle w:val="Ttulo2"/>
      </w:pPr>
      <w:r>
        <w:rPr>
          <w:rStyle w:val="nfasissutil"/>
        </w:rPr>
        <w:t>Jueves 28</w:t>
      </w:r>
      <w:r w:rsidR="00B72C5D">
        <w:rPr>
          <w:rStyle w:val="nfasissutil"/>
        </w:rPr>
        <w:t xml:space="preserve"> </w:t>
      </w:r>
      <w:r w:rsidR="000E7581">
        <w:rPr>
          <w:rStyle w:val="nfasissutil"/>
        </w:rPr>
        <w:t>marzo</w:t>
      </w:r>
      <w:r w:rsidR="00B72C5D">
        <w:rPr>
          <w:rStyle w:val="nfasissutil"/>
        </w:rPr>
        <w:t xml:space="preserve"> 201</w:t>
      </w:r>
      <w:r w:rsidR="000E7581">
        <w:rPr>
          <w:rStyle w:val="nfasissutil"/>
        </w:rPr>
        <w:t>9</w:t>
      </w:r>
      <w:r w:rsidR="00B72C5D" w:rsidRPr="003665F5">
        <w:rPr>
          <w:rStyle w:val="nfasissutil"/>
          <w:lang w:bidi="es-ES"/>
        </w:rPr>
        <w:t xml:space="preserve"> | </w:t>
      </w:r>
      <w:r w:rsidR="00B72C5D">
        <w:rPr>
          <w:rStyle w:val="nfasissutil"/>
        </w:rPr>
        <w:t>1:00 pm</w:t>
      </w:r>
      <w:r w:rsidR="00B72C5D">
        <w:rPr>
          <w:lang w:bidi="es-ES"/>
        </w:rPr>
        <w:t xml:space="preserve"> | </w:t>
      </w:r>
      <w:sdt>
        <w:sdtPr>
          <w:alias w:val="Lugar de la reunión:"/>
          <w:tag w:val="Lugar de la reunión:"/>
          <w:id w:val="-1418703932"/>
          <w:placeholder>
            <w:docPart w:val="DD882EEE6266419D9E269D247B37422F"/>
          </w:placeholder>
          <w:temporary/>
          <w:showingPlcHdr/>
          <w15:appearance w15:val="hidden"/>
        </w:sdtPr>
        <w:sdtContent>
          <w:r w:rsidR="00B72C5D">
            <w:rPr>
              <w:lang w:bidi="es-ES"/>
            </w:rPr>
            <w:t>Lugar de la reunión</w:t>
          </w:r>
        </w:sdtContent>
      </w:sdt>
      <w:r w:rsidR="00B72C5D">
        <w:rPr>
          <w:lang w:bidi="es-ES"/>
        </w:rPr>
        <w:t xml:space="preserve"> </w:t>
      </w:r>
      <w:sdt>
        <w:sdtPr>
          <w:rPr>
            <w:rStyle w:val="nfasissutil"/>
          </w:rPr>
          <w:alias w:val="Escriba la ubicación:"/>
          <w:tag w:val="Escriba la ubicación:"/>
          <w:id w:val="-360669029"/>
          <w:placeholder>
            <w:docPart w:val="3F1E103BC2D74235A49F217A4DD55E81"/>
          </w:placeholder>
          <w15:appearance w15:val="hidden"/>
        </w:sdtPr>
        <w:sdtEndPr>
          <w:rPr>
            <w:rStyle w:val="Fuentedeprrafopredeter"/>
            <w:i w:val="0"/>
            <w:iCs w:val="0"/>
            <w:color w:val="9F2936" w:themeColor="accent2"/>
          </w:rPr>
        </w:sdtEndPr>
        <w:sdtContent>
          <w:r w:rsidR="00B72C5D">
            <w:rPr>
              <w:rStyle w:val="nfasissutil"/>
            </w:rPr>
            <w:t>Biblioteca Enrique Rivero Borrell</w:t>
          </w:r>
        </w:sdtContent>
      </w:sdt>
    </w:p>
    <w:tbl>
      <w:tblPr>
        <w:tblW w:w="5412" w:type="pct"/>
        <w:tblLayout w:type="fixed"/>
        <w:tblCellMar>
          <w:left w:w="0" w:type="dxa"/>
          <w:right w:w="0" w:type="dxa"/>
        </w:tblCellMar>
        <w:tblLook w:val="04A0" w:firstRow="1" w:lastRow="0" w:firstColumn="1" w:lastColumn="0" w:noHBand="0" w:noVBand="1"/>
        <w:tblDescription w:val="Tabla de diseño de información de la reunión"/>
      </w:tblPr>
      <w:tblGrid>
        <w:gridCol w:w="6095"/>
        <w:gridCol w:w="5233"/>
      </w:tblGrid>
      <w:tr w:rsidR="00B72C5D" w:rsidTr="007F7104">
        <w:tc>
          <w:tcPr>
            <w:tcW w:w="6096" w:type="dxa"/>
          </w:tcPr>
          <w:tbl>
            <w:tblPr>
              <w:tblW w:w="6095"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a para indicar la información relativa a la persona que organiza la reunión, el tipo de reunión, el responsable, el encargado de tomar notas y el controlador del tiempo"/>
            </w:tblPr>
            <w:tblGrid>
              <w:gridCol w:w="3260"/>
              <w:gridCol w:w="2835"/>
            </w:tblGrid>
            <w:tr w:rsidR="00B72C5D" w:rsidTr="007F7104">
              <w:tc>
                <w:tcPr>
                  <w:tcW w:w="3260" w:type="dxa"/>
                  <w:tcBorders>
                    <w:left w:val="nil"/>
                  </w:tcBorders>
                </w:tcPr>
                <w:p w:rsidR="00B72C5D" w:rsidRPr="00A979E1" w:rsidRDefault="00C108AE" w:rsidP="007F7104">
                  <w:pPr>
                    <w:pStyle w:val="Ttulo3"/>
                  </w:pPr>
                  <w:sdt>
                    <w:sdtPr>
                      <w:alias w:val="Reunión organizada por:"/>
                      <w:tag w:val="Reunión organizada por:"/>
                      <w:id w:val="-1221750013"/>
                      <w:placeholder>
                        <w:docPart w:val="7BA81B3F0585426A95EE5FD8F514AAA0"/>
                      </w:placeholder>
                      <w:temporary/>
                      <w:showingPlcHdr/>
                      <w15:appearance w15:val="hidden"/>
                    </w:sdtPr>
                    <w:sdtContent>
                      <w:r w:rsidR="00B72C5D" w:rsidRPr="00A979E1">
                        <w:rPr>
                          <w:lang w:bidi="es-ES"/>
                        </w:rPr>
                        <w:t>Reunión organizada por</w:t>
                      </w:r>
                    </w:sdtContent>
                  </w:sdt>
                </w:p>
              </w:tc>
              <w:tc>
                <w:tcPr>
                  <w:tcW w:w="2835" w:type="dxa"/>
                  <w:tcBorders>
                    <w:right w:val="single" w:sz="8" w:space="0" w:color="F07F09" w:themeColor="accent1"/>
                  </w:tcBorders>
                </w:tcPr>
                <w:p w:rsidR="00B72C5D" w:rsidRDefault="00B72C5D" w:rsidP="007F7104">
                  <w:pPr>
                    <w:spacing w:after="0"/>
                  </w:pPr>
                  <w:r>
                    <w:t>Administradora</w:t>
                  </w:r>
                </w:p>
              </w:tc>
            </w:tr>
            <w:tr w:rsidR="00B72C5D" w:rsidTr="007F7104">
              <w:tc>
                <w:tcPr>
                  <w:tcW w:w="3260" w:type="dxa"/>
                  <w:tcBorders>
                    <w:left w:val="nil"/>
                  </w:tcBorders>
                </w:tcPr>
                <w:p w:rsidR="00B72C5D" w:rsidRPr="00A979E1" w:rsidRDefault="00C108AE" w:rsidP="007F7104">
                  <w:pPr>
                    <w:pStyle w:val="Ttulo3"/>
                  </w:pPr>
                  <w:sdt>
                    <w:sdtPr>
                      <w:alias w:val="Tipo de reunión:"/>
                      <w:tag w:val="Tipo de reunión:"/>
                      <w:id w:val="817535690"/>
                      <w:placeholder>
                        <w:docPart w:val="EC0BBD7EAF5B40FF951AAC03305F1C2C"/>
                      </w:placeholder>
                      <w:temporary/>
                      <w:showingPlcHdr/>
                      <w15:appearance w15:val="hidden"/>
                    </w:sdtPr>
                    <w:sdtContent>
                      <w:r w:rsidR="00B72C5D" w:rsidRPr="00A979E1">
                        <w:rPr>
                          <w:lang w:bidi="es-ES"/>
                        </w:rPr>
                        <w:t>Tipo de reunión</w:t>
                      </w:r>
                    </w:sdtContent>
                  </w:sdt>
                </w:p>
              </w:tc>
              <w:tc>
                <w:tcPr>
                  <w:tcW w:w="2835" w:type="dxa"/>
                  <w:tcBorders>
                    <w:right w:val="single" w:sz="8" w:space="0" w:color="F07F09" w:themeColor="accent1"/>
                  </w:tcBorders>
                </w:tcPr>
                <w:p w:rsidR="00B72C5D" w:rsidRDefault="00B72C5D" w:rsidP="007F7104">
                  <w:pPr>
                    <w:spacing w:after="0"/>
                  </w:pPr>
                  <w:r>
                    <w:t>Re</w:t>
                  </w:r>
                  <w:r w:rsidR="00C108AE">
                    <w:t xml:space="preserve">correr </w:t>
                  </w:r>
                  <w:r w:rsidR="00785140">
                    <w:t>árbol</w:t>
                  </w:r>
                </w:p>
              </w:tc>
            </w:tr>
            <w:tr w:rsidR="00B72C5D" w:rsidTr="007F7104">
              <w:sdt>
                <w:sdtPr>
                  <w:alias w:val="Responsable:"/>
                  <w:tag w:val="Responsable:"/>
                  <w:id w:val="-1839918207"/>
                  <w:placeholder>
                    <w:docPart w:val="69C8898389F0476BB877C0C7C68256C6"/>
                  </w:placeholder>
                  <w:temporary/>
                  <w:showingPlcHdr/>
                  <w15:appearance w15:val="hidden"/>
                </w:sdtPr>
                <w:sdtContent>
                  <w:tc>
                    <w:tcPr>
                      <w:tcW w:w="3260" w:type="dxa"/>
                      <w:tcBorders>
                        <w:left w:val="nil"/>
                      </w:tcBorders>
                    </w:tcPr>
                    <w:p w:rsidR="00B72C5D" w:rsidRPr="00A979E1" w:rsidRDefault="00B72C5D" w:rsidP="007F7104">
                      <w:pPr>
                        <w:pStyle w:val="Ttulo3"/>
                      </w:pPr>
                      <w:r w:rsidRPr="00A979E1">
                        <w:rPr>
                          <w:lang w:bidi="es-ES"/>
                        </w:rPr>
                        <w:t>Responsable</w:t>
                      </w:r>
                    </w:p>
                  </w:tc>
                </w:sdtContent>
              </w:sdt>
              <w:tc>
                <w:tcPr>
                  <w:tcW w:w="2835" w:type="dxa"/>
                  <w:tcBorders>
                    <w:right w:val="single" w:sz="8" w:space="0" w:color="F07F09" w:themeColor="accent1"/>
                  </w:tcBorders>
                </w:tcPr>
                <w:p w:rsidR="00B72C5D" w:rsidRDefault="00B72C5D" w:rsidP="007F7104">
                  <w:pPr>
                    <w:spacing w:after="0"/>
                  </w:pPr>
                  <w:r>
                    <w:t>Administradora</w:t>
                  </w:r>
                </w:p>
              </w:tc>
            </w:tr>
          </w:tbl>
          <w:p w:rsidR="00B72C5D" w:rsidRDefault="00B72C5D" w:rsidP="007F7104">
            <w:pPr>
              <w:spacing w:after="0"/>
            </w:pPr>
          </w:p>
        </w:tc>
        <w:tc>
          <w:tcPr>
            <w:tcW w:w="5233" w:type="dxa"/>
          </w:tcPr>
          <w:p w:rsidR="00B72C5D" w:rsidRPr="00D60985" w:rsidRDefault="00B72C5D" w:rsidP="007F7104">
            <w:pPr>
              <w:pStyle w:val="Ttulo3"/>
            </w:pPr>
            <w:r w:rsidRPr="00D60985">
              <w:t>Asistieron</w:t>
            </w:r>
          </w:p>
          <w:p w:rsidR="00B72C5D" w:rsidRPr="00137619" w:rsidRDefault="00B72C5D" w:rsidP="007F7104">
            <w:pPr>
              <w:spacing w:after="0"/>
            </w:pPr>
            <w:r>
              <w:t>Todos</w:t>
            </w:r>
          </w:p>
          <w:p w:rsidR="00B72C5D" w:rsidRDefault="00B72C5D" w:rsidP="007F7104">
            <w:pPr>
              <w:spacing w:after="0"/>
              <w:ind w:left="0"/>
            </w:pPr>
          </w:p>
        </w:tc>
      </w:tr>
    </w:tbl>
    <w:p w:rsidR="00B72C5D" w:rsidRDefault="00C108AE" w:rsidP="00B72C5D">
      <w:pPr>
        <w:pStyle w:val="Ttulo1"/>
      </w:pPr>
      <w:sdt>
        <w:sdtPr>
          <w:alias w:val="Temas de la agenda:"/>
          <w:tag w:val="Temas de la agenda:"/>
          <w:id w:val="-1804691934"/>
          <w:placeholder>
            <w:docPart w:val="109386153CC0476FA7062D4E317CA41D"/>
          </w:placeholder>
          <w:temporary/>
          <w:showingPlcHdr/>
          <w15:appearance w15:val="hidden"/>
        </w:sdtPr>
        <w:sdtContent>
          <w:r w:rsidR="00B72C5D">
            <w:rPr>
              <w:lang w:bidi="es-ES"/>
            </w:rPr>
            <w:t>Temas de la agenda</w:t>
          </w:r>
        </w:sdtContent>
      </w:sdt>
    </w:p>
    <w:p w:rsidR="00B72C5D" w:rsidRDefault="00C108AE" w:rsidP="00D72C99">
      <w:pPr>
        <w:pStyle w:val="Ttulo2"/>
        <w:tabs>
          <w:tab w:val="left" w:pos="6705"/>
        </w:tabs>
      </w:pPr>
      <w:sdt>
        <w:sdtPr>
          <w:alias w:val="Tiempo asignado (agenda 1):"/>
          <w:tag w:val="Tiempo asignado (agenda 1):"/>
          <w:id w:val="-333151625"/>
          <w:placeholder>
            <w:docPart w:val="AA91CAD013A44FE59990536BE3E75294"/>
          </w:placeholder>
          <w:temporary/>
          <w:showingPlcHdr/>
          <w15:appearance w15:val="hidden"/>
        </w:sdtPr>
        <w:sdtContent>
          <w:r w:rsidR="00B72C5D">
            <w:rPr>
              <w:lang w:bidi="es-ES"/>
            </w:rPr>
            <w:t>Tiempo asignado</w:t>
          </w:r>
        </w:sdtContent>
      </w:sdt>
      <w:r w:rsidR="00B72C5D">
        <w:rPr>
          <w:lang w:bidi="es-ES"/>
        </w:rPr>
        <w:t xml:space="preserve"> | </w:t>
      </w:r>
      <w:sdt>
        <w:sdtPr>
          <w:rPr>
            <w:rStyle w:val="nfasissutil"/>
          </w:rPr>
          <w:alias w:val="Escriba el tiempo (agenda 1):"/>
          <w:tag w:val="Escriba el tiempo (agenda 1):"/>
          <w:id w:val="1809507906"/>
          <w:placeholder>
            <w:docPart w:val="CE9B9104BB9D40E1BB91FC0CFEF36D88"/>
          </w:placeholder>
          <w15:appearance w15:val="hidden"/>
        </w:sdtPr>
        <w:sdtEndPr>
          <w:rPr>
            <w:rStyle w:val="Fuentedeprrafopredeter"/>
            <w:i w:val="0"/>
            <w:iCs w:val="0"/>
            <w:color w:val="9F2936" w:themeColor="accent2"/>
          </w:rPr>
        </w:sdtEndPr>
        <w:sdtContent>
          <w:r w:rsidR="00B72C5D">
            <w:rPr>
              <w:rStyle w:val="nfasissutil"/>
            </w:rPr>
            <w:t>3 horas</w:t>
          </w:r>
        </w:sdtContent>
      </w:sdt>
      <w:r w:rsidR="00B72C5D">
        <w:rPr>
          <w:lang w:bidi="es-ES"/>
        </w:rPr>
        <w:t xml:space="preserve"> | </w:t>
      </w:r>
      <w:sdt>
        <w:sdtPr>
          <w:alias w:val="Tema de la agenda (agenda 1):"/>
          <w:tag w:val="Tema de la agenda (agenda 1):"/>
          <w:id w:val="-524011874"/>
          <w:placeholder>
            <w:docPart w:val="9C2E0EA511154CD1B150F86AD07A2D04"/>
          </w:placeholder>
          <w:temporary/>
          <w:showingPlcHdr/>
          <w15:appearance w15:val="hidden"/>
        </w:sdtPr>
        <w:sdtContent>
          <w:r w:rsidR="00B72C5D">
            <w:rPr>
              <w:lang w:bidi="es-ES"/>
            </w:rPr>
            <w:t>Tema de la agenda</w:t>
          </w:r>
        </w:sdtContent>
      </w:sdt>
      <w:r w:rsidR="00D72C99">
        <w:t xml:space="preserve"> Creación del modulo parser para enteros </w:t>
      </w:r>
    </w:p>
    <w:p w:rsidR="00B72C5D" w:rsidRPr="00A63C5A" w:rsidRDefault="00785140" w:rsidP="00B72C5D">
      <w:pPr>
        <w:jc w:val="both"/>
        <w:rPr>
          <w:sz w:val="24"/>
        </w:rPr>
      </w:pPr>
      <w:r>
        <w:rPr>
          <w:sz w:val="24"/>
        </w:rPr>
        <w:t xml:space="preserve">Se realizo </w:t>
      </w:r>
      <w:r w:rsidR="00DD7058">
        <w:rPr>
          <w:sz w:val="24"/>
        </w:rPr>
        <w:t xml:space="preserve">prosiguió a realizar el modulo parser, ahora para recorrer el árbol que se tenia para poder realizar el generador de código. Dado que no se tenia en claro el algoritmo en la que debería de ser recorrido se implementó una función. </w:t>
      </w:r>
    </w:p>
    <w:tbl>
      <w:tblPr>
        <w:tblStyle w:val="Actasdelareunin"/>
        <w:tblpPr w:leftFromText="141" w:rightFromText="141" w:vertAnchor="text" w:tblpY="1"/>
        <w:tblOverlap w:val="never"/>
        <w:tblW w:w="3958" w:type="pct"/>
        <w:tblLayout w:type="fixed"/>
        <w:tblLook w:val="04A0" w:firstRow="1" w:lastRow="0" w:firstColumn="1" w:lastColumn="0" w:noHBand="0" w:noVBand="1"/>
        <w:tblDescription w:val="Tabla de información de las medidas para agenda 1"/>
      </w:tblPr>
      <w:tblGrid>
        <w:gridCol w:w="4962"/>
        <w:gridCol w:w="3323"/>
      </w:tblGrid>
      <w:tr w:rsidR="00B72C5D" w:rsidRPr="00E52810" w:rsidTr="007F7104">
        <w:trPr>
          <w:cnfStyle w:val="100000000000" w:firstRow="1" w:lastRow="0" w:firstColumn="0" w:lastColumn="0" w:oddVBand="0" w:evenVBand="0" w:oddHBand="0" w:evenHBand="0" w:firstRowFirstColumn="0" w:firstRowLastColumn="0" w:lastRowFirstColumn="0" w:lastRowLastColumn="0"/>
        </w:trPr>
        <w:tc>
          <w:tcPr>
            <w:tcW w:w="4962" w:type="dxa"/>
            <w:tcBorders>
              <w:top w:val="none" w:sz="0" w:space="0" w:color="auto"/>
              <w:left w:val="none" w:sz="0" w:space="0" w:color="auto"/>
              <w:bottom w:val="double" w:sz="4" w:space="0" w:color="1B587C" w:themeColor="accent3"/>
              <w:right w:val="none" w:sz="0" w:space="0" w:color="auto"/>
              <w:tl2br w:val="none" w:sz="0" w:space="0" w:color="auto"/>
              <w:tr2bl w:val="none" w:sz="0" w:space="0" w:color="auto"/>
            </w:tcBorders>
          </w:tcPr>
          <w:p w:rsidR="00B72C5D" w:rsidRPr="00E52810" w:rsidRDefault="00B72C5D" w:rsidP="007F7104">
            <w:r>
              <w:t>Nombre de los asistentes</w:t>
            </w:r>
          </w:p>
        </w:tc>
        <w:tc>
          <w:tcPr>
            <w:tcW w:w="3323" w:type="dxa"/>
            <w:tcBorders>
              <w:top w:val="none" w:sz="0" w:space="0" w:color="auto"/>
              <w:left w:val="none" w:sz="0" w:space="0" w:color="auto"/>
              <w:bottom w:val="double" w:sz="4" w:space="0" w:color="1B587C" w:themeColor="accent3"/>
              <w:right w:val="none" w:sz="0" w:space="0" w:color="auto"/>
              <w:tl2br w:val="none" w:sz="0" w:space="0" w:color="auto"/>
              <w:tr2bl w:val="none" w:sz="0" w:space="0" w:color="auto"/>
            </w:tcBorders>
          </w:tcPr>
          <w:p w:rsidR="00B72C5D" w:rsidRPr="00E52810" w:rsidRDefault="00B72C5D" w:rsidP="007F7104">
            <w:r>
              <w:t>Firma</w:t>
            </w:r>
          </w:p>
        </w:tc>
      </w:tr>
      <w:tr w:rsidR="00B72C5D" w:rsidRPr="00E52810" w:rsidTr="007F7104">
        <w:tc>
          <w:tcPr>
            <w:tcW w:w="4962" w:type="dxa"/>
            <w:tcBorders>
              <w:top w:val="double" w:sz="4" w:space="0" w:color="1B587C" w:themeColor="accent3"/>
            </w:tcBorders>
          </w:tcPr>
          <w:p w:rsidR="00B72C5D" w:rsidRDefault="00B72C5D" w:rsidP="007F7104"/>
        </w:tc>
        <w:tc>
          <w:tcPr>
            <w:tcW w:w="3323" w:type="dxa"/>
            <w:tcBorders>
              <w:top w:val="double" w:sz="4" w:space="0" w:color="1B587C" w:themeColor="accent3"/>
            </w:tcBorders>
          </w:tcPr>
          <w:p w:rsidR="00B72C5D" w:rsidRDefault="00B72C5D" w:rsidP="007F7104"/>
        </w:tc>
      </w:tr>
      <w:tr w:rsidR="00B72C5D" w:rsidRPr="00E52810" w:rsidTr="007F7104">
        <w:trPr>
          <w:trHeight w:val="398"/>
        </w:trPr>
        <w:tc>
          <w:tcPr>
            <w:tcW w:w="4962" w:type="dxa"/>
          </w:tcPr>
          <w:p w:rsidR="00B72C5D" w:rsidRPr="00A63C5A" w:rsidRDefault="00B72C5D" w:rsidP="007F7104">
            <w:pPr>
              <w:spacing w:before="0" w:after="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Barrón Pérez Marian Andrea</w:t>
            </w:r>
          </w:p>
        </w:tc>
        <w:tc>
          <w:tcPr>
            <w:tcW w:w="3323" w:type="dxa"/>
            <w:tcBorders>
              <w:bottom w:val="single" w:sz="4" w:space="0" w:color="auto"/>
            </w:tcBorders>
          </w:tcPr>
          <w:p w:rsidR="00B72C5D" w:rsidRPr="00E52810" w:rsidRDefault="00B72C5D" w:rsidP="007F7104">
            <w:pPr>
              <w:ind w:left="0"/>
            </w:pPr>
          </w:p>
        </w:tc>
      </w:tr>
      <w:tr w:rsidR="00B72C5D" w:rsidRPr="00E52810" w:rsidTr="007F7104">
        <w:trPr>
          <w:trHeight w:val="491"/>
        </w:trPr>
        <w:tc>
          <w:tcPr>
            <w:tcW w:w="4962" w:type="dxa"/>
          </w:tcPr>
          <w:p w:rsidR="00B72C5D" w:rsidRDefault="00B72C5D" w:rsidP="007F7104">
            <w:pPr>
              <w:ind w:left="0"/>
              <w:rPr>
                <w:rFonts w:eastAsia="Times New Roman" w:cs="Times New Roman"/>
                <w:color w:val="000000"/>
                <w:spacing w:val="0"/>
                <w:sz w:val="24"/>
                <w:szCs w:val="32"/>
                <w:lang w:val="es-MX" w:eastAsia="es-MX"/>
              </w:rPr>
            </w:pPr>
          </w:p>
          <w:p w:rsidR="00B72C5D" w:rsidRPr="00A63C5A" w:rsidRDefault="00B72C5D"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Monterrubio López Charlie Brian</w:t>
            </w:r>
          </w:p>
        </w:tc>
        <w:tc>
          <w:tcPr>
            <w:tcW w:w="3323" w:type="dxa"/>
            <w:tcBorders>
              <w:top w:val="single" w:sz="4" w:space="0" w:color="auto"/>
              <w:bottom w:val="single" w:sz="4" w:space="0" w:color="auto"/>
            </w:tcBorders>
          </w:tcPr>
          <w:p w:rsidR="00B72C5D" w:rsidRPr="00E52810" w:rsidRDefault="00B72C5D" w:rsidP="007F7104">
            <w:pPr>
              <w:ind w:left="0"/>
            </w:pPr>
          </w:p>
        </w:tc>
      </w:tr>
      <w:tr w:rsidR="00B72C5D" w:rsidRPr="00E52810" w:rsidTr="007F7104">
        <w:trPr>
          <w:trHeight w:val="491"/>
        </w:trPr>
        <w:tc>
          <w:tcPr>
            <w:tcW w:w="4962" w:type="dxa"/>
          </w:tcPr>
          <w:p w:rsidR="00B72C5D" w:rsidRDefault="00B72C5D" w:rsidP="007F7104">
            <w:pPr>
              <w:ind w:left="0"/>
              <w:rPr>
                <w:rFonts w:eastAsia="Times New Roman" w:cs="Times New Roman"/>
                <w:color w:val="000000"/>
                <w:spacing w:val="0"/>
                <w:sz w:val="24"/>
                <w:szCs w:val="32"/>
                <w:lang w:val="es-MX" w:eastAsia="es-MX"/>
              </w:rPr>
            </w:pPr>
          </w:p>
          <w:p w:rsidR="00B72C5D" w:rsidRPr="00A63C5A" w:rsidRDefault="00B72C5D"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Valdez Mondragón Erik</w:t>
            </w:r>
          </w:p>
        </w:tc>
        <w:tc>
          <w:tcPr>
            <w:tcW w:w="3323" w:type="dxa"/>
            <w:tcBorders>
              <w:top w:val="single" w:sz="4" w:space="0" w:color="auto"/>
              <w:bottom w:val="single" w:sz="4" w:space="0" w:color="auto"/>
            </w:tcBorders>
          </w:tcPr>
          <w:p w:rsidR="00B72C5D" w:rsidRPr="00E52810" w:rsidRDefault="00B72C5D" w:rsidP="007F7104">
            <w:pPr>
              <w:ind w:left="0"/>
            </w:pPr>
          </w:p>
        </w:tc>
      </w:tr>
      <w:tr w:rsidR="00B72C5D" w:rsidRPr="00E52810" w:rsidTr="007F7104">
        <w:trPr>
          <w:trHeight w:val="491"/>
        </w:trPr>
        <w:tc>
          <w:tcPr>
            <w:tcW w:w="4962" w:type="dxa"/>
          </w:tcPr>
          <w:p w:rsidR="00B72C5D" w:rsidRDefault="00B72C5D" w:rsidP="007F7104">
            <w:pPr>
              <w:spacing w:before="0" w:after="0"/>
              <w:ind w:left="0"/>
              <w:textAlignment w:val="baseline"/>
              <w:rPr>
                <w:rFonts w:eastAsia="Times New Roman" w:cs="Times New Roman"/>
                <w:color w:val="000000"/>
                <w:spacing w:val="0"/>
                <w:sz w:val="24"/>
                <w:szCs w:val="32"/>
                <w:lang w:val="es-MX" w:eastAsia="es-MX"/>
              </w:rPr>
            </w:pPr>
          </w:p>
          <w:p w:rsidR="00B72C5D" w:rsidRDefault="00B72C5D" w:rsidP="007F7104">
            <w:pPr>
              <w:spacing w:before="0" w:after="0"/>
              <w:ind w:left="0"/>
              <w:textAlignment w:val="baseline"/>
              <w:rPr>
                <w:rFonts w:eastAsia="Times New Roman" w:cs="Times New Roman"/>
                <w:color w:val="000000"/>
                <w:spacing w:val="0"/>
                <w:sz w:val="24"/>
                <w:szCs w:val="32"/>
                <w:lang w:val="es-MX" w:eastAsia="es-MX"/>
              </w:rPr>
            </w:pPr>
          </w:p>
          <w:p w:rsidR="00B72C5D" w:rsidRPr="00A63C5A" w:rsidRDefault="00B72C5D" w:rsidP="007F7104">
            <w:pPr>
              <w:spacing w:before="0" w:after="0"/>
              <w:ind w:left="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Ortiz Martínez Brenda</w:t>
            </w:r>
          </w:p>
        </w:tc>
        <w:tc>
          <w:tcPr>
            <w:tcW w:w="3323" w:type="dxa"/>
            <w:tcBorders>
              <w:top w:val="single" w:sz="4" w:space="0" w:color="auto"/>
              <w:bottom w:val="single" w:sz="4" w:space="0" w:color="auto"/>
            </w:tcBorders>
          </w:tcPr>
          <w:p w:rsidR="00B72C5D" w:rsidRPr="00E52810" w:rsidRDefault="00B72C5D" w:rsidP="007F7104">
            <w:pPr>
              <w:ind w:left="0"/>
            </w:pPr>
          </w:p>
        </w:tc>
      </w:tr>
    </w:tbl>
    <w:p w:rsidR="00B72C5D" w:rsidRDefault="00B72C5D" w:rsidP="00B72C5D">
      <w:r>
        <w:br w:type="textWrapping" w:clear="all"/>
      </w:r>
    </w:p>
    <w:p w:rsidR="003F00BE" w:rsidRDefault="003F00BE" w:rsidP="003F00BE"/>
    <w:p w:rsidR="003F00BE" w:rsidRDefault="003F00BE" w:rsidP="003F00BE"/>
    <w:p w:rsidR="00AC323F" w:rsidRDefault="00AC323F" w:rsidP="003F00BE"/>
    <w:p w:rsidR="00AC323F" w:rsidRDefault="00AC323F" w:rsidP="003F00BE"/>
    <w:p w:rsidR="00AC323F" w:rsidRDefault="00AC323F" w:rsidP="003F00BE"/>
    <w:p w:rsidR="00AC323F" w:rsidRDefault="00AC323F" w:rsidP="003F00BE"/>
    <w:p w:rsidR="00AC323F" w:rsidRDefault="00AC323F" w:rsidP="003F00BE"/>
    <w:p w:rsidR="00AC323F" w:rsidRDefault="00AC323F" w:rsidP="003F00BE"/>
    <w:p w:rsidR="00AC323F" w:rsidRDefault="00AC323F" w:rsidP="003F00BE"/>
    <w:p w:rsidR="00AC323F" w:rsidRDefault="00AC323F" w:rsidP="003F00BE"/>
    <w:p w:rsidR="00AC323F" w:rsidRDefault="00AC323F" w:rsidP="003F00BE"/>
    <w:p w:rsidR="00AC323F" w:rsidRDefault="00AC323F" w:rsidP="003F00BE"/>
    <w:p w:rsidR="0099393D" w:rsidRDefault="0099393D" w:rsidP="0099393D">
      <w:pPr>
        <w:pStyle w:val="Ttulo"/>
      </w:pPr>
      <w:r>
        <w:t xml:space="preserve">Reunión </w:t>
      </w:r>
      <w:r w:rsidR="00AC323F">
        <w:t>9</w:t>
      </w:r>
      <w:r>
        <w:rPr>
          <w:lang w:bidi="es-ES"/>
        </w:rPr>
        <w:t xml:space="preserve"> </w:t>
      </w:r>
      <w:sdt>
        <w:sdtPr>
          <w:alias w:val="Separador de línea vertical:"/>
          <w:tag w:val="Separador de línea vertical:"/>
          <w:id w:val="818534383"/>
          <w:placeholder>
            <w:docPart w:val="E4EB996381E64028B18C55A42546EF19"/>
          </w:placeholder>
          <w:temporary/>
          <w:showingPlcHdr/>
          <w15:appearance w15:val="hidden"/>
        </w:sdtPr>
        <w:sdtContent>
          <w:r>
            <w:rPr>
              <w:lang w:bidi="es-ES"/>
            </w:rPr>
            <w:t>|</w:t>
          </w:r>
        </w:sdtContent>
      </w:sdt>
    </w:p>
    <w:p w:rsidR="0099393D" w:rsidRDefault="00D36FA4" w:rsidP="0099393D">
      <w:pPr>
        <w:pStyle w:val="Ttulo2"/>
      </w:pPr>
      <w:r>
        <w:rPr>
          <w:rStyle w:val="nfasissutil"/>
        </w:rPr>
        <w:t xml:space="preserve">Viernes </w:t>
      </w:r>
      <w:r w:rsidR="0099393D">
        <w:rPr>
          <w:rStyle w:val="nfasissutil"/>
        </w:rPr>
        <w:t xml:space="preserve">29 </w:t>
      </w:r>
      <w:r w:rsidR="000E7581">
        <w:rPr>
          <w:rStyle w:val="nfasissutil"/>
        </w:rPr>
        <w:t>marzo 2019</w:t>
      </w:r>
      <w:r w:rsidR="0099393D" w:rsidRPr="003665F5">
        <w:rPr>
          <w:rStyle w:val="nfasissutil"/>
          <w:lang w:bidi="es-ES"/>
        </w:rPr>
        <w:t xml:space="preserve"> | </w:t>
      </w:r>
      <w:r w:rsidR="0099393D">
        <w:rPr>
          <w:rStyle w:val="nfasissutil"/>
          <w:lang w:bidi="es-ES"/>
        </w:rPr>
        <w:t>3</w:t>
      </w:r>
      <w:r w:rsidR="0099393D">
        <w:rPr>
          <w:rStyle w:val="nfasissutil"/>
        </w:rPr>
        <w:t>:00 pm</w:t>
      </w:r>
      <w:r w:rsidR="0099393D">
        <w:rPr>
          <w:lang w:bidi="es-ES"/>
        </w:rPr>
        <w:t xml:space="preserve"> | </w:t>
      </w:r>
      <w:sdt>
        <w:sdtPr>
          <w:alias w:val="Lugar de la reunión:"/>
          <w:tag w:val="Lugar de la reunión:"/>
          <w:id w:val="1416130302"/>
          <w:placeholder>
            <w:docPart w:val="93832DBE28E34D89A7337ECC8963E226"/>
          </w:placeholder>
          <w:temporary/>
          <w:showingPlcHdr/>
          <w15:appearance w15:val="hidden"/>
        </w:sdtPr>
        <w:sdtContent>
          <w:r w:rsidR="0099393D">
            <w:rPr>
              <w:lang w:bidi="es-ES"/>
            </w:rPr>
            <w:t>Lugar de la reunión</w:t>
          </w:r>
        </w:sdtContent>
      </w:sdt>
      <w:r w:rsidR="0099393D">
        <w:rPr>
          <w:lang w:bidi="es-ES"/>
        </w:rPr>
        <w:t xml:space="preserve"> </w:t>
      </w:r>
      <w:sdt>
        <w:sdtPr>
          <w:rPr>
            <w:rStyle w:val="nfasissutil"/>
          </w:rPr>
          <w:alias w:val="Escriba la ubicación:"/>
          <w:tag w:val="Escriba la ubicación:"/>
          <w:id w:val="1842579357"/>
          <w:placeholder>
            <w:docPart w:val="F2498461D8EF47D4B10E52579337C715"/>
          </w:placeholder>
          <w15:appearance w15:val="hidden"/>
        </w:sdtPr>
        <w:sdtEndPr>
          <w:rPr>
            <w:rStyle w:val="Fuentedeprrafopredeter"/>
            <w:i w:val="0"/>
            <w:iCs w:val="0"/>
            <w:color w:val="9F2936" w:themeColor="accent2"/>
          </w:rPr>
        </w:sdtEndPr>
        <w:sdtContent>
          <w:sdt>
            <w:sdtPr>
              <w:rPr>
                <w:rStyle w:val="nfasissutil"/>
              </w:rPr>
              <w:alias w:val="Escriba la ubicación:"/>
              <w:tag w:val="Escriba la ubicación:"/>
              <w:id w:val="721721348"/>
              <w:placeholder>
                <w:docPart w:val="7D30030CFB5B463DA212198631ED1B4C"/>
              </w:placeholder>
              <w15:appearance w15:val="hidden"/>
            </w:sdtPr>
            <w:sdtEndPr>
              <w:rPr>
                <w:rStyle w:val="Fuentedeprrafopredeter"/>
                <w:i w:val="0"/>
                <w:iCs w:val="0"/>
                <w:color w:val="9F2936" w:themeColor="accent2"/>
              </w:rPr>
            </w:sdtEndPr>
            <w:sdtContent>
              <w:r w:rsidR="002B08EC">
                <w:rPr>
                  <w:rStyle w:val="nfasissutil"/>
                </w:rPr>
                <w:t xml:space="preserve">Biblioteca Antonio Dovali Jaime </w:t>
              </w:r>
            </w:sdtContent>
          </w:sdt>
        </w:sdtContent>
      </w:sdt>
    </w:p>
    <w:tbl>
      <w:tblPr>
        <w:tblW w:w="5412" w:type="pct"/>
        <w:tblLayout w:type="fixed"/>
        <w:tblCellMar>
          <w:left w:w="0" w:type="dxa"/>
          <w:right w:w="0" w:type="dxa"/>
        </w:tblCellMar>
        <w:tblLook w:val="04A0" w:firstRow="1" w:lastRow="0" w:firstColumn="1" w:lastColumn="0" w:noHBand="0" w:noVBand="1"/>
        <w:tblDescription w:val="Tabla de diseño de información de la reunión"/>
      </w:tblPr>
      <w:tblGrid>
        <w:gridCol w:w="6095"/>
        <w:gridCol w:w="5233"/>
      </w:tblGrid>
      <w:tr w:rsidR="0099393D" w:rsidTr="007F7104">
        <w:tc>
          <w:tcPr>
            <w:tcW w:w="6096" w:type="dxa"/>
          </w:tcPr>
          <w:tbl>
            <w:tblPr>
              <w:tblW w:w="6095"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a para indicar la información relativa a la persona que organiza la reunión, el tipo de reunión, el responsable, el encargado de tomar notas y el controlador del tiempo"/>
            </w:tblPr>
            <w:tblGrid>
              <w:gridCol w:w="3260"/>
              <w:gridCol w:w="2835"/>
            </w:tblGrid>
            <w:tr w:rsidR="0099393D" w:rsidTr="007F7104">
              <w:tc>
                <w:tcPr>
                  <w:tcW w:w="3260" w:type="dxa"/>
                  <w:tcBorders>
                    <w:left w:val="nil"/>
                  </w:tcBorders>
                </w:tcPr>
                <w:p w:rsidR="0099393D" w:rsidRPr="00A979E1" w:rsidRDefault="00C108AE" w:rsidP="007F7104">
                  <w:pPr>
                    <w:pStyle w:val="Ttulo3"/>
                  </w:pPr>
                  <w:sdt>
                    <w:sdtPr>
                      <w:alias w:val="Reunión organizada por:"/>
                      <w:tag w:val="Reunión organizada por:"/>
                      <w:id w:val="-12151283"/>
                      <w:placeholder>
                        <w:docPart w:val="4A57279BABA74EA882B86E2D2D873D16"/>
                      </w:placeholder>
                      <w:temporary/>
                      <w:showingPlcHdr/>
                      <w15:appearance w15:val="hidden"/>
                    </w:sdtPr>
                    <w:sdtContent>
                      <w:r w:rsidR="0099393D" w:rsidRPr="00A979E1">
                        <w:rPr>
                          <w:lang w:bidi="es-ES"/>
                        </w:rPr>
                        <w:t>Reunión organizada por</w:t>
                      </w:r>
                    </w:sdtContent>
                  </w:sdt>
                </w:p>
              </w:tc>
              <w:tc>
                <w:tcPr>
                  <w:tcW w:w="2835" w:type="dxa"/>
                  <w:tcBorders>
                    <w:right w:val="single" w:sz="8" w:space="0" w:color="F07F09" w:themeColor="accent1"/>
                  </w:tcBorders>
                </w:tcPr>
                <w:p w:rsidR="0099393D" w:rsidRDefault="0099393D" w:rsidP="007F7104">
                  <w:pPr>
                    <w:spacing w:after="0"/>
                  </w:pPr>
                  <w:r>
                    <w:t>Administradora</w:t>
                  </w:r>
                </w:p>
              </w:tc>
            </w:tr>
            <w:tr w:rsidR="0099393D" w:rsidTr="007F7104">
              <w:tc>
                <w:tcPr>
                  <w:tcW w:w="3260" w:type="dxa"/>
                  <w:tcBorders>
                    <w:left w:val="nil"/>
                  </w:tcBorders>
                </w:tcPr>
                <w:p w:rsidR="0099393D" w:rsidRPr="00A979E1" w:rsidRDefault="00C108AE" w:rsidP="007F7104">
                  <w:pPr>
                    <w:pStyle w:val="Ttulo3"/>
                  </w:pPr>
                  <w:sdt>
                    <w:sdtPr>
                      <w:alias w:val="Tipo de reunión:"/>
                      <w:tag w:val="Tipo de reunión:"/>
                      <w:id w:val="-727761398"/>
                      <w:placeholder>
                        <w:docPart w:val="B5766FAB97484109AE35E50C5560DB10"/>
                      </w:placeholder>
                      <w:temporary/>
                      <w:showingPlcHdr/>
                      <w15:appearance w15:val="hidden"/>
                    </w:sdtPr>
                    <w:sdtContent>
                      <w:r w:rsidR="0099393D" w:rsidRPr="00A979E1">
                        <w:rPr>
                          <w:lang w:bidi="es-ES"/>
                        </w:rPr>
                        <w:t>Tipo de reunión</w:t>
                      </w:r>
                    </w:sdtContent>
                  </w:sdt>
                </w:p>
              </w:tc>
              <w:tc>
                <w:tcPr>
                  <w:tcW w:w="2835" w:type="dxa"/>
                  <w:tcBorders>
                    <w:right w:val="single" w:sz="8" w:space="0" w:color="F07F09" w:themeColor="accent1"/>
                  </w:tcBorders>
                </w:tcPr>
                <w:p w:rsidR="0099393D" w:rsidRDefault="00263B3F" w:rsidP="007F7104">
                  <w:pPr>
                    <w:spacing w:after="0"/>
                  </w:pPr>
                  <w:r>
                    <w:t>Corrección del código parser</w:t>
                  </w:r>
                </w:p>
              </w:tc>
            </w:tr>
            <w:tr w:rsidR="0099393D" w:rsidTr="007F7104">
              <w:sdt>
                <w:sdtPr>
                  <w:alias w:val="Responsable:"/>
                  <w:tag w:val="Responsable:"/>
                  <w:id w:val="1638757825"/>
                  <w:placeholder>
                    <w:docPart w:val="1DD2B5297CB84E2CB0775AF22DE9D5F6"/>
                  </w:placeholder>
                  <w:temporary/>
                  <w:showingPlcHdr/>
                  <w15:appearance w15:val="hidden"/>
                </w:sdtPr>
                <w:sdtContent>
                  <w:tc>
                    <w:tcPr>
                      <w:tcW w:w="3260" w:type="dxa"/>
                      <w:tcBorders>
                        <w:left w:val="nil"/>
                      </w:tcBorders>
                    </w:tcPr>
                    <w:p w:rsidR="0099393D" w:rsidRPr="00A979E1" w:rsidRDefault="0099393D" w:rsidP="007F7104">
                      <w:pPr>
                        <w:pStyle w:val="Ttulo3"/>
                      </w:pPr>
                      <w:r w:rsidRPr="00A979E1">
                        <w:rPr>
                          <w:lang w:bidi="es-ES"/>
                        </w:rPr>
                        <w:t>Responsable</w:t>
                      </w:r>
                    </w:p>
                  </w:tc>
                </w:sdtContent>
              </w:sdt>
              <w:tc>
                <w:tcPr>
                  <w:tcW w:w="2835" w:type="dxa"/>
                  <w:tcBorders>
                    <w:right w:val="single" w:sz="8" w:space="0" w:color="F07F09" w:themeColor="accent1"/>
                  </w:tcBorders>
                </w:tcPr>
                <w:p w:rsidR="0099393D" w:rsidRDefault="0099393D" w:rsidP="007F7104">
                  <w:pPr>
                    <w:spacing w:after="0"/>
                  </w:pPr>
                  <w:r>
                    <w:t>Administradora</w:t>
                  </w:r>
                </w:p>
              </w:tc>
            </w:tr>
          </w:tbl>
          <w:p w:rsidR="0099393D" w:rsidRDefault="0099393D" w:rsidP="007F7104">
            <w:pPr>
              <w:spacing w:after="0"/>
            </w:pPr>
          </w:p>
        </w:tc>
        <w:tc>
          <w:tcPr>
            <w:tcW w:w="5233" w:type="dxa"/>
          </w:tcPr>
          <w:p w:rsidR="0099393D" w:rsidRPr="00D60985" w:rsidRDefault="0099393D" w:rsidP="007F7104">
            <w:pPr>
              <w:pStyle w:val="Ttulo3"/>
            </w:pPr>
            <w:r w:rsidRPr="00D60985">
              <w:t>Asistieron</w:t>
            </w:r>
          </w:p>
          <w:p w:rsidR="0099393D" w:rsidRDefault="00263B3F" w:rsidP="00263B3F">
            <w:pPr>
              <w:spacing w:after="0"/>
            </w:pPr>
            <w:r>
              <w:t xml:space="preserve">Marian </w:t>
            </w:r>
          </w:p>
          <w:p w:rsidR="00263B3F" w:rsidRDefault="00263B3F" w:rsidP="00263B3F">
            <w:pPr>
              <w:spacing w:after="0"/>
            </w:pPr>
            <w:r>
              <w:t xml:space="preserve">Erik </w:t>
            </w:r>
          </w:p>
          <w:p w:rsidR="00263B3F" w:rsidRDefault="00263B3F" w:rsidP="00263B3F">
            <w:pPr>
              <w:spacing w:after="0"/>
            </w:pPr>
            <w:r>
              <w:t>Brenda</w:t>
            </w:r>
          </w:p>
        </w:tc>
      </w:tr>
    </w:tbl>
    <w:p w:rsidR="0099393D" w:rsidRDefault="00C108AE" w:rsidP="0099393D">
      <w:pPr>
        <w:pStyle w:val="Ttulo1"/>
      </w:pPr>
      <w:sdt>
        <w:sdtPr>
          <w:alias w:val="Temas de la agenda:"/>
          <w:tag w:val="Temas de la agenda:"/>
          <w:id w:val="-1136952852"/>
          <w:placeholder>
            <w:docPart w:val="4F6F3E5D2A9A413DAFF6D1A694608CED"/>
          </w:placeholder>
          <w:temporary/>
          <w:showingPlcHdr/>
          <w15:appearance w15:val="hidden"/>
        </w:sdtPr>
        <w:sdtContent>
          <w:r w:rsidR="0099393D">
            <w:rPr>
              <w:lang w:bidi="es-ES"/>
            </w:rPr>
            <w:t>Temas de la agenda</w:t>
          </w:r>
        </w:sdtContent>
      </w:sdt>
    </w:p>
    <w:p w:rsidR="0099393D" w:rsidRDefault="00C108AE" w:rsidP="0099393D">
      <w:pPr>
        <w:pStyle w:val="Ttulo2"/>
      </w:pPr>
      <w:sdt>
        <w:sdtPr>
          <w:alias w:val="Tiempo asignado (agenda 1):"/>
          <w:tag w:val="Tiempo asignado (agenda 1):"/>
          <w:id w:val="-1359194306"/>
          <w:placeholder>
            <w:docPart w:val="E803F649008B461C9DFDCE5BCAC46643"/>
          </w:placeholder>
          <w:temporary/>
          <w:showingPlcHdr/>
          <w15:appearance w15:val="hidden"/>
        </w:sdtPr>
        <w:sdtContent>
          <w:r w:rsidR="0099393D">
            <w:rPr>
              <w:lang w:bidi="es-ES"/>
            </w:rPr>
            <w:t>Tiempo asignado</w:t>
          </w:r>
        </w:sdtContent>
      </w:sdt>
      <w:r w:rsidR="0099393D">
        <w:rPr>
          <w:lang w:bidi="es-ES"/>
        </w:rPr>
        <w:t xml:space="preserve"> | </w:t>
      </w:r>
      <w:sdt>
        <w:sdtPr>
          <w:rPr>
            <w:rStyle w:val="nfasissutil"/>
          </w:rPr>
          <w:alias w:val="Escriba el tiempo (agenda 1):"/>
          <w:tag w:val="Escriba el tiempo (agenda 1):"/>
          <w:id w:val="704223065"/>
          <w:placeholder>
            <w:docPart w:val="EB68EF12785F4F19AF90515E7E491533"/>
          </w:placeholder>
          <w15:appearance w15:val="hidden"/>
        </w:sdtPr>
        <w:sdtEndPr>
          <w:rPr>
            <w:rStyle w:val="Fuentedeprrafopredeter"/>
            <w:i w:val="0"/>
            <w:iCs w:val="0"/>
            <w:color w:val="9F2936" w:themeColor="accent2"/>
          </w:rPr>
        </w:sdtEndPr>
        <w:sdtContent>
          <w:r w:rsidR="0099393D">
            <w:rPr>
              <w:rStyle w:val="nfasissutil"/>
            </w:rPr>
            <w:t>4 horas</w:t>
          </w:r>
        </w:sdtContent>
      </w:sdt>
      <w:r w:rsidR="0099393D">
        <w:rPr>
          <w:lang w:bidi="es-ES"/>
        </w:rPr>
        <w:t xml:space="preserve"> | </w:t>
      </w:r>
      <w:sdt>
        <w:sdtPr>
          <w:alias w:val="Tema de la agenda (agenda 1):"/>
          <w:tag w:val="Tema de la agenda (agenda 1):"/>
          <w:id w:val="-1803675908"/>
          <w:placeholder>
            <w:docPart w:val="B97134CF303C4F90B6072E68941906F2"/>
          </w:placeholder>
          <w:temporary/>
          <w:showingPlcHdr/>
          <w15:appearance w15:val="hidden"/>
        </w:sdtPr>
        <w:sdtContent>
          <w:r w:rsidR="0099393D">
            <w:rPr>
              <w:lang w:bidi="es-ES"/>
            </w:rPr>
            <w:t>Tema de la agenda</w:t>
          </w:r>
        </w:sdtContent>
      </w:sdt>
      <w:r w:rsidR="0099393D">
        <w:rPr>
          <w:lang w:bidi="es-ES"/>
        </w:rPr>
        <w:t xml:space="preserve"> </w:t>
      </w:r>
      <w:r w:rsidR="0050153C">
        <w:rPr>
          <w:rStyle w:val="nfasissutil"/>
        </w:rPr>
        <w:t>Corrección</w:t>
      </w:r>
      <w:r w:rsidR="00263B3F">
        <w:rPr>
          <w:rStyle w:val="nfasissutil"/>
        </w:rPr>
        <w:t xml:space="preserve"> del código parser</w:t>
      </w:r>
    </w:p>
    <w:p w:rsidR="0099393D" w:rsidRDefault="00263B3F" w:rsidP="0099393D">
      <w:pPr>
        <w:jc w:val="both"/>
        <w:rPr>
          <w:sz w:val="24"/>
        </w:rPr>
      </w:pPr>
      <w:r>
        <w:rPr>
          <w:sz w:val="24"/>
        </w:rPr>
        <w:t xml:space="preserve">En esta reunión se </w:t>
      </w:r>
      <w:r w:rsidR="0050153C">
        <w:rPr>
          <w:sz w:val="24"/>
        </w:rPr>
        <w:t>decidió</w:t>
      </w:r>
      <w:r>
        <w:rPr>
          <w:sz w:val="24"/>
        </w:rPr>
        <w:t xml:space="preserve"> </w:t>
      </w:r>
      <w:r w:rsidR="0050153C">
        <w:rPr>
          <w:sz w:val="24"/>
        </w:rPr>
        <w:t xml:space="preserve">realizar correcciones al modulo parser dado que se no podía comprender totalmente el código. </w:t>
      </w:r>
    </w:p>
    <w:p w:rsidR="0099393D" w:rsidRPr="00A63C5A" w:rsidRDefault="0099393D" w:rsidP="0099393D">
      <w:pPr>
        <w:jc w:val="both"/>
        <w:rPr>
          <w:sz w:val="24"/>
        </w:rPr>
      </w:pPr>
    </w:p>
    <w:tbl>
      <w:tblPr>
        <w:tblStyle w:val="Actasdelareunin"/>
        <w:tblpPr w:leftFromText="141" w:rightFromText="141" w:vertAnchor="text" w:tblpY="1"/>
        <w:tblOverlap w:val="never"/>
        <w:tblW w:w="3958" w:type="pct"/>
        <w:tblLayout w:type="fixed"/>
        <w:tblLook w:val="04A0" w:firstRow="1" w:lastRow="0" w:firstColumn="1" w:lastColumn="0" w:noHBand="0" w:noVBand="1"/>
        <w:tblDescription w:val="Tabla de información de las medidas para agenda 1"/>
      </w:tblPr>
      <w:tblGrid>
        <w:gridCol w:w="4962"/>
        <w:gridCol w:w="3323"/>
      </w:tblGrid>
      <w:tr w:rsidR="0099393D" w:rsidRPr="00E52810" w:rsidTr="007F7104">
        <w:trPr>
          <w:cnfStyle w:val="100000000000" w:firstRow="1" w:lastRow="0" w:firstColumn="0" w:lastColumn="0" w:oddVBand="0" w:evenVBand="0" w:oddHBand="0" w:evenHBand="0" w:firstRowFirstColumn="0" w:firstRowLastColumn="0" w:lastRowFirstColumn="0" w:lastRowLastColumn="0"/>
        </w:trPr>
        <w:tc>
          <w:tcPr>
            <w:tcW w:w="4962" w:type="dxa"/>
            <w:tcBorders>
              <w:top w:val="none" w:sz="0" w:space="0" w:color="auto"/>
              <w:left w:val="none" w:sz="0" w:space="0" w:color="auto"/>
              <w:bottom w:val="double" w:sz="4" w:space="0" w:color="1B587C" w:themeColor="accent3"/>
              <w:right w:val="none" w:sz="0" w:space="0" w:color="auto"/>
              <w:tl2br w:val="none" w:sz="0" w:space="0" w:color="auto"/>
              <w:tr2bl w:val="none" w:sz="0" w:space="0" w:color="auto"/>
            </w:tcBorders>
          </w:tcPr>
          <w:p w:rsidR="0099393D" w:rsidRPr="00E52810" w:rsidRDefault="0099393D" w:rsidP="007F7104">
            <w:r>
              <w:t>Nombre de los asistentes</w:t>
            </w:r>
          </w:p>
        </w:tc>
        <w:tc>
          <w:tcPr>
            <w:tcW w:w="3323" w:type="dxa"/>
            <w:tcBorders>
              <w:top w:val="none" w:sz="0" w:space="0" w:color="auto"/>
              <w:left w:val="none" w:sz="0" w:space="0" w:color="auto"/>
              <w:bottom w:val="double" w:sz="4" w:space="0" w:color="1B587C" w:themeColor="accent3"/>
              <w:right w:val="none" w:sz="0" w:space="0" w:color="auto"/>
              <w:tl2br w:val="none" w:sz="0" w:space="0" w:color="auto"/>
              <w:tr2bl w:val="none" w:sz="0" w:space="0" w:color="auto"/>
            </w:tcBorders>
          </w:tcPr>
          <w:p w:rsidR="0099393D" w:rsidRPr="00E52810" w:rsidRDefault="0099393D" w:rsidP="007F7104">
            <w:r>
              <w:t>Firma</w:t>
            </w:r>
          </w:p>
        </w:tc>
      </w:tr>
      <w:tr w:rsidR="0099393D" w:rsidRPr="00E52810" w:rsidTr="007F7104">
        <w:tc>
          <w:tcPr>
            <w:tcW w:w="4962" w:type="dxa"/>
            <w:tcBorders>
              <w:top w:val="double" w:sz="4" w:space="0" w:color="1B587C" w:themeColor="accent3"/>
            </w:tcBorders>
          </w:tcPr>
          <w:p w:rsidR="0099393D" w:rsidRDefault="0099393D" w:rsidP="007F7104"/>
        </w:tc>
        <w:tc>
          <w:tcPr>
            <w:tcW w:w="3323" w:type="dxa"/>
            <w:tcBorders>
              <w:top w:val="double" w:sz="4" w:space="0" w:color="1B587C" w:themeColor="accent3"/>
            </w:tcBorders>
          </w:tcPr>
          <w:p w:rsidR="0099393D" w:rsidRDefault="0099393D" w:rsidP="007F7104"/>
        </w:tc>
      </w:tr>
      <w:tr w:rsidR="0099393D" w:rsidRPr="00E52810" w:rsidTr="007F7104">
        <w:trPr>
          <w:trHeight w:val="398"/>
        </w:trPr>
        <w:tc>
          <w:tcPr>
            <w:tcW w:w="4962" w:type="dxa"/>
          </w:tcPr>
          <w:p w:rsidR="0099393D" w:rsidRPr="00A63C5A" w:rsidRDefault="0099393D" w:rsidP="007F7104">
            <w:pPr>
              <w:spacing w:before="0" w:after="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Barrón Pérez Marian Andrea</w:t>
            </w:r>
          </w:p>
        </w:tc>
        <w:tc>
          <w:tcPr>
            <w:tcW w:w="3323" w:type="dxa"/>
            <w:tcBorders>
              <w:bottom w:val="single" w:sz="4" w:space="0" w:color="auto"/>
            </w:tcBorders>
          </w:tcPr>
          <w:p w:rsidR="0099393D" w:rsidRPr="00E52810" w:rsidRDefault="0099393D" w:rsidP="007F7104">
            <w:pPr>
              <w:ind w:left="0"/>
            </w:pPr>
          </w:p>
        </w:tc>
      </w:tr>
      <w:tr w:rsidR="0099393D" w:rsidRPr="00E52810" w:rsidTr="007F7104">
        <w:trPr>
          <w:trHeight w:val="491"/>
        </w:trPr>
        <w:tc>
          <w:tcPr>
            <w:tcW w:w="4962" w:type="dxa"/>
          </w:tcPr>
          <w:p w:rsidR="0099393D" w:rsidRDefault="0099393D" w:rsidP="007F7104">
            <w:pPr>
              <w:ind w:left="0"/>
              <w:rPr>
                <w:rFonts w:eastAsia="Times New Roman" w:cs="Times New Roman"/>
                <w:color w:val="000000"/>
                <w:spacing w:val="0"/>
                <w:sz w:val="24"/>
                <w:szCs w:val="32"/>
                <w:lang w:val="es-MX" w:eastAsia="es-MX"/>
              </w:rPr>
            </w:pPr>
          </w:p>
          <w:p w:rsidR="0099393D" w:rsidRPr="00A63C5A" w:rsidRDefault="0099393D"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Valdez Mondragón Erik</w:t>
            </w:r>
          </w:p>
        </w:tc>
        <w:tc>
          <w:tcPr>
            <w:tcW w:w="3323" w:type="dxa"/>
            <w:tcBorders>
              <w:top w:val="single" w:sz="4" w:space="0" w:color="auto"/>
              <w:bottom w:val="single" w:sz="4" w:space="0" w:color="auto"/>
            </w:tcBorders>
          </w:tcPr>
          <w:p w:rsidR="0099393D" w:rsidRPr="00E52810" w:rsidRDefault="0099393D" w:rsidP="007F7104">
            <w:pPr>
              <w:ind w:left="0"/>
            </w:pPr>
          </w:p>
        </w:tc>
      </w:tr>
      <w:tr w:rsidR="0099393D" w:rsidRPr="00E52810" w:rsidTr="007F7104">
        <w:trPr>
          <w:trHeight w:val="491"/>
        </w:trPr>
        <w:tc>
          <w:tcPr>
            <w:tcW w:w="4962" w:type="dxa"/>
          </w:tcPr>
          <w:p w:rsidR="0099393D" w:rsidRDefault="0099393D" w:rsidP="007F7104">
            <w:pPr>
              <w:spacing w:before="0" w:after="0"/>
              <w:ind w:left="0"/>
              <w:textAlignment w:val="baseline"/>
              <w:rPr>
                <w:rFonts w:eastAsia="Times New Roman" w:cs="Times New Roman"/>
                <w:color w:val="000000"/>
                <w:spacing w:val="0"/>
                <w:sz w:val="24"/>
                <w:szCs w:val="32"/>
                <w:lang w:val="es-MX" w:eastAsia="es-MX"/>
              </w:rPr>
            </w:pPr>
          </w:p>
          <w:p w:rsidR="0099393D" w:rsidRDefault="0099393D" w:rsidP="007F7104">
            <w:pPr>
              <w:spacing w:before="0" w:after="0"/>
              <w:ind w:left="0"/>
              <w:textAlignment w:val="baseline"/>
              <w:rPr>
                <w:rFonts w:eastAsia="Times New Roman" w:cs="Times New Roman"/>
                <w:color w:val="000000"/>
                <w:spacing w:val="0"/>
                <w:sz w:val="24"/>
                <w:szCs w:val="32"/>
                <w:lang w:val="es-MX" w:eastAsia="es-MX"/>
              </w:rPr>
            </w:pPr>
          </w:p>
          <w:p w:rsidR="0099393D" w:rsidRPr="00A63C5A" w:rsidRDefault="0099393D" w:rsidP="007F7104">
            <w:pPr>
              <w:spacing w:before="0" w:after="0"/>
              <w:ind w:left="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Ortiz Martínez Brenda</w:t>
            </w:r>
          </w:p>
        </w:tc>
        <w:tc>
          <w:tcPr>
            <w:tcW w:w="3323" w:type="dxa"/>
            <w:tcBorders>
              <w:top w:val="single" w:sz="4" w:space="0" w:color="auto"/>
              <w:bottom w:val="single" w:sz="4" w:space="0" w:color="auto"/>
            </w:tcBorders>
          </w:tcPr>
          <w:p w:rsidR="0099393D" w:rsidRPr="00E52810" w:rsidRDefault="0099393D" w:rsidP="007F7104">
            <w:pPr>
              <w:ind w:left="0"/>
            </w:pPr>
          </w:p>
        </w:tc>
      </w:tr>
    </w:tbl>
    <w:p w:rsidR="0099393D" w:rsidRDefault="0099393D" w:rsidP="0099393D">
      <w:pPr>
        <w:pStyle w:val="Ttulo"/>
      </w:pPr>
      <w:r>
        <w:br w:type="textWrapping" w:clear="all"/>
      </w:r>
    </w:p>
    <w:p w:rsidR="0099393D" w:rsidRDefault="0099393D" w:rsidP="0099393D">
      <w:pPr>
        <w:pStyle w:val="Ttulo"/>
      </w:pPr>
    </w:p>
    <w:p w:rsidR="00AC323F" w:rsidRDefault="00AC323F" w:rsidP="0099393D">
      <w:pPr>
        <w:pStyle w:val="Ttulo"/>
      </w:pPr>
    </w:p>
    <w:p w:rsidR="00AC323F" w:rsidRDefault="00AC323F" w:rsidP="0099393D">
      <w:pPr>
        <w:pStyle w:val="Ttulo"/>
      </w:pPr>
    </w:p>
    <w:p w:rsidR="00AC323F" w:rsidRDefault="00AC323F" w:rsidP="0099393D">
      <w:pPr>
        <w:pStyle w:val="Ttulo"/>
      </w:pPr>
    </w:p>
    <w:p w:rsidR="00AC323F" w:rsidRDefault="00AC323F" w:rsidP="0050153C">
      <w:pPr>
        <w:pStyle w:val="Ttulo"/>
        <w:ind w:left="0"/>
      </w:pPr>
    </w:p>
    <w:p w:rsidR="00AC323F" w:rsidRDefault="00AC323F" w:rsidP="0099393D">
      <w:pPr>
        <w:pStyle w:val="Ttulo"/>
      </w:pPr>
    </w:p>
    <w:p w:rsidR="0099393D" w:rsidRDefault="0099393D" w:rsidP="0099393D">
      <w:pPr>
        <w:pStyle w:val="Ttulo"/>
      </w:pPr>
      <w:r>
        <w:lastRenderedPageBreak/>
        <w:t>Reunión 1</w:t>
      </w:r>
      <w:r w:rsidR="00AC323F">
        <w:t>0</w:t>
      </w:r>
      <w:r>
        <w:rPr>
          <w:lang w:bidi="es-ES"/>
        </w:rPr>
        <w:t xml:space="preserve"> </w:t>
      </w:r>
      <w:sdt>
        <w:sdtPr>
          <w:alias w:val="Separador de línea vertical:"/>
          <w:tag w:val="Separador de línea vertical:"/>
          <w:id w:val="1117027379"/>
          <w:placeholder>
            <w:docPart w:val="85EF8E41BE0C457E989494A9F7EA45C4"/>
          </w:placeholder>
          <w:temporary/>
          <w:showingPlcHdr/>
          <w15:appearance w15:val="hidden"/>
        </w:sdtPr>
        <w:sdtContent>
          <w:r>
            <w:rPr>
              <w:lang w:bidi="es-ES"/>
            </w:rPr>
            <w:t>|</w:t>
          </w:r>
        </w:sdtContent>
      </w:sdt>
    </w:p>
    <w:p w:rsidR="0099393D" w:rsidRDefault="00D36FA4" w:rsidP="0099393D">
      <w:pPr>
        <w:pStyle w:val="Ttulo2"/>
      </w:pPr>
      <w:r>
        <w:rPr>
          <w:rStyle w:val="nfasissutil"/>
        </w:rPr>
        <w:t xml:space="preserve">Sábado </w:t>
      </w:r>
      <w:r w:rsidR="0099393D">
        <w:rPr>
          <w:rStyle w:val="nfasissutil"/>
        </w:rPr>
        <w:t>30 marzo 201</w:t>
      </w:r>
      <w:r w:rsidR="000E7581">
        <w:rPr>
          <w:rStyle w:val="nfasissutil"/>
        </w:rPr>
        <w:t>9</w:t>
      </w:r>
      <w:r w:rsidR="0099393D" w:rsidRPr="003665F5">
        <w:rPr>
          <w:rStyle w:val="nfasissutil"/>
          <w:lang w:bidi="es-ES"/>
        </w:rPr>
        <w:t xml:space="preserve"> | </w:t>
      </w:r>
      <w:r w:rsidR="0099393D">
        <w:rPr>
          <w:rStyle w:val="nfasissutil"/>
          <w:lang w:bidi="es-ES"/>
        </w:rPr>
        <w:t>1</w:t>
      </w:r>
      <w:r w:rsidR="0099393D">
        <w:rPr>
          <w:rStyle w:val="nfasissutil"/>
        </w:rPr>
        <w:t>1:00 pm</w:t>
      </w:r>
      <w:r w:rsidR="0099393D">
        <w:rPr>
          <w:lang w:bidi="es-ES"/>
        </w:rPr>
        <w:t xml:space="preserve"> | </w:t>
      </w:r>
      <w:sdt>
        <w:sdtPr>
          <w:alias w:val="Lugar de la reunión:"/>
          <w:tag w:val="Lugar de la reunión:"/>
          <w:id w:val="507876477"/>
          <w:placeholder>
            <w:docPart w:val="FFF07189970142B4A89DED7812B53E38"/>
          </w:placeholder>
          <w:temporary/>
          <w:showingPlcHdr/>
          <w15:appearance w15:val="hidden"/>
        </w:sdtPr>
        <w:sdtContent>
          <w:r w:rsidR="0099393D">
            <w:rPr>
              <w:lang w:bidi="es-ES"/>
            </w:rPr>
            <w:t>Lugar de la reunión</w:t>
          </w:r>
        </w:sdtContent>
      </w:sdt>
      <w:r w:rsidR="0099393D">
        <w:rPr>
          <w:lang w:bidi="es-ES"/>
        </w:rPr>
        <w:t xml:space="preserve"> </w:t>
      </w:r>
      <w:sdt>
        <w:sdtPr>
          <w:rPr>
            <w:rStyle w:val="nfasissutil"/>
          </w:rPr>
          <w:alias w:val="Escriba la ubicación:"/>
          <w:tag w:val="Escriba la ubicación:"/>
          <w:id w:val="-349189824"/>
          <w:placeholder>
            <w:docPart w:val="B4BEE13639A943CCB33C1AD2DC397229"/>
          </w:placeholder>
          <w15:appearance w15:val="hidden"/>
        </w:sdtPr>
        <w:sdtEndPr>
          <w:rPr>
            <w:rStyle w:val="Fuentedeprrafopredeter"/>
            <w:i w:val="0"/>
            <w:iCs w:val="0"/>
            <w:color w:val="9F2936" w:themeColor="accent2"/>
          </w:rPr>
        </w:sdtEndPr>
        <w:sdtContent>
          <w:sdt>
            <w:sdtPr>
              <w:rPr>
                <w:rStyle w:val="nfasissutil"/>
              </w:rPr>
              <w:alias w:val="Escriba la ubicación:"/>
              <w:tag w:val="Escriba la ubicación:"/>
              <w:id w:val="-732000648"/>
              <w:placeholder>
                <w:docPart w:val="74FDDFC969294A05A782CE0577E589DA"/>
              </w:placeholder>
              <w15:appearance w15:val="hidden"/>
            </w:sdtPr>
            <w:sdtEndPr>
              <w:rPr>
                <w:rStyle w:val="Fuentedeprrafopredeter"/>
                <w:i w:val="0"/>
                <w:iCs w:val="0"/>
                <w:color w:val="9F2936" w:themeColor="accent2"/>
              </w:rPr>
            </w:sdtEndPr>
            <w:sdtContent>
              <w:r w:rsidR="002B08EC">
                <w:rPr>
                  <w:rStyle w:val="nfasissutil"/>
                </w:rPr>
                <w:t xml:space="preserve">Biblioteca Antonio Dovali Jaime </w:t>
              </w:r>
            </w:sdtContent>
          </w:sdt>
        </w:sdtContent>
      </w:sdt>
    </w:p>
    <w:tbl>
      <w:tblPr>
        <w:tblW w:w="5412" w:type="pct"/>
        <w:tblLayout w:type="fixed"/>
        <w:tblCellMar>
          <w:left w:w="0" w:type="dxa"/>
          <w:right w:w="0" w:type="dxa"/>
        </w:tblCellMar>
        <w:tblLook w:val="04A0" w:firstRow="1" w:lastRow="0" w:firstColumn="1" w:lastColumn="0" w:noHBand="0" w:noVBand="1"/>
        <w:tblDescription w:val="Tabla de diseño de información de la reunión"/>
      </w:tblPr>
      <w:tblGrid>
        <w:gridCol w:w="6095"/>
        <w:gridCol w:w="5233"/>
      </w:tblGrid>
      <w:tr w:rsidR="0099393D" w:rsidTr="007F7104">
        <w:tc>
          <w:tcPr>
            <w:tcW w:w="6096" w:type="dxa"/>
          </w:tcPr>
          <w:tbl>
            <w:tblPr>
              <w:tblW w:w="6095"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a para indicar la información relativa a la persona que organiza la reunión, el tipo de reunión, el responsable, el encargado de tomar notas y el controlador del tiempo"/>
            </w:tblPr>
            <w:tblGrid>
              <w:gridCol w:w="3260"/>
              <w:gridCol w:w="2835"/>
            </w:tblGrid>
            <w:tr w:rsidR="0099393D" w:rsidTr="007F7104">
              <w:tc>
                <w:tcPr>
                  <w:tcW w:w="3260" w:type="dxa"/>
                  <w:tcBorders>
                    <w:left w:val="nil"/>
                  </w:tcBorders>
                </w:tcPr>
                <w:p w:rsidR="0099393D" w:rsidRPr="00A979E1" w:rsidRDefault="00C108AE" w:rsidP="007F7104">
                  <w:pPr>
                    <w:pStyle w:val="Ttulo3"/>
                  </w:pPr>
                  <w:sdt>
                    <w:sdtPr>
                      <w:alias w:val="Reunión organizada por:"/>
                      <w:tag w:val="Reunión organizada por:"/>
                      <w:id w:val="168679778"/>
                      <w:placeholder>
                        <w:docPart w:val="DDA7A1C840094E9FA792D95155254534"/>
                      </w:placeholder>
                      <w:temporary/>
                      <w:showingPlcHdr/>
                      <w15:appearance w15:val="hidden"/>
                    </w:sdtPr>
                    <w:sdtContent>
                      <w:r w:rsidR="0099393D" w:rsidRPr="00A979E1">
                        <w:rPr>
                          <w:lang w:bidi="es-ES"/>
                        </w:rPr>
                        <w:t>Reunión organizada por</w:t>
                      </w:r>
                    </w:sdtContent>
                  </w:sdt>
                </w:p>
              </w:tc>
              <w:tc>
                <w:tcPr>
                  <w:tcW w:w="2835" w:type="dxa"/>
                  <w:tcBorders>
                    <w:right w:val="single" w:sz="8" w:space="0" w:color="F07F09" w:themeColor="accent1"/>
                  </w:tcBorders>
                </w:tcPr>
                <w:p w:rsidR="0099393D" w:rsidRDefault="0099393D" w:rsidP="007F7104">
                  <w:pPr>
                    <w:spacing w:after="0"/>
                  </w:pPr>
                  <w:r>
                    <w:t>Administradora</w:t>
                  </w:r>
                </w:p>
              </w:tc>
            </w:tr>
            <w:tr w:rsidR="0099393D" w:rsidTr="007F7104">
              <w:tc>
                <w:tcPr>
                  <w:tcW w:w="3260" w:type="dxa"/>
                  <w:tcBorders>
                    <w:left w:val="nil"/>
                  </w:tcBorders>
                </w:tcPr>
                <w:p w:rsidR="0099393D" w:rsidRPr="00A979E1" w:rsidRDefault="00C108AE" w:rsidP="007F7104">
                  <w:pPr>
                    <w:pStyle w:val="Ttulo3"/>
                  </w:pPr>
                  <w:sdt>
                    <w:sdtPr>
                      <w:alias w:val="Tipo de reunión:"/>
                      <w:tag w:val="Tipo de reunión:"/>
                      <w:id w:val="-452483838"/>
                      <w:placeholder>
                        <w:docPart w:val="7A9DED56A4154626AA9C6B8D96EB2794"/>
                      </w:placeholder>
                      <w:temporary/>
                      <w:showingPlcHdr/>
                      <w15:appearance w15:val="hidden"/>
                    </w:sdtPr>
                    <w:sdtContent>
                      <w:r w:rsidR="0099393D" w:rsidRPr="00A979E1">
                        <w:rPr>
                          <w:lang w:bidi="es-ES"/>
                        </w:rPr>
                        <w:t>Tipo de reunión</w:t>
                      </w:r>
                    </w:sdtContent>
                  </w:sdt>
                </w:p>
              </w:tc>
              <w:tc>
                <w:tcPr>
                  <w:tcW w:w="2835" w:type="dxa"/>
                  <w:tcBorders>
                    <w:right w:val="single" w:sz="8" w:space="0" w:color="F07F09" w:themeColor="accent1"/>
                  </w:tcBorders>
                </w:tcPr>
                <w:p w:rsidR="0099393D" w:rsidRDefault="0050153C" w:rsidP="007F7104">
                  <w:pPr>
                    <w:spacing w:after="0"/>
                  </w:pPr>
                  <w:r>
                    <w:t>Modificando el parser</w:t>
                  </w:r>
                </w:p>
              </w:tc>
            </w:tr>
            <w:tr w:rsidR="0099393D" w:rsidTr="007F7104">
              <w:sdt>
                <w:sdtPr>
                  <w:alias w:val="Responsable:"/>
                  <w:tag w:val="Responsable:"/>
                  <w:id w:val="-1807157107"/>
                  <w:placeholder>
                    <w:docPart w:val="8254C6C793B74C6E87094E0C18C2D80E"/>
                  </w:placeholder>
                  <w:temporary/>
                  <w:showingPlcHdr/>
                  <w15:appearance w15:val="hidden"/>
                </w:sdtPr>
                <w:sdtContent>
                  <w:tc>
                    <w:tcPr>
                      <w:tcW w:w="3260" w:type="dxa"/>
                      <w:tcBorders>
                        <w:left w:val="nil"/>
                      </w:tcBorders>
                    </w:tcPr>
                    <w:p w:rsidR="0099393D" w:rsidRPr="00A979E1" w:rsidRDefault="0099393D" w:rsidP="007F7104">
                      <w:pPr>
                        <w:pStyle w:val="Ttulo3"/>
                      </w:pPr>
                      <w:r w:rsidRPr="00A979E1">
                        <w:rPr>
                          <w:lang w:bidi="es-ES"/>
                        </w:rPr>
                        <w:t>Responsable</w:t>
                      </w:r>
                    </w:p>
                  </w:tc>
                </w:sdtContent>
              </w:sdt>
              <w:tc>
                <w:tcPr>
                  <w:tcW w:w="2835" w:type="dxa"/>
                  <w:tcBorders>
                    <w:right w:val="single" w:sz="8" w:space="0" w:color="F07F09" w:themeColor="accent1"/>
                  </w:tcBorders>
                </w:tcPr>
                <w:p w:rsidR="0099393D" w:rsidRDefault="0099393D" w:rsidP="007F7104">
                  <w:pPr>
                    <w:spacing w:after="0"/>
                  </w:pPr>
                  <w:r>
                    <w:t>Administradora</w:t>
                  </w:r>
                </w:p>
              </w:tc>
            </w:tr>
          </w:tbl>
          <w:p w:rsidR="0099393D" w:rsidRDefault="0099393D" w:rsidP="007F7104">
            <w:pPr>
              <w:spacing w:after="0"/>
            </w:pPr>
          </w:p>
        </w:tc>
        <w:tc>
          <w:tcPr>
            <w:tcW w:w="5233" w:type="dxa"/>
          </w:tcPr>
          <w:p w:rsidR="0099393D" w:rsidRPr="00D60985" w:rsidRDefault="0099393D" w:rsidP="007F7104">
            <w:pPr>
              <w:pStyle w:val="Ttulo3"/>
            </w:pPr>
            <w:r w:rsidRPr="00D60985">
              <w:t>Asistieron</w:t>
            </w:r>
          </w:p>
          <w:p w:rsidR="0099393D" w:rsidRPr="00137619" w:rsidRDefault="0099393D" w:rsidP="007F7104">
            <w:pPr>
              <w:spacing w:after="0"/>
            </w:pPr>
            <w:r>
              <w:t>Todos</w:t>
            </w:r>
          </w:p>
          <w:p w:rsidR="0099393D" w:rsidRDefault="0099393D" w:rsidP="007F7104">
            <w:pPr>
              <w:spacing w:after="0"/>
              <w:ind w:left="0"/>
            </w:pPr>
          </w:p>
        </w:tc>
      </w:tr>
    </w:tbl>
    <w:p w:rsidR="0099393D" w:rsidRDefault="00C108AE" w:rsidP="0099393D">
      <w:pPr>
        <w:pStyle w:val="Ttulo1"/>
      </w:pPr>
      <w:sdt>
        <w:sdtPr>
          <w:alias w:val="Temas de la agenda:"/>
          <w:tag w:val="Temas de la agenda:"/>
          <w:id w:val="-1588147913"/>
          <w:placeholder>
            <w:docPart w:val="AC0B726C419446AFABED24FAA982511C"/>
          </w:placeholder>
          <w:temporary/>
          <w:showingPlcHdr/>
          <w15:appearance w15:val="hidden"/>
        </w:sdtPr>
        <w:sdtContent>
          <w:r w:rsidR="0099393D">
            <w:rPr>
              <w:lang w:bidi="es-ES"/>
            </w:rPr>
            <w:t>Temas de la agenda</w:t>
          </w:r>
        </w:sdtContent>
      </w:sdt>
    </w:p>
    <w:p w:rsidR="0099393D" w:rsidRDefault="00C108AE" w:rsidP="0099393D">
      <w:pPr>
        <w:pStyle w:val="Ttulo2"/>
      </w:pPr>
      <w:sdt>
        <w:sdtPr>
          <w:alias w:val="Tiempo asignado (agenda 1):"/>
          <w:tag w:val="Tiempo asignado (agenda 1):"/>
          <w:id w:val="-1285724892"/>
          <w:placeholder>
            <w:docPart w:val="26EB93020A9644D799B4CA9E9AA529E2"/>
          </w:placeholder>
          <w:temporary/>
          <w:showingPlcHdr/>
          <w15:appearance w15:val="hidden"/>
        </w:sdtPr>
        <w:sdtContent>
          <w:r w:rsidR="0099393D">
            <w:rPr>
              <w:lang w:bidi="es-ES"/>
            </w:rPr>
            <w:t>Tiempo asignado</w:t>
          </w:r>
        </w:sdtContent>
      </w:sdt>
      <w:r w:rsidR="0099393D">
        <w:rPr>
          <w:lang w:bidi="es-ES"/>
        </w:rPr>
        <w:t xml:space="preserve"> | </w:t>
      </w:r>
      <w:sdt>
        <w:sdtPr>
          <w:rPr>
            <w:rStyle w:val="nfasissutil"/>
          </w:rPr>
          <w:alias w:val="Escriba el tiempo (agenda 1):"/>
          <w:tag w:val="Escriba el tiempo (agenda 1):"/>
          <w:id w:val="1660806598"/>
          <w:placeholder>
            <w:docPart w:val="5084A725F6234197A5695A96C09527F6"/>
          </w:placeholder>
          <w15:appearance w15:val="hidden"/>
        </w:sdtPr>
        <w:sdtEndPr>
          <w:rPr>
            <w:rStyle w:val="Fuentedeprrafopredeter"/>
            <w:i w:val="0"/>
            <w:iCs w:val="0"/>
            <w:color w:val="9F2936" w:themeColor="accent2"/>
          </w:rPr>
        </w:sdtEndPr>
        <w:sdtContent>
          <w:r w:rsidR="0099393D">
            <w:rPr>
              <w:rStyle w:val="nfasissutil"/>
            </w:rPr>
            <w:t>4 horas</w:t>
          </w:r>
        </w:sdtContent>
      </w:sdt>
      <w:r w:rsidR="0099393D">
        <w:rPr>
          <w:lang w:bidi="es-ES"/>
        </w:rPr>
        <w:t xml:space="preserve"> | </w:t>
      </w:r>
      <w:sdt>
        <w:sdtPr>
          <w:alias w:val="Tema de la agenda (agenda 1):"/>
          <w:tag w:val="Tema de la agenda (agenda 1):"/>
          <w:id w:val="1233204322"/>
          <w:placeholder>
            <w:docPart w:val="20BEDA0118FD43C583987483A3AADEB0"/>
          </w:placeholder>
          <w:temporary/>
          <w:showingPlcHdr/>
          <w15:appearance w15:val="hidden"/>
        </w:sdtPr>
        <w:sdtContent>
          <w:r w:rsidR="0099393D">
            <w:rPr>
              <w:lang w:bidi="es-ES"/>
            </w:rPr>
            <w:t>Tema de la agenda</w:t>
          </w:r>
        </w:sdtContent>
      </w:sdt>
      <w:r w:rsidR="0099393D">
        <w:rPr>
          <w:lang w:bidi="es-ES"/>
        </w:rPr>
        <w:t xml:space="preserve"> </w:t>
      </w:r>
      <w:r w:rsidR="0099393D">
        <w:rPr>
          <w:rStyle w:val="nfasissutil"/>
        </w:rPr>
        <w:t>comprender el uso de elixir</w:t>
      </w:r>
      <w:r w:rsidR="0099393D">
        <w:rPr>
          <w:lang w:bidi="es-ES"/>
        </w:rPr>
        <w:t xml:space="preserve"> </w:t>
      </w:r>
    </w:p>
    <w:p w:rsidR="0099393D" w:rsidRPr="00A63C5A" w:rsidRDefault="0050153C" w:rsidP="0099393D">
      <w:pPr>
        <w:jc w:val="both"/>
        <w:rPr>
          <w:sz w:val="24"/>
        </w:rPr>
      </w:pPr>
      <w:r>
        <w:rPr>
          <w:sz w:val="24"/>
        </w:rPr>
        <w:t xml:space="preserve">Dado que en la sesión anterior no se termino de modificar el código parser, en esta sesión se logro el objetivo. Y también se realizaron las modificaciones de las banderas para que aceptará banderas con nombres cortos y largos. </w:t>
      </w:r>
    </w:p>
    <w:tbl>
      <w:tblPr>
        <w:tblStyle w:val="Actasdelareunin"/>
        <w:tblpPr w:leftFromText="141" w:rightFromText="141" w:vertAnchor="text" w:tblpY="1"/>
        <w:tblOverlap w:val="never"/>
        <w:tblW w:w="3958" w:type="pct"/>
        <w:tblLayout w:type="fixed"/>
        <w:tblLook w:val="04A0" w:firstRow="1" w:lastRow="0" w:firstColumn="1" w:lastColumn="0" w:noHBand="0" w:noVBand="1"/>
        <w:tblDescription w:val="Tabla de información de las medidas para agenda 1"/>
      </w:tblPr>
      <w:tblGrid>
        <w:gridCol w:w="4962"/>
        <w:gridCol w:w="3323"/>
      </w:tblGrid>
      <w:tr w:rsidR="0099393D" w:rsidRPr="00E52810" w:rsidTr="007F7104">
        <w:trPr>
          <w:cnfStyle w:val="100000000000" w:firstRow="1" w:lastRow="0" w:firstColumn="0" w:lastColumn="0" w:oddVBand="0" w:evenVBand="0" w:oddHBand="0" w:evenHBand="0" w:firstRowFirstColumn="0" w:firstRowLastColumn="0" w:lastRowFirstColumn="0" w:lastRowLastColumn="0"/>
        </w:trPr>
        <w:tc>
          <w:tcPr>
            <w:tcW w:w="4962" w:type="dxa"/>
            <w:tcBorders>
              <w:top w:val="none" w:sz="0" w:space="0" w:color="auto"/>
              <w:left w:val="none" w:sz="0" w:space="0" w:color="auto"/>
              <w:bottom w:val="double" w:sz="4" w:space="0" w:color="1B587C" w:themeColor="accent3"/>
              <w:right w:val="none" w:sz="0" w:space="0" w:color="auto"/>
              <w:tl2br w:val="none" w:sz="0" w:space="0" w:color="auto"/>
              <w:tr2bl w:val="none" w:sz="0" w:space="0" w:color="auto"/>
            </w:tcBorders>
          </w:tcPr>
          <w:p w:rsidR="0099393D" w:rsidRPr="00E52810" w:rsidRDefault="0099393D" w:rsidP="007F7104">
            <w:r>
              <w:t>Nombre de los asistentes</w:t>
            </w:r>
          </w:p>
        </w:tc>
        <w:tc>
          <w:tcPr>
            <w:tcW w:w="3323" w:type="dxa"/>
            <w:tcBorders>
              <w:top w:val="none" w:sz="0" w:space="0" w:color="auto"/>
              <w:left w:val="none" w:sz="0" w:space="0" w:color="auto"/>
              <w:bottom w:val="double" w:sz="4" w:space="0" w:color="1B587C" w:themeColor="accent3"/>
              <w:right w:val="none" w:sz="0" w:space="0" w:color="auto"/>
              <w:tl2br w:val="none" w:sz="0" w:space="0" w:color="auto"/>
              <w:tr2bl w:val="none" w:sz="0" w:space="0" w:color="auto"/>
            </w:tcBorders>
          </w:tcPr>
          <w:p w:rsidR="0099393D" w:rsidRPr="00E52810" w:rsidRDefault="0099393D" w:rsidP="007F7104">
            <w:r>
              <w:t>Firma</w:t>
            </w:r>
          </w:p>
        </w:tc>
      </w:tr>
      <w:tr w:rsidR="0099393D" w:rsidRPr="00E52810" w:rsidTr="007F7104">
        <w:tc>
          <w:tcPr>
            <w:tcW w:w="4962" w:type="dxa"/>
            <w:tcBorders>
              <w:top w:val="double" w:sz="4" w:space="0" w:color="1B587C" w:themeColor="accent3"/>
            </w:tcBorders>
          </w:tcPr>
          <w:p w:rsidR="0099393D" w:rsidRDefault="0099393D" w:rsidP="007F7104"/>
        </w:tc>
        <w:tc>
          <w:tcPr>
            <w:tcW w:w="3323" w:type="dxa"/>
            <w:tcBorders>
              <w:top w:val="double" w:sz="4" w:space="0" w:color="1B587C" w:themeColor="accent3"/>
            </w:tcBorders>
          </w:tcPr>
          <w:p w:rsidR="0099393D" w:rsidRDefault="0099393D" w:rsidP="007F7104"/>
        </w:tc>
      </w:tr>
      <w:tr w:rsidR="0099393D" w:rsidRPr="00E52810" w:rsidTr="007F7104">
        <w:trPr>
          <w:trHeight w:val="398"/>
        </w:trPr>
        <w:tc>
          <w:tcPr>
            <w:tcW w:w="4962" w:type="dxa"/>
          </w:tcPr>
          <w:p w:rsidR="0099393D" w:rsidRPr="00A63C5A" w:rsidRDefault="0099393D" w:rsidP="007F7104">
            <w:pPr>
              <w:spacing w:before="0" w:after="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Barrón Pérez Marian Andrea</w:t>
            </w:r>
          </w:p>
        </w:tc>
        <w:tc>
          <w:tcPr>
            <w:tcW w:w="3323" w:type="dxa"/>
            <w:tcBorders>
              <w:bottom w:val="single" w:sz="4" w:space="0" w:color="auto"/>
            </w:tcBorders>
          </w:tcPr>
          <w:p w:rsidR="0099393D" w:rsidRPr="00E52810" w:rsidRDefault="0099393D" w:rsidP="007F7104">
            <w:pPr>
              <w:ind w:left="0"/>
            </w:pPr>
          </w:p>
        </w:tc>
      </w:tr>
      <w:tr w:rsidR="0099393D" w:rsidRPr="00E52810" w:rsidTr="007F7104">
        <w:trPr>
          <w:trHeight w:val="491"/>
        </w:trPr>
        <w:tc>
          <w:tcPr>
            <w:tcW w:w="4962" w:type="dxa"/>
          </w:tcPr>
          <w:p w:rsidR="0099393D" w:rsidRDefault="0099393D" w:rsidP="007F7104">
            <w:pPr>
              <w:ind w:left="0"/>
              <w:rPr>
                <w:rFonts w:eastAsia="Times New Roman" w:cs="Times New Roman"/>
                <w:color w:val="000000"/>
                <w:spacing w:val="0"/>
                <w:sz w:val="24"/>
                <w:szCs w:val="32"/>
                <w:lang w:val="es-MX" w:eastAsia="es-MX"/>
              </w:rPr>
            </w:pPr>
          </w:p>
          <w:p w:rsidR="0099393D" w:rsidRPr="00A63C5A" w:rsidRDefault="0099393D"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Monterrubio López Charlie Brian</w:t>
            </w:r>
          </w:p>
        </w:tc>
        <w:tc>
          <w:tcPr>
            <w:tcW w:w="3323" w:type="dxa"/>
            <w:tcBorders>
              <w:top w:val="single" w:sz="4" w:space="0" w:color="auto"/>
              <w:bottom w:val="single" w:sz="4" w:space="0" w:color="auto"/>
            </w:tcBorders>
          </w:tcPr>
          <w:p w:rsidR="0099393D" w:rsidRPr="00E52810" w:rsidRDefault="0099393D" w:rsidP="007F7104">
            <w:pPr>
              <w:ind w:left="0"/>
            </w:pPr>
          </w:p>
        </w:tc>
      </w:tr>
      <w:tr w:rsidR="0099393D" w:rsidRPr="00E52810" w:rsidTr="007F7104">
        <w:trPr>
          <w:trHeight w:val="491"/>
        </w:trPr>
        <w:tc>
          <w:tcPr>
            <w:tcW w:w="4962" w:type="dxa"/>
          </w:tcPr>
          <w:p w:rsidR="0099393D" w:rsidRDefault="0099393D" w:rsidP="007F7104">
            <w:pPr>
              <w:ind w:left="0"/>
              <w:rPr>
                <w:rFonts w:eastAsia="Times New Roman" w:cs="Times New Roman"/>
                <w:color w:val="000000"/>
                <w:spacing w:val="0"/>
                <w:sz w:val="24"/>
                <w:szCs w:val="32"/>
                <w:lang w:val="es-MX" w:eastAsia="es-MX"/>
              </w:rPr>
            </w:pPr>
          </w:p>
          <w:p w:rsidR="0099393D" w:rsidRPr="00A63C5A" w:rsidRDefault="0099393D"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Valdez Mondragón Erik</w:t>
            </w:r>
          </w:p>
        </w:tc>
        <w:tc>
          <w:tcPr>
            <w:tcW w:w="3323" w:type="dxa"/>
            <w:tcBorders>
              <w:top w:val="single" w:sz="4" w:space="0" w:color="auto"/>
              <w:bottom w:val="single" w:sz="4" w:space="0" w:color="auto"/>
            </w:tcBorders>
          </w:tcPr>
          <w:p w:rsidR="0099393D" w:rsidRPr="00E52810" w:rsidRDefault="0099393D" w:rsidP="007F7104">
            <w:pPr>
              <w:ind w:left="0"/>
            </w:pPr>
          </w:p>
        </w:tc>
      </w:tr>
      <w:tr w:rsidR="0099393D" w:rsidRPr="00E52810" w:rsidTr="007F7104">
        <w:trPr>
          <w:trHeight w:val="491"/>
        </w:trPr>
        <w:tc>
          <w:tcPr>
            <w:tcW w:w="4962" w:type="dxa"/>
          </w:tcPr>
          <w:p w:rsidR="0099393D" w:rsidRDefault="0099393D" w:rsidP="007F7104">
            <w:pPr>
              <w:spacing w:before="0" w:after="0"/>
              <w:ind w:left="0"/>
              <w:textAlignment w:val="baseline"/>
              <w:rPr>
                <w:rFonts w:eastAsia="Times New Roman" w:cs="Times New Roman"/>
                <w:color w:val="000000"/>
                <w:spacing w:val="0"/>
                <w:sz w:val="24"/>
                <w:szCs w:val="32"/>
                <w:lang w:val="es-MX" w:eastAsia="es-MX"/>
              </w:rPr>
            </w:pPr>
          </w:p>
          <w:p w:rsidR="0099393D" w:rsidRDefault="0099393D" w:rsidP="007F7104">
            <w:pPr>
              <w:spacing w:before="0" w:after="0"/>
              <w:ind w:left="0"/>
              <w:textAlignment w:val="baseline"/>
              <w:rPr>
                <w:rFonts w:eastAsia="Times New Roman" w:cs="Times New Roman"/>
                <w:color w:val="000000"/>
                <w:spacing w:val="0"/>
                <w:sz w:val="24"/>
                <w:szCs w:val="32"/>
                <w:lang w:val="es-MX" w:eastAsia="es-MX"/>
              </w:rPr>
            </w:pPr>
          </w:p>
          <w:p w:rsidR="0099393D" w:rsidRPr="00A63C5A" w:rsidRDefault="0099393D" w:rsidP="007F7104">
            <w:pPr>
              <w:spacing w:before="0" w:after="0"/>
              <w:ind w:left="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Ortiz Martínez Brenda</w:t>
            </w:r>
          </w:p>
        </w:tc>
        <w:tc>
          <w:tcPr>
            <w:tcW w:w="3323" w:type="dxa"/>
            <w:tcBorders>
              <w:top w:val="single" w:sz="4" w:space="0" w:color="auto"/>
              <w:bottom w:val="single" w:sz="4" w:space="0" w:color="auto"/>
            </w:tcBorders>
          </w:tcPr>
          <w:p w:rsidR="0099393D" w:rsidRPr="00E52810" w:rsidRDefault="0099393D" w:rsidP="007F7104">
            <w:pPr>
              <w:ind w:left="0"/>
            </w:pPr>
          </w:p>
        </w:tc>
      </w:tr>
    </w:tbl>
    <w:p w:rsidR="0099393D" w:rsidRDefault="0099393D" w:rsidP="0099393D">
      <w:r>
        <w:br w:type="textWrapping" w:clear="all"/>
      </w:r>
    </w:p>
    <w:p w:rsidR="0099393D" w:rsidRDefault="0099393D" w:rsidP="0099393D"/>
    <w:p w:rsidR="000E7581" w:rsidRDefault="000E7581" w:rsidP="0099393D"/>
    <w:p w:rsidR="000E7581" w:rsidRDefault="000E7581" w:rsidP="0099393D"/>
    <w:p w:rsidR="000E7581" w:rsidRDefault="000E7581" w:rsidP="0099393D"/>
    <w:p w:rsidR="000E7581" w:rsidRDefault="000E7581" w:rsidP="0099393D"/>
    <w:p w:rsidR="000E7581" w:rsidRDefault="000E7581" w:rsidP="0099393D"/>
    <w:p w:rsidR="000E7581" w:rsidRDefault="000E7581" w:rsidP="0099393D"/>
    <w:p w:rsidR="000E7581" w:rsidRDefault="000E7581" w:rsidP="0099393D"/>
    <w:p w:rsidR="000E7581" w:rsidRDefault="000E7581" w:rsidP="0099393D"/>
    <w:p w:rsidR="000E7581" w:rsidRDefault="000E7581" w:rsidP="0099393D"/>
    <w:p w:rsidR="000E7581" w:rsidRDefault="000E7581" w:rsidP="0099393D"/>
    <w:p w:rsidR="000E7581" w:rsidRDefault="000E7581" w:rsidP="0099393D"/>
    <w:p w:rsidR="000E7581" w:rsidRDefault="000E7581" w:rsidP="000E7581">
      <w:pPr>
        <w:pStyle w:val="Ttulo"/>
      </w:pPr>
      <w:r>
        <w:lastRenderedPageBreak/>
        <w:t>Reunión 1</w:t>
      </w:r>
      <w:r w:rsidR="00D36FA4">
        <w:t>1</w:t>
      </w:r>
      <w:r>
        <w:rPr>
          <w:lang w:bidi="es-ES"/>
        </w:rPr>
        <w:t xml:space="preserve"> </w:t>
      </w:r>
      <w:sdt>
        <w:sdtPr>
          <w:alias w:val="Separador de línea vertical:"/>
          <w:tag w:val="Separador de línea vertical:"/>
          <w:id w:val="1306048779"/>
          <w:placeholder>
            <w:docPart w:val="E39D9724DAC3424CB6FD21F5A13FF831"/>
          </w:placeholder>
          <w:temporary/>
          <w:showingPlcHdr/>
          <w15:appearance w15:val="hidden"/>
        </w:sdtPr>
        <w:sdtContent>
          <w:r>
            <w:rPr>
              <w:lang w:bidi="es-ES"/>
            </w:rPr>
            <w:t>|</w:t>
          </w:r>
        </w:sdtContent>
      </w:sdt>
    </w:p>
    <w:p w:rsidR="000E7581" w:rsidRDefault="00D36FA4" w:rsidP="000E7581">
      <w:pPr>
        <w:pStyle w:val="Ttulo2"/>
      </w:pPr>
      <w:r>
        <w:rPr>
          <w:rStyle w:val="nfasissutil"/>
        </w:rPr>
        <w:t xml:space="preserve">Lunes </w:t>
      </w:r>
      <w:r w:rsidR="000E7581">
        <w:rPr>
          <w:rStyle w:val="nfasissutil"/>
        </w:rPr>
        <w:t>1 abril 2019</w:t>
      </w:r>
      <w:r w:rsidR="000E7581" w:rsidRPr="003665F5">
        <w:rPr>
          <w:rStyle w:val="nfasissutil"/>
          <w:lang w:bidi="es-ES"/>
        </w:rPr>
        <w:t xml:space="preserve"> | </w:t>
      </w:r>
      <w:r w:rsidR="000E7581">
        <w:rPr>
          <w:rStyle w:val="nfasissutil"/>
          <w:lang w:bidi="es-ES"/>
        </w:rPr>
        <w:t>1</w:t>
      </w:r>
      <w:r w:rsidR="000E7581">
        <w:rPr>
          <w:rStyle w:val="nfasissutil"/>
        </w:rPr>
        <w:t>1:00 pm</w:t>
      </w:r>
      <w:r w:rsidR="000E7581">
        <w:rPr>
          <w:lang w:bidi="es-ES"/>
        </w:rPr>
        <w:t xml:space="preserve"> | </w:t>
      </w:r>
      <w:sdt>
        <w:sdtPr>
          <w:alias w:val="Lugar de la reunión:"/>
          <w:tag w:val="Lugar de la reunión:"/>
          <w:id w:val="1372271562"/>
          <w:placeholder>
            <w:docPart w:val="EE8B3E7F844B40ACA6E06E6B53922D25"/>
          </w:placeholder>
          <w:temporary/>
          <w:showingPlcHdr/>
          <w15:appearance w15:val="hidden"/>
        </w:sdtPr>
        <w:sdtContent>
          <w:r w:rsidR="000E7581">
            <w:rPr>
              <w:lang w:bidi="es-ES"/>
            </w:rPr>
            <w:t>Lugar de la reunión</w:t>
          </w:r>
        </w:sdtContent>
      </w:sdt>
      <w:r w:rsidR="002B08EC" w:rsidRPr="002B08EC">
        <w:rPr>
          <w:rStyle w:val="nfasissutil"/>
        </w:rPr>
        <w:t xml:space="preserve"> </w:t>
      </w:r>
      <w:sdt>
        <w:sdtPr>
          <w:rPr>
            <w:rStyle w:val="nfasissutil"/>
          </w:rPr>
          <w:alias w:val="Escriba la ubicación:"/>
          <w:tag w:val="Escriba la ubicación:"/>
          <w:id w:val="-1708484491"/>
          <w:placeholder>
            <w:docPart w:val="7B3429CD4B834A7FA819214F02CCD338"/>
          </w:placeholder>
          <w15:appearance w15:val="hidden"/>
        </w:sdtPr>
        <w:sdtEndPr>
          <w:rPr>
            <w:rStyle w:val="Fuentedeprrafopredeter"/>
            <w:i w:val="0"/>
            <w:iCs w:val="0"/>
            <w:color w:val="9F2936" w:themeColor="accent2"/>
          </w:rPr>
        </w:sdtEndPr>
        <w:sdtContent>
          <w:r w:rsidR="002B08EC">
            <w:rPr>
              <w:rStyle w:val="nfasissutil"/>
            </w:rPr>
            <w:t xml:space="preserve">Biblioteca Antonio Dovali Jaime </w:t>
          </w:r>
        </w:sdtContent>
      </w:sdt>
    </w:p>
    <w:tbl>
      <w:tblPr>
        <w:tblW w:w="5412" w:type="pct"/>
        <w:tblLayout w:type="fixed"/>
        <w:tblCellMar>
          <w:left w:w="0" w:type="dxa"/>
          <w:right w:w="0" w:type="dxa"/>
        </w:tblCellMar>
        <w:tblLook w:val="04A0" w:firstRow="1" w:lastRow="0" w:firstColumn="1" w:lastColumn="0" w:noHBand="0" w:noVBand="1"/>
        <w:tblDescription w:val="Tabla de diseño de información de la reunión"/>
      </w:tblPr>
      <w:tblGrid>
        <w:gridCol w:w="6095"/>
        <w:gridCol w:w="5233"/>
      </w:tblGrid>
      <w:tr w:rsidR="000E7581" w:rsidTr="007F7104">
        <w:tc>
          <w:tcPr>
            <w:tcW w:w="6096" w:type="dxa"/>
          </w:tcPr>
          <w:tbl>
            <w:tblPr>
              <w:tblW w:w="6095" w:type="dxa"/>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a para indicar la información relativa a la persona que organiza la reunión, el tipo de reunión, el responsable, el encargado de tomar notas y el controlador del tiempo"/>
            </w:tblPr>
            <w:tblGrid>
              <w:gridCol w:w="3260"/>
              <w:gridCol w:w="2835"/>
            </w:tblGrid>
            <w:tr w:rsidR="000E7581" w:rsidTr="007F7104">
              <w:tc>
                <w:tcPr>
                  <w:tcW w:w="3260" w:type="dxa"/>
                  <w:tcBorders>
                    <w:left w:val="nil"/>
                  </w:tcBorders>
                </w:tcPr>
                <w:p w:rsidR="000E7581" w:rsidRPr="00A979E1" w:rsidRDefault="00C108AE" w:rsidP="007F7104">
                  <w:pPr>
                    <w:pStyle w:val="Ttulo3"/>
                  </w:pPr>
                  <w:sdt>
                    <w:sdtPr>
                      <w:alias w:val="Reunión organizada por:"/>
                      <w:tag w:val="Reunión organizada por:"/>
                      <w:id w:val="-1501029921"/>
                      <w:placeholder>
                        <w:docPart w:val="823CE7FEC04442ECAABC258D753361D6"/>
                      </w:placeholder>
                      <w:temporary/>
                      <w:showingPlcHdr/>
                      <w15:appearance w15:val="hidden"/>
                    </w:sdtPr>
                    <w:sdtContent>
                      <w:r w:rsidR="000E7581" w:rsidRPr="00A979E1">
                        <w:rPr>
                          <w:lang w:bidi="es-ES"/>
                        </w:rPr>
                        <w:t>Reunión organizada por</w:t>
                      </w:r>
                    </w:sdtContent>
                  </w:sdt>
                </w:p>
              </w:tc>
              <w:tc>
                <w:tcPr>
                  <w:tcW w:w="2835" w:type="dxa"/>
                  <w:tcBorders>
                    <w:right w:val="single" w:sz="8" w:space="0" w:color="F07F09" w:themeColor="accent1"/>
                  </w:tcBorders>
                </w:tcPr>
                <w:p w:rsidR="000E7581" w:rsidRDefault="000E7581" w:rsidP="007F7104">
                  <w:pPr>
                    <w:spacing w:after="0"/>
                  </w:pPr>
                  <w:r>
                    <w:t>Administradora</w:t>
                  </w:r>
                </w:p>
              </w:tc>
            </w:tr>
            <w:tr w:rsidR="000E7581" w:rsidTr="007F7104">
              <w:tc>
                <w:tcPr>
                  <w:tcW w:w="3260" w:type="dxa"/>
                  <w:tcBorders>
                    <w:left w:val="nil"/>
                  </w:tcBorders>
                </w:tcPr>
                <w:p w:rsidR="000E7581" w:rsidRPr="00A979E1" w:rsidRDefault="00C108AE" w:rsidP="007F7104">
                  <w:pPr>
                    <w:pStyle w:val="Ttulo3"/>
                  </w:pPr>
                  <w:sdt>
                    <w:sdtPr>
                      <w:alias w:val="Tipo de reunión:"/>
                      <w:tag w:val="Tipo de reunión:"/>
                      <w:id w:val="-668559215"/>
                      <w:placeholder>
                        <w:docPart w:val="2A3A092BF5D64E7DB0165DC3B220E589"/>
                      </w:placeholder>
                      <w:temporary/>
                      <w:showingPlcHdr/>
                      <w15:appearance w15:val="hidden"/>
                    </w:sdtPr>
                    <w:sdtContent>
                      <w:r w:rsidR="000E7581" w:rsidRPr="00A979E1">
                        <w:rPr>
                          <w:lang w:bidi="es-ES"/>
                        </w:rPr>
                        <w:t>Tipo de reunión</w:t>
                      </w:r>
                    </w:sdtContent>
                  </w:sdt>
                </w:p>
              </w:tc>
              <w:tc>
                <w:tcPr>
                  <w:tcW w:w="2835" w:type="dxa"/>
                  <w:tcBorders>
                    <w:right w:val="single" w:sz="8" w:space="0" w:color="F07F09" w:themeColor="accent1"/>
                  </w:tcBorders>
                </w:tcPr>
                <w:p w:rsidR="000E7581" w:rsidRDefault="00D73132" w:rsidP="007F7104">
                  <w:pPr>
                    <w:spacing w:after="0"/>
                  </w:pPr>
                  <w:r>
                    <w:t>Generador de código y linker</w:t>
                  </w:r>
                  <w:bookmarkStart w:id="0" w:name="_GoBack"/>
                  <w:bookmarkEnd w:id="0"/>
                </w:p>
              </w:tc>
            </w:tr>
            <w:tr w:rsidR="000E7581" w:rsidTr="007F7104">
              <w:sdt>
                <w:sdtPr>
                  <w:alias w:val="Responsable:"/>
                  <w:tag w:val="Responsable:"/>
                  <w:id w:val="1378739919"/>
                  <w:placeholder>
                    <w:docPart w:val="50CD4C9351FB41C3BC49F2485171B0B9"/>
                  </w:placeholder>
                  <w:temporary/>
                  <w:showingPlcHdr/>
                  <w15:appearance w15:val="hidden"/>
                </w:sdtPr>
                <w:sdtContent>
                  <w:tc>
                    <w:tcPr>
                      <w:tcW w:w="3260" w:type="dxa"/>
                      <w:tcBorders>
                        <w:left w:val="nil"/>
                      </w:tcBorders>
                    </w:tcPr>
                    <w:p w:rsidR="000E7581" w:rsidRPr="00A979E1" w:rsidRDefault="000E7581" w:rsidP="007F7104">
                      <w:pPr>
                        <w:pStyle w:val="Ttulo3"/>
                      </w:pPr>
                      <w:r w:rsidRPr="00A979E1">
                        <w:rPr>
                          <w:lang w:bidi="es-ES"/>
                        </w:rPr>
                        <w:t>Responsable</w:t>
                      </w:r>
                    </w:p>
                  </w:tc>
                </w:sdtContent>
              </w:sdt>
              <w:tc>
                <w:tcPr>
                  <w:tcW w:w="2835" w:type="dxa"/>
                  <w:tcBorders>
                    <w:right w:val="single" w:sz="8" w:space="0" w:color="F07F09" w:themeColor="accent1"/>
                  </w:tcBorders>
                </w:tcPr>
                <w:p w:rsidR="000E7581" w:rsidRDefault="000E7581" w:rsidP="007F7104">
                  <w:pPr>
                    <w:spacing w:after="0"/>
                  </w:pPr>
                  <w:r>
                    <w:t>Administradora</w:t>
                  </w:r>
                </w:p>
              </w:tc>
            </w:tr>
          </w:tbl>
          <w:p w:rsidR="000E7581" w:rsidRDefault="000E7581" w:rsidP="007F7104">
            <w:pPr>
              <w:spacing w:after="0"/>
            </w:pPr>
          </w:p>
        </w:tc>
        <w:tc>
          <w:tcPr>
            <w:tcW w:w="5233" w:type="dxa"/>
          </w:tcPr>
          <w:p w:rsidR="000E7581" w:rsidRPr="00D60985" w:rsidRDefault="000E7581" w:rsidP="007F7104">
            <w:pPr>
              <w:pStyle w:val="Ttulo3"/>
            </w:pPr>
            <w:r w:rsidRPr="00D60985">
              <w:t>Asistieron</w:t>
            </w:r>
          </w:p>
          <w:p w:rsidR="000E7581" w:rsidRPr="00137619" w:rsidRDefault="000E7581" w:rsidP="007F7104">
            <w:pPr>
              <w:spacing w:after="0"/>
            </w:pPr>
            <w:r>
              <w:t>Todos</w:t>
            </w:r>
          </w:p>
          <w:p w:rsidR="000E7581" w:rsidRDefault="000E7581" w:rsidP="007F7104">
            <w:pPr>
              <w:spacing w:after="0"/>
              <w:ind w:left="0"/>
            </w:pPr>
          </w:p>
        </w:tc>
      </w:tr>
    </w:tbl>
    <w:p w:rsidR="000E7581" w:rsidRDefault="00C108AE" w:rsidP="000E7581">
      <w:pPr>
        <w:pStyle w:val="Ttulo1"/>
      </w:pPr>
      <w:sdt>
        <w:sdtPr>
          <w:alias w:val="Temas de la agenda:"/>
          <w:tag w:val="Temas de la agenda:"/>
          <w:id w:val="-73675125"/>
          <w:placeholder>
            <w:docPart w:val="2E50A8FBC70B40D89FA9C6A8CD663819"/>
          </w:placeholder>
          <w:temporary/>
          <w:showingPlcHdr/>
          <w15:appearance w15:val="hidden"/>
        </w:sdtPr>
        <w:sdtContent>
          <w:r w:rsidR="000E7581">
            <w:rPr>
              <w:lang w:bidi="es-ES"/>
            </w:rPr>
            <w:t>Temas de la agenda</w:t>
          </w:r>
        </w:sdtContent>
      </w:sdt>
    </w:p>
    <w:p w:rsidR="000E7581" w:rsidRDefault="00C108AE" w:rsidP="000E7581">
      <w:pPr>
        <w:pStyle w:val="Ttulo2"/>
      </w:pPr>
      <w:sdt>
        <w:sdtPr>
          <w:alias w:val="Tiempo asignado (agenda 1):"/>
          <w:tag w:val="Tiempo asignado (agenda 1):"/>
          <w:id w:val="269905435"/>
          <w:placeholder>
            <w:docPart w:val="D1BCBD4F0D7D49B8A59C9AA40E9A08B7"/>
          </w:placeholder>
          <w:temporary/>
          <w:showingPlcHdr/>
          <w15:appearance w15:val="hidden"/>
        </w:sdtPr>
        <w:sdtContent>
          <w:r w:rsidR="000E7581">
            <w:rPr>
              <w:lang w:bidi="es-ES"/>
            </w:rPr>
            <w:t>Tiempo asignado</w:t>
          </w:r>
        </w:sdtContent>
      </w:sdt>
      <w:r w:rsidR="000E7581">
        <w:rPr>
          <w:lang w:bidi="es-ES"/>
        </w:rPr>
        <w:t xml:space="preserve"> | </w:t>
      </w:r>
      <w:sdt>
        <w:sdtPr>
          <w:rPr>
            <w:rStyle w:val="nfasissutil"/>
          </w:rPr>
          <w:alias w:val="Escriba el tiempo (agenda 1):"/>
          <w:tag w:val="Escriba el tiempo (agenda 1):"/>
          <w:id w:val="1285776133"/>
          <w:placeholder>
            <w:docPart w:val="9E0999E1635D48A9B6C789B71585F2FA"/>
          </w:placeholder>
          <w15:appearance w15:val="hidden"/>
        </w:sdtPr>
        <w:sdtEndPr>
          <w:rPr>
            <w:rStyle w:val="Fuentedeprrafopredeter"/>
            <w:i w:val="0"/>
            <w:iCs w:val="0"/>
            <w:color w:val="9F2936" w:themeColor="accent2"/>
          </w:rPr>
        </w:sdtEndPr>
        <w:sdtContent>
          <w:r w:rsidR="000E7581">
            <w:rPr>
              <w:rStyle w:val="nfasissutil"/>
            </w:rPr>
            <w:t>8 horas</w:t>
          </w:r>
        </w:sdtContent>
      </w:sdt>
      <w:r w:rsidR="000E7581">
        <w:rPr>
          <w:lang w:bidi="es-ES"/>
        </w:rPr>
        <w:t xml:space="preserve"> | </w:t>
      </w:r>
      <w:sdt>
        <w:sdtPr>
          <w:alias w:val="Tema de la agenda (agenda 1):"/>
          <w:tag w:val="Tema de la agenda (agenda 1):"/>
          <w:id w:val="-5915961"/>
          <w:placeholder>
            <w:docPart w:val="94A938987F9342C49E1C961593DE660B"/>
          </w:placeholder>
          <w:temporary/>
          <w:showingPlcHdr/>
          <w15:appearance w15:val="hidden"/>
        </w:sdtPr>
        <w:sdtContent>
          <w:r w:rsidR="000E7581">
            <w:rPr>
              <w:lang w:bidi="es-ES"/>
            </w:rPr>
            <w:t>Tema de la agenda</w:t>
          </w:r>
        </w:sdtContent>
      </w:sdt>
      <w:r w:rsidR="000E7581">
        <w:rPr>
          <w:lang w:bidi="es-ES"/>
        </w:rPr>
        <w:t xml:space="preserve"> </w:t>
      </w:r>
      <w:proofErr w:type="spellStart"/>
      <w:r w:rsidR="00D73132">
        <w:rPr>
          <w:rStyle w:val="nfasissutil"/>
        </w:rPr>
        <w:t>Creacion</w:t>
      </w:r>
      <w:proofErr w:type="spellEnd"/>
      <w:r w:rsidR="00D73132">
        <w:rPr>
          <w:rStyle w:val="nfasissutil"/>
        </w:rPr>
        <w:t xml:space="preserve"> del </w:t>
      </w:r>
      <w:proofErr w:type="spellStart"/>
      <w:r w:rsidR="00D73132">
        <w:rPr>
          <w:rStyle w:val="nfasissutil"/>
        </w:rPr>
        <w:t>modulo</w:t>
      </w:r>
      <w:proofErr w:type="spellEnd"/>
      <w:r w:rsidR="00D73132">
        <w:rPr>
          <w:rStyle w:val="nfasissutil"/>
        </w:rPr>
        <w:t xml:space="preserve"> generador de código y </w:t>
      </w:r>
      <w:proofErr w:type="spellStart"/>
      <w:r w:rsidR="00D73132">
        <w:rPr>
          <w:rStyle w:val="nfasissutil"/>
        </w:rPr>
        <w:t>linker</w:t>
      </w:r>
      <w:proofErr w:type="spellEnd"/>
    </w:p>
    <w:p w:rsidR="000E7581" w:rsidRPr="00A63C5A" w:rsidRDefault="0050153C" w:rsidP="000E7581">
      <w:pPr>
        <w:jc w:val="both"/>
        <w:rPr>
          <w:sz w:val="24"/>
        </w:rPr>
      </w:pPr>
      <w:r>
        <w:rPr>
          <w:sz w:val="24"/>
        </w:rPr>
        <w:t>Para esta reunión se</w:t>
      </w:r>
      <w:r w:rsidR="00D73132">
        <w:rPr>
          <w:sz w:val="24"/>
        </w:rPr>
        <w:t xml:space="preserve"> realizó el módulo generador de código y se creó el módulo </w:t>
      </w:r>
      <w:proofErr w:type="spellStart"/>
      <w:r w:rsidR="00D73132">
        <w:rPr>
          <w:sz w:val="24"/>
        </w:rPr>
        <w:t>linker</w:t>
      </w:r>
      <w:proofErr w:type="spellEnd"/>
      <w:r w:rsidR="00D73132">
        <w:rPr>
          <w:sz w:val="24"/>
        </w:rPr>
        <w:t>.</w:t>
      </w:r>
    </w:p>
    <w:tbl>
      <w:tblPr>
        <w:tblStyle w:val="Actasdelareunin"/>
        <w:tblpPr w:leftFromText="141" w:rightFromText="141" w:vertAnchor="text" w:tblpY="1"/>
        <w:tblOverlap w:val="never"/>
        <w:tblW w:w="3958" w:type="pct"/>
        <w:tblLayout w:type="fixed"/>
        <w:tblLook w:val="04A0" w:firstRow="1" w:lastRow="0" w:firstColumn="1" w:lastColumn="0" w:noHBand="0" w:noVBand="1"/>
        <w:tblDescription w:val="Tabla de información de las medidas para agenda 1"/>
      </w:tblPr>
      <w:tblGrid>
        <w:gridCol w:w="4962"/>
        <w:gridCol w:w="3323"/>
      </w:tblGrid>
      <w:tr w:rsidR="000E7581" w:rsidRPr="00E52810" w:rsidTr="007F7104">
        <w:trPr>
          <w:cnfStyle w:val="100000000000" w:firstRow="1" w:lastRow="0" w:firstColumn="0" w:lastColumn="0" w:oddVBand="0" w:evenVBand="0" w:oddHBand="0" w:evenHBand="0" w:firstRowFirstColumn="0" w:firstRowLastColumn="0" w:lastRowFirstColumn="0" w:lastRowLastColumn="0"/>
        </w:trPr>
        <w:tc>
          <w:tcPr>
            <w:tcW w:w="4962" w:type="dxa"/>
            <w:tcBorders>
              <w:top w:val="none" w:sz="0" w:space="0" w:color="auto"/>
              <w:left w:val="none" w:sz="0" w:space="0" w:color="auto"/>
              <w:bottom w:val="double" w:sz="4" w:space="0" w:color="1B587C" w:themeColor="accent3"/>
              <w:right w:val="none" w:sz="0" w:space="0" w:color="auto"/>
              <w:tl2br w:val="none" w:sz="0" w:space="0" w:color="auto"/>
              <w:tr2bl w:val="none" w:sz="0" w:space="0" w:color="auto"/>
            </w:tcBorders>
          </w:tcPr>
          <w:p w:rsidR="000E7581" w:rsidRPr="00E52810" w:rsidRDefault="000E7581" w:rsidP="007F7104">
            <w:r>
              <w:t>Nombre de los asistentes</w:t>
            </w:r>
          </w:p>
        </w:tc>
        <w:tc>
          <w:tcPr>
            <w:tcW w:w="3323" w:type="dxa"/>
            <w:tcBorders>
              <w:top w:val="none" w:sz="0" w:space="0" w:color="auto"/>
              <w:left w:val="none" w:sz="0" w:space="0" w:color="auto"/>
              <w:bottom w:val="double" w:sz="4" w:space="0" w:color="1B587C" w:themeColor="accent3"/>
              <w:right w:val="none" w:sz="0" w:space="0" w:color="auto"/>
              <w:tl2br w:val="none" w:sz="0" w:space="0" w:color="auto"/>
              <w:tr2bl w:val="none" w:sz="0" w:space="0" w:color="auto"/>
            </w:tcBorders>
          </w:tcPr>
          <w:p w:rsidR="000E7581" w:rsidRPr="00E52810" w:rsidRDefault="000E7581" w:rsidP="007F7104">
            <w:r>
              <w:t>Firma</w:t>
            </w:r>
          </w:p>
        </w:tc>
      </w:tr>
      <w:tr w:rsidR="000E7581" w:rsidRPr="00E52810" w:rsidTr="007F7104">
        <w:tc>
          <w:tcPr>
            <w:tcW w:w="4962" w:type="dxa"/>
            <w:tcBorders>
              <w:top w:val="double" w:sz="4" w:space="0" w:color="1B587C" w:themeColor="accent3"/>
            </w:tcBorders>
          </w:tcPr>
          <w:p w:rsidR="000E7581" w:rsidRDefault="000E7581" w:rsidP="007F7104"/>
        </w:tc>
        <w:tc>
          <w:tcPr>
            <w:tcW w:w="3323" w:type="dxa"/>
            <w:tcBorders>
              <w:top w:val="double" w:sz="4" w:space="0" w:color="1B587C" w:themeColor="accent3"/>
            </w:tcBorders>
          </w:tcPr>
          <w:p w:rsidR="000E7581" w:rsidRDefault="000E7581" w:rsidP="007F7104"/>
        </w:tc>
      </w:tr>
      <w:tr w:rsidR="000E7581" w:rsidRPr="00E52810" w:rsidTr="007F7104">
        <w:trPr>
          <w:trHeight w:val="398"/>
        </w:trPr>
        <w:tc>
          <w:tcPr>
            <w:tcW w:w="4962" w:type="dxa"/>
          </w:tcPr>
          <w:p w:rsidR="000E7581" w:rsidRPr="00A63C5A" w:rsidRDefault="000E7581" w:rsidP="007F7104">
            <w:pPr>
              <w:spacing w:before="0" w:after="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Barrón Pérez Marian Andrea</w:t>
            </w:r>
          </w:p>
        </w:tc>
        <w:tc>
          <w:tcPr>
            <w:tcW w:w="3323" w:type="dxa"/>
            <w:tcBorders>
              <w:bottom w:val="single" w:sz="4" w:space="0" w:color="auto"/>
            </w:tcBorders>
          </w:tcPr>
          <w:p w:rsidR="000E7581" w:rsidRPr="00E52810" w:rsidRDefault="000E7581" w:rsidP="007F7104">
            <w:pPr>
              <w:ind w:left="0"/>
            </w:pPr>
          </w:p>
        </w:tc>
      </w:tr>
      <w:tr w:rsidR="000E7581" w:rsidRPr="00E52810" w:rsidTr="007F7104">
        <w:trPr>
          <w:trHeight w:val="491"/>
        </w:trPr>
        <w:tc>
          <w:tcPr>
            <w:tcW w:w="4962" w:type="dxa"/>
          </w:tcPr>
          <w:p w:rsidR="000E7581" w:rsidRDefault="000E7581" w:rsidP="007F7104">
            <w:pPr>
              <w:ind w:left="0"/>
              <w:rPr>
                <w:rFonts w:eastAsia="Times New Roman" w:cs="Times New Roman"/>
                <w:color w:val="000000"/>
                <w:spacing w:val="0"/>
                <w:sz w:val="24"/>
                <w:szCs w:val="32"/>
                <w:lang w:val="es-MX" w:eastAsia="es-MX"/>
              </w:rPr>
            </w:pPr>
          </w:p>
          <w:p w:rsidR="000E7581" w:rsidRPr="00A63C5A" w:rsidRDefault="000E7581"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Monterrubio López Charlie Brian</w:t>
            </w:r>
          </w:p>
        </w:tc>
        <w:tc>
          <w:tcPr>
            <w:tcW w:w="3323" w:type="dxa"/>
            <w:tcBorders>
              <w:top w:val="single" w:sz="4" w:space="0" w:color="auto"/>
              <w:bottom w:val="single" w:sz="4" w:space="0" w:color="auto"/>
            </w:tcBorders>
          </w:tcPr>
          <w:p w:rsidR="000E7581" w:rsidRPr="00E52810" w:rsidRDefault="000E7581" w:rsidP="007F7104">
            <w:pPr>
              <w:ind w:left="0"/>
            </w:pPr>
          </w:p>
        </w:tc>
      </w:tr>
      <w:tr w:rsidR="000E7581" w:rsidRPr="00E52810" w:rsidTr="007F7104">
        <w:trPr>
          <w:trHeight w:val="491"/>
        </w:trPr>
        <w:tc>
          <w:tcPr>
            <w:tcW w:w="4962" w:type="dxa"/>
          </w:tcPr>
          <w:p w:rsidR="000E7581" w:rsidRDefault="000E7581" w:rsidP="007F7104">
            <w:pPr>
              <w:ind w:left="0"/>
              <w:rPr>
                <w:rFonts w:eastAsia="Times New Roman" w:cs="Times New Roman"/>
                <w:color w:val="000000"/>
                <w:spacing w:val="0"/>
                <w:sz w:val="24"/>
                <w:szCs w:val="32"/>
                <w:lang w:val="es-MX" w:eastAsia="es-MX"/>
              </w:rPr>
            </w:pPr>
          </w:p>
          <w:p w:rsidR="000E7581" w:rsidRPr="00A63C5A" w:rsidRDefault="000E7581" w:rsidP="007F7104">
            <w:pPr>
              <w:ind w:left="0"/>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Valdez Mondragón Erik</w:t>
            </w:r>
          </w:p>
        </w:tc>
        <w:tc>
          <w:tcPr>
            <w:tcW w:w="3323" w:type="dxa"/>
            <w:tcBorders>
              <w:top w:val="single" w:sz="4" w:space="0" w:color="auto"/>
              <w:bottom w:val="single" w:sz="4" w:space="0" w:color="auto"/>
            </w:tcBorders>
          </w:tcPr>
          <w:p w:rsidR="000E7581" w:rsidRPr="00E52810" w:rsidRDefault="000E7581" w:rsidP="007F7104">
            <w:pPr>
              <w:ind w:left="0"/>
            </w:pPr>
          </w:p>
        </w:tc>
      </w:tr>
      <w:tr w:rsidR="000E7581" w:rsidRPr="00E52810" w:rsidTr="007F7104">
        <w:trPr>
          <w:trHeight w:val="491"/>
        </w:trPr>
        <w:tc>
          <w:tcPr>
            <w:tcW w:w="4962" w:type="dxa"/>
          </w:tcPr>
          <w:p w:rsidR="000E7581" w:rsidRDefault="000E7581" w:rsidP="007F7104">
            <w:pPr>
              <w:spacing w:before="0" w:after="0"/>
              <w:ind w:left="0"/>
              <w:textAlignment w:val="baseline"/>
              <w:rPr>
                <w:rFonts w:eastAsia="Times New Roman" w:cs="Times New Roman"/>
                <w:color w:val="000000"/>
                <w:spacing w:val="0"/>
                <w:sz w:val="24"/>
                <w:szCs w:val="32"/>
                <w:lang w:val="es-MX" w:eastAsia="es-MX"/>
              </w:rPr>
            </w:pPr>
          </w:p>
          <w:p w:rsidR="000E7581" w:rsidRDefault="000E7581" w:rsidP="007F7104">
            <w:pPr>
              <w:spacing w:before="0" w:after="0"/>
              <w:ind w:left="0"/>
              <w:textAlignment w:val="baseline"/>
              <w:rPr>
                <w:rFonts w:eastAsia="Times New Roman" w:cs="Times New Roman"/>
                <w:color w:val="000000"/>
                <w:spacing w:val="0"/>
                <w:sz w:val="24"/>
                <w:szCs w:val="32"/>
                <w:lang w:val="es-MX" w:eastAsia="es-MX"/>
              </w:rPr>
            </w:pPr>
          </w:p>
          <w:p w:rsidR="000E7581" w:rsidRPr="00A63C5A" w:rsidRDefault="000E7581" w:rsidP="007F7104">
            <w:pPr>
              <w:spacing w:before="0" w:after="0"/>
              <w:ind w:left="0"/>
              <w:textAlignment w:val="baseline"/>
              <w:rPr>
                <w:rFonts w:eastAsia="Times New Roman" w:cs="Times New Roman"/>
                <w:color w:val="000000"/>
                <w:spacing w:val="0"/>
                <w:sz w:val="24"/>
                <w:szCs w:val="32"/>
                <w:lang w:val="es-MX" w:eastAsia="es-MX"/>
              </w:rPr>
            </w:pPr>
            <w:r w:rsidRPr="00A63C5A">
              <w:rPr>
                <w:rFonts w:eastAsia="Times New Roman" w:cs="Times New Roman"/>
                <w:color w:val="000000"/>
                <w:spacing w:val="0"/>
                <w:sz w:val="24"/>
                <w:szCs w:val="32"/>
                <w:lang w:val="es-MX" w:eastAsia="es-MX"/>
              </w:rPr>
              <w:t>Ortiz Martínez Brenda</w:t>
            </w:r>
          </w:p>
        </w:tc>
        <w:tc>
          <w:tcPr>
            <w:tcW w:w="3323" w:type="dxa"/>
            <w:tcBorders>
              <w:top w:val="single" w:sz="4" w:space="0" w:color="auto"/>
              <w:bottom w:val="single" w:sz="4" w:space="0" w:color="auto"/>
            </w:tcBorders>
          </w:tcPr>
          <w:p w:rsidR="000E7581" w:rsidRPr="00E52810" w:rsidRDefault="000E7581" w:rsidP="007F7104">
            <w:pPr>
              <w:ind w:left="0"/>
            </w:pPr>
          </w:p>
        </w:tc>
      </w:tr>
    </w:tbl>
    <w:p w:rsidR="003F00BE" w:rsidRDefault="000E7581" w:rsidP="00A979E1">
      <w:r>
        <w:br w:type="textWrapping" w:clear="all"/>
      </w:r>
    </w:p>
    <w:sectPr w:rsidR="003F00BE" w:rsidSect="000E7EF5">
      <w:footerReference w:type="default" r:id="rId8"/>
      <w:pgSz w:w="11906" w:h="16838" w:code="9"/>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CCF" w:rsidRDefault="00836CCF">
      <w:pPr>
        <w:spacing w:after="0"/>
      </w:pPr>
      <w:r>
        <w:separator/>
      </w:r>
    </w:p>
  </w:endnote>
  <w:endnote w:type="continuationSeparator" w:id="0">
    <w:p w:rsidR="00836CCF" w:rsidRDefault="00836C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8AE" w:rsidRDefault="00C108AE" w:rsidP="00CB50F2">
    <w:pPr>
      <w:pStyle w:val="Piedepgina"/>
    </w:pPr>
    <w:r>
      <w:rPr>
        <w:lang w:bidi="es-ES"/>
      </w:rPr>
      <w:t xml:space="preserve">Página </w:t>
    </w:r>
    <w:r>
      <w:rPr>
        <w:lang w:bidi="es-ES"/>
      </w:rPr>
      <w:fldChar w:fldCharType="begin"/>
    </w:r>
    <w:r>
      <w:rPr>
        <w:lang w:bidi="es-ES"/>
      </w:rPr>
      <w:instrText xml:space="preserve"> PAGE   \* MERGEFORMAT </w:instrText>
    </w:r>
    <w:r>
      <w:rPr>
        <w:lang w:bidi="es-ES"/>
      </w:rPr>
      <w:fldChar w:fldCharType="separate"/>
    </w:r>
    <w:r>
      <w:rPr>
        <w:noProof/>
        <w:lang w:bidi="es-ES"/>
      </w:rPr>
      <w:t>2</w:t>
    </w:r>
    <w:r>
      <w:rPr>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CCF" w:rsidRDefault="00836CCF">
      <w:pPr>
        <w:spacing w:after="0"/>
      </w:pPr>
      <w:r>
        <w:separator/>
      </w:r>
    </w:p>
  </w:footnote>
  <w:footnote w:type="continuationSeparator" w:id="0">
    <w:p w:rsidR="00836CCF" w:rsidRDefault="00836C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58847E15"/>
    <w:multiLevelType w:val="multilevel"/>
    <w:tmpl w:val="80C6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F9B"/>
    <w:rsid w:val="00070820"/>
    <w:rsid w:val="000B3112"/>
    <w:rsid w:val="000E4B52"/>
    <w:rsid w:val="000E7581"/>
    <w:rsid w:val="000E7EF5"/>
    <w:rsid w:val="001005E5"/>
    <w:rsid w:val="00107A25"/>
    <w:rsid w:val="001118FD"/>
    <w:rsid w:val="001365CE"/>
    <w:rsid w:val="00152CC8"/>
    <w:rsid w:val="0017681F"/>
    <w:rsid w:val="001A3490"/>
    <w:rsid w:val="001C4546"/>
    <w:rsid w:val="001C74E9"/>
    <w:rsid w:val="00260F4C"/>
    <w:rsid w:val="00263B3F"/>
    <w:rsid w:val="002A64BD"/>
    <w:rsid w:val="002B08EC"/>
    <w:rsid w:val="002B6C94"/>
    <w:rsid w:val="002E352E"/>
    <w:rsid w:val="002E5AF6"/>
    <w:rsid w:val="002E7469"/>
    <w:rsid w:val="002F4ABE"/>
    <w:rsid w:val="00307B36"/>
    <w:rsid w:val="003370EA"/>
    <w:rsid w:val="0038027C"/>
    <w:rsid w:val="003A770C"/>
    <w:rsid w:val="003B1BCE"/>
    <w:rsid w:val="003C1B81"/>
    <w:rsid w:val="003C6B6C"/>
    <w:rsid w:val="003F00BE"/>
    <w:rsid w:val="0041439B"/>
    <w:rsid w:val="00444D8F"/>
    <w:rsid w:val="004D28D4"/>
    <w:rsid w:val="0050153C"/>
    <w:rsid w:val="005236D9"/>
    <w:rsid w:val="0052642B"/>
    <w:rsid w:val="00557792"/>
    <w:rsid w:val="005B2554"/>
    <w:rsid w:val="005E7D19"/>
    <w:rsid w:val="006366A8"/>
    <w:rsid w:val="0066086F"/>
    <w:rsid w:val="00672A6F"/>
    <w:rsid w:val="006928B4"/>
    <w:rsid w:val="006D571F"/>
    <w:rsid w:val="006F3B2E"/>
    <w:rsid w:val="006F5A3F"/>
    <w:rsid w:val="007072AC"/>
    <w:rsid w:val="00714174"/>
    <w:rsid w:val="007253CC"/>
    <w:rsid w:val="00726092"/>
    <w:rsid w:val="00785140"/>
    <w:rsid w:val="00792239"/>
    <w:rsid w:val="00794546"/>
    <w:rsid w:val="007C0229"/>
    <w:rsid w:val="007E6B8B"/>
    <w:rsid w:val="007F7104"/>
    <w:rsid w:val="00836CCF"/>
    <w:rsid w:val="008431CB"/>
    <w:rsid w:val="008C0584"/>
    <w:rsid w:val="008E2FAF"/>
    <w:rsid w:val="00901896"/>
    <w:rsid w:val="0093449B"/>
    <w:rsid w:val="00972FAB"/>
    <w:rsid w:val="009916AE"/>
    <w:rsid w:val="0099393D"/>
    <w:rsid w:val="009F4448"/>
    <w:rsid w:val="00A00519"/>
    <w:rsid w:val="00A22B66"/>
    <w:rsid w:val="00A63C5A"/>
    <w:rsid w:val="00A979E1"/>
    <w:rsid w:val="00AA2069"/>
    <w:rsid w:val="00AC323F"/>
    <w:rsid w:val="00B45E12"/>
    <w:rsid w:val="00B45F9B"/>
    <w:rsid w:val="00B72C5D"/>
    <w:rsid w:val="00B93CEA"/>
    <w:rsid w:val="00BE7A30"/>
    <w:rsid w:val="00C108AE"/>
    <w:rsid w:val="00C9013A"/>
    <w:rsid w:val="00CB50F2"/>
    <w:rsid w:val="00CD4A33"/>
    <w:rsid w:val="00CF5C61"/>
    <w:rsid w:val="00D10A31"/>
    <w:rsid w:val="00D36FA4"/>
    <w:rsid w:val="00D60985"/>
    <w:rsid w:val="00D6466C"/>
    <w:rsid w:val="00D72C99"/>
    <w:rsid w:val="00D73132"/>
    <w:rsid w:val="00D90A37"/>
    <w:rsid w:val="00DC2307"/>
    <w:rsid w:val="00DC4A02"/>
    <w:rsid w:val="00DD7058"/>
    <w:rsid w:val="00E36069"/>
    <w:rsid w:val="00E52810"/>
    <w:rsid w:val="00E70F21"/>
    <w:rsid w:val="00EB43FE"/>
    <w:rsid w:val="00F45ED3"/>
    <w:rsid w:val="00F5063A"/>
    <w:rsid w:val="00F560A1"/>
    <w:rsid w:val="00F66F5C"/>
    <w:rsid w:val="00F915E1"/>
    <w:rsid w:val="00FC130B"/>
    <w:rsid w:val="00FF4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4FDB37"/>
  <w15:chartTrackingRefBased/>
  <w15:docId w15:val="{68BB1C44-225D-4C8B-B05F-C19608FC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3"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F21"/>
    <w:rPr>
      <w:spacing w:val="4"/>
    </w:rPr>
  </w:style>
  <w:style w:type="paragraph" w:styleId="Ttulo1">
    <w:name w:val="heading 1"/>
    <w:basedOn w:val="Normal"/>
    <w:link w:val="Ttulo1C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Ttulo2">
    <w:name w:val="heading 2"/>
    <w:basedOn w:val="Normal"/>
    <w:link w:val="Ttulo2C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Ttulo3">
    <w:name w:val="heading 3"/>
    <w:basedOn w:val="Normal"/>
    <w:link w:val="Ttulo3C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Ttulo4">
    <w:name w:val="heading 4"/>
    <w:basedOn w:val="Normal"/>
    <w:next w:val="Normal"/>
    <w:link w:val="Ttulo4C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Ttulo5">
    <w:name w:val="heading 5"/>
    <w:basedOn w:val="Normal"/>
    <w:next w:val="Normal"/>
    <w:link w:val="Ttulo5C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Ttulo6">
    <w:name w:val="heading 6"/>
    <w:basedOn w:val="Normal"/>
    <w:next w:val="Normal"/>
    <w:link w:val="Ttulo6C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Ttulo7">
    <w:name w:val="heading 7"/>
    <w:basedOn w:val="Normal"/>
    <w:next w:val="Normal"/>
    <w:link w:val="Ttulo7C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Ttulo8">
    <w:name w:val="heading 8"/>
    <w:basedOn w:val="Normal"/>
    <w:next w:val="Normal"/>
    <w:link w:val="Ttulo8C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Actasdelareunin">
    <w:name w:val="Actas de la reunión"/>
    <w:basedOn w:val="Tabla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Referenciasutil">
    <w:name w:val="Subtle Reference"/>
    <w:basedOn w:val="Fuentedeprrafopredeter"/>
    <w:uiPriority w:val="2"/>
    <w:qFormat/>
    <w:rsid w:val="00CB50F2"/>
    <w:rPr>
      <w:caps/>
      <w:smallCaps w:val="0"/>
      <w:color w:val="9F2936" w:themeColor="accent2"/>
    </w:rPr>
  </w:style>
  <w:style w:type="paragraph" w:styleId="Encabezado">
    <w:name w:val="header"/>
    <w:basedOn w:val="Normal"/>
    <w:link w:val="EncabezadoCar"/>
    <w:uiPriority w:val="99"/>
    <w:unhideWhenUsed/>
    <w:rsid w:val="00A979E1"/>
    <w:pPr>
      <w:spacing w:after="0"/>
    </w:pPr>
    <w:rPr>
      <w:rFonts w:eastAsiaTheme="minorEastAsia"/>
      <w:spacing w:val="0"/>
      <w:szCs w:val="21"/>
      <w:lang w:eastAsia="ja-JP"/>
    </w:rPr>
  </w:style>
  <w:style w:type="character" w:customStyle="1" w:styleId="EncabezadoCar">
    <w:name w:val="Encabezado Car"/>
    <w:basedOn w:val="Fuentedeprrafopredeter"/>
    <w:link w:val="Encabezado"/>
    <w:uiPriority w:val="99"/>
    <w:rsid w:val="00A979E1"/>
    <w:rPr>
      <w:rFonts w:eastAsiaTheme="minorEastAsia"/>
      <w:szCs w:val="21"/>
      <w:lang w:eastAsia="ja-JP"/>
    </w:rPr>
  </w:style>
  <w:style w:type="character" w:styleId="Textodelmarcadordeposicin">
    <w:name w:val="Placeholder Text"/>
    <w:basedOn w:val="Fuentedeprrafopredeter"/>
    <w:uiPriority w:val="99"/>
    <w:semiHidden/>
    <w:rPr>
      <w:color w:val="808080"/>
    </w:rPr>
  </w:style>
  <w:style w:type="paragraph" w:styleId="Textodeglobo">
    <w:name w:val="Balloon Text"/>
    <w:basedOn w:val="Normal"/>
    <w:link w:val="TextodegloboCar"/>
    <w:uiPriority w:val="99"/>
    <w:semiHidden/>
    <w:unhideWhenUsed/>
    <w:rsid w:val="00CF5C61"/>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CF5C61"/>
    <w:rPr>
      <w:rFonts w:ascii="Segoe UI" w:hAnsi="Segoe UI" w:cs="Segoe UI"/>
      <w:spacing w:val="4"/>
      <w:szCs w:val="18"/>
    </w:rPr>
  </w:style>
  <w:style w:type="paragraph" w:styleId="Bibliografa">
    <w:name w:val="Bibliography"/>
    <w:basedOn w:val="Normal"/>
    <w:next w:val="Normal"/>
    <w:uiPriority w:val="37"/>
    <w:semiHidden/>
    <w:unhideWhenUsed/>
    <w:rsid w:val="00CF5C61"/>
  </w:style>
  <w:style w:type="paragraph" w:styleId="Textodebloque">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Textoindependiente">
    <w:name w:val="Body Text"/>
    <w:basedOn w:val="Normal"/>
    <w:link w:val="TextoindependienteCar"/>
    <w:uiPriority w:val="99"/>
    <w:semiHidden/>
    <w:unhideWhenUsed/>
    <w:rsid w:val="00CF5C61"/>
    <w:pPr>
      <w:spacing w:after="120"/>
    </w:pPr>
  </w:style>
  <w:style w:type="character" w:customStyle="1" w:styleId="TextoindependienteCar">
    <w:name w:val="Texto independiente Car"/>
    <w:basedOn w:val="Fuentedeprrafopredeter"/>
    <w:link w:val="Textoindependiente"/>
    <w:uiPriority w:val="99"/>
    <w:semiHidden/>
    <w:rsid w:val="00CF5C61"/>
    <w:rPr>
      <w:spacing w:val="4"/>
    </w:rPr>
  </w:style>
  <w:style w:type="paragraph" w:styleId="Textoindependiente2">
    <w:name w:val="Body Text 2"/>
    <w:basedOn w:val="Normal"/>
    <w:link w:val="Textoindependiente2Car"/>
    <w:uiPriority w:val="99"/>
    <w:semiHidden/>
    <w:unhideWhenUsed/>
    <w:rsid w:val="00CF5C61"/>
    <w:pPr>
      <w:spacing w:after="120" w:line="480" w:lineRule="auto"/>
    </w:pPr>
  </w:style>
  <w:style w:type="character" w:customStyle="1" w:styleId="Textoindependiente2Car">
    <w:name w:val="Texto independiente 2 Car"/>
    <w:basedOn w:val="Fuentedeprrafopredeter"/>
    <w:link w:val="Textoindependiente2"/>
    <w:uiPriority w:val="99"/>
    <w:semiHidden/>
    <w:rsid w:val="00CF5C61"/>
    <w:rPr>
      <w:spacing w:val="4"/>
    </w:rPr>
  </w:style>
  <w:style w:type="paragraph" w:styleId="Textoindependiente3">
    <w:name w:val="Body Text 3"/>
    <w:basedOn w:val="Normal"/>
    <w:link w:val="Textoindependiente3Car"/>
    <w:uiPriority w:val="99"/>
    <w:semiHidden/>
    <w:unhideWhenUsed/>
    <w:rsid w:val="00CF5C61"/>
    <w:pPr>
      <w:spacing w:after="120"/>
    </w:pPr>
    <w:rPr>
      <w:szCs w:val="16"/>
    </w:rPr>
  </w:style>
  <w:style w:type="character" w:customStyle="1" w:styleId="Textoindependiente3Car">
    <w:name w:val="Texto independiente 3 Car"/>
    <w:basedOn w:val="Fuentedeprrafopredeter"/>
    <w:link w:val="Textoindependiente3"/>
    <w:uiPriority w:val="99"/>
    <w:semiHidden/>
    <w:rsid w:val="00CF5C61"/>
    <w:rPr>
      <w:spacing w:val="4"/>
      <w:szCs w:val="16"/>
    </w:rPr>
  </w:style>
  <w:style w:type="paragraph" w:styleId="Textoindependienteprimerasangra">
    <w:name w:val="Body Text First Indent"/>
    <w:basedOn w:val="Textoindependiente"/>
    <w:link w:val="TextoindependienteprimerasangraCar"/>
    <w:uiPriority w:val="99"/>
    <w:semiHidden/>
    <w:unhideWhenUsed/>
    <w:rsid w:val="00CF5C61"/>
    <w:pPr>
      <w:spacing w:after="24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CF5C61"/>
    <w:rPr>
      <w:spacing w:val="4"/>
    </w:rPr>
  </w:style>
  <w:style w:type="paragraph" w:styleId="Sangradetextonormal">
    <w:name w:val="Body Text Indent"/>
    <w:basedOn w:val="Normal"/>
    <w:link w:val="SangradetextonormalCar"/>
    <w:uiPriority w:val="99"/>
    <w:semiHidden/>
    <w:unhideWhenUsed/>
    <w:rsid w:val="00CF5C61"/>
    <w:pPr>
      <w:spacing w:after="120"/>
      <w:ind w:left="360"/>
    </w:pPr>
  </w:style>
  <w:style w:type="character" w:customStyle="1" w:styleId="SangradetextonormalCar">
    <w:name w:val="Sangría de texto normal Car"/>
    <w:basedOn w:val="Fuentedeprrafopredeter"/>
    <w:link w:val="Sangradetextonormal"/>
    <w:uiPriority w:val="99"/>
    <w:semiHidden/>
    <w:rsid w:val="00CF5C61"/>
    <w:rPr>
      <w:spacing w:val="4"/>
    </w:rPr>
  </w:style>
  <w:style w:type="paragraph" w:styleId="Textoindependienteprimerasangra2">
    <w:name w:val="Body Text First Indent 2"/>
    <w:basedOn w:val="Sangradetextonormal"/>
    <w:link w:val="Textoindependienteprimerasangra2Car"/>
    <w:uiPriority w:val="99"/>
    <w:semiHidden/>
    <w:unhideWhenUsed/>
    <w:rsid w:val="00CF5C61"/>
    <w:pPr>
      <w:spacing w:after="24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CF5C61"/>
    <w:rPr>
      <w:spacing w:val="4"/>
    </w:rPr>
  </w:style>
  <w:style w:type="paragraph" w:styleId="Sangra2detindependiente">
    <w:name w:val="Body Text Indent 2"/>
    <w:basedOn w:val="Normal"/>
    <w:link w:val="Sangra2detindependienteCar"/>
    <w:uiPriority w:val="99"/>
    <w:semiHidden/>
    <w:unhideWhenUsed/>
    <w:rsid w:val="00CF5C61"/>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CF5C61"/>
    <w:rPr>
      <w:spacing w:val="4"/>
    </w:rPr>
  </w:style>
  <w:style w:type="paragraph" w:styleId="Sangra3detindependiente">
    <w:name w:val="Body Text Indent 3"/>
    <w:basedOn w:val="Normal"/>
    <w:link w:val="Sangra3detindependienteCar"/>
    <w:uiPriority w:val="99"/>
    <w:semiHidden/>
    <w:unhideWhenUsed/>
    <w:rsid w:val="00CF5C61"/>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F5C61"/>
    <w:rPr>
      <w:spacing w:val="4"/>
      <w:szCs w:val="16"/>
    </w:rPr>
  </w:style>
  <w:style w:type="character" w:styleId="Ttulodellibro">
    <w:name w:val="Book Title"/>
    <w:basedOn w:val="Fuentedeprrafopredeter"/>
    <w:uiPriority w:val="33"/>
    <w:semiHidden/>
    <w:unhideWhenUsed/>
    <w:qFormat/>
    <w:rsid w:val="00DC2307"/>
    <w:rPr>
      <w:b/>
      <w:bCs/>
      <w:i/>
      <w:iCs/>
      <w:spacing w:val="0"/>
    </w:rPr>
  </w:style>
  <w:style w:type="paragraph" w:styleId="Descripcin">
    <w:name w:val="caption"/>
    <w:basedOn w:val="Normal"/>
    <w:next w:val="Normal"/>
    <w:uiPriority w:val="35"/>
    <w:semiHidden/>
    <w:unhideWhenUsed/>
    <w:qFormat/>
    <w:rsid w:val="00CF5C61"/>
    <w:pPr>
      <w:spacing w:after="200"/>
    </w:pPr>
    <w:rPr>
      <w:i/>
      <w:iCs/>
      <w:color w:val="323232" w:themeColor="text2"/>
      <w:szCs w:val="18"/>
    </w:rPr>
  </w:style>
  <w:style w:type="table" w:styleId="Cuadrculavistosa">
    <w:name w:val="Colorful Grid"/>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uadrculavistosa-nfasis2">
    <w:name w:val="Colorful Grid Accent 2"/>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uadrculavistosa-nfasis3">
    <w:name w:val="Colorful Grid Accent 3"/>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uadrculavistosa-nfasis4">
    <w:name w:val="Colorful Grid Accent 4"/>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uadrculavistosa-nfasis5">
    <w:name w:val="Colorful Grid Accent 5"/>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uadrculavistosa-nfasis6">
    <w:name w:val="Colorful Grid Accent 6"/>
    <w:basedOn w:val="Tabla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Listavistosa">
    <w:name w:val="Colorful List"/>
    <w:basedOn w:val="Tabla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Listavistosa-nfasis2">
    <w:name w:val="Colorful List Accent 2"/>
    <w:basedOn w:val="Tabla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Listavistosa-nfasis3">
    <w:name w:val="Colorful List Accent 3"/>
    <w:basedOn w:val="Tabla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Listavistosa-nfasis4">
    <w:name w:val="Colorful List Accent 4"/>
    <w:basedOn w:val="Tabla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Listavistosa-nfasis5">
    <w:name w:val="Colorful List Accent 5"/>
    <w:basedOn w:val="Tabla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Listavistosa-nfasis6">
    <w:name w:val="Colorful List Accent 6"/>
    <w:basedOn w:val="Tabla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Sombreadovistoso">
    <w:name w:val="Colorful Shading"/>
    <w:basedOn w:val="Tabla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Sombreadovistoso-nfasis4">
    <w:name w:val="Colorful Shading Accent 4"/>
    <w:basedOn w:val="Tabla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CF5C61"/>
    <w:rPr>
      <w:sz w:val="22"/>
      <w:szCs w:val="16"/>
    </w:rPr>
  </w:style>
  <w:style w:type="paragraph" w:styleId="Textocomentario">
    <w:name w:val="annotation text"/>
    <w:basedOn w:val="Normal"/>
    <w:link w:val="TextocomentarioCar"/>
    <w:uiPriority w:val="99"/>
    <w:semiHidden/>
    <w:unhideWhenUsed/>
    <w:rsid w:val="00CF5C61"/>
    <w:rPr>
      <w:szCs w:val="20"/>
    </w:rPr>
  </w:style>
  <w:style w:type="character" w:customStyle="1" w:styleId="TextocomentarioCar">
    <w:name w:val="Texto comentario Car"/>
    <w:basedOn w:val="Fuentedeprrafopredeter"/>
    <w:link w:val="Textocomentario"/>
    <w:uiPriority w:val="99"/>
    <w:semiHidden/>
    <w:rsid w:val="00CF5C61"/>
    <w:rPr>
      <w:spacing w:val="4"/>
      <w:szCs w:val="20"/>
    </w:rPr>
  </w:style>
  <w:style w:type="paragraph" w:styleId="Asuntodelcomentario">
    <w:name w:val="annotation subject"/>
    <w:basedOn w:val="Textocomentario"/>
    <w:next w:val="Textocomentario"/>
    <w:link w:val="AsuntodelcomentarioCar"/>
    <w:uiPriority w:val="99"/>
    <w:semiHidden/>
    <w:unhideWhenUsed/>
    <w:rsid w:val="00CF5C61"/>
    <w:rPr>
      <w:b/>
      <w:bCs/>
    </w:rPr>
  </w:style>
  <w:style w:type="character" w:customStyle="1" w:styleId="AsuntodelcomentarioCar">
    <w:name w:val="Asunto del comentario Car"/>
    <w:basedOn w:val="TextocomentarioCar"/>
    <w:link w:val="Asuntodelcomentario"/>
    <w:uiPriority w:val="99"/>
    <w:semiHidden/>
    <w:rsid w:val="00CF5C61"/>
    <w:rPr>
      <w:b/>
      <w:bCs/>
      <w:spacing w:val="4"/>
      <w:szCs w:val="20"/>
    </w:rPr>
  </w:style>
  <w:style w:type="table" w:styleId="Listaoscura">
    <w:name w:val="Dark List"/>
    <w:basedOn w:val="Tabla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Listaoscura-nfasis2">
    <w:name w:val="Dark List Accent 2"/>
    <w:basedOn w:val="Tabla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Listaoscura-nfasis3">
    <w:name w:val="Dark List Accent 3"/>
    <w:basedOn w:val="Tabla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Listaoscura-nfasis4">
    <w:name w:val="Dark List Accent 4"/>
    <w:basedOn w:val="Tabla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Listaoscura-nfasis5">
    <w:name w:val="Dark List Accent 5"/>
    <w:basedOn w:val="Tabla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Listaoscura-nfasis6">
    <w:name w:val="Dark List Accent 6"/>
    <w:basedOn w:val="Tabla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Mapadeldocumento">
    <w:name w:val="Document Map"/>
    <w:basedOn w:val="Normal"/>
    <w:link w:val="MapadeldocumentoCar"/>
    <w:uiPriority w:val="99"/>
    <w:semiHidden/>
    <w:unhideWhenUsed/>
    <w:rsid w:val="00CF5C61"/>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F5C61"/>
    <w:rPr>
      <w:rFonts w:ascii="Segoe UI" w:hAnsi="Segoe UI" w:cs="Segoe UI"/>
      <w:spacing w:val="4"/>
      <w:szCs w:val="16"/>
    </w:rPr>
  </w:style>
  <w:style w:type="paragraph" w:styleId="Firmadecorreoelectrnico">
    <w:name w:val="E-mail Signature"/>
    <w:basedOn w:val="Normal"/>
    <w:link w:val="FirmadecorreoelectrnicoCar"/>
    <w:uiPriority w:val="99"/>
    <w:semiHidden/>
    <w:unhideWhenUsed/>
    <w:rsid w:val="00CF5C61"/>
    <w:pPr>
      <w:spacing w:after="0"/>
    </w:pPr>
  </w:style>
  <w:style w:type="character" w:customStyle="1" w:styleId="FirmadecorreoelectrnicoCar">
    <w:name w:val="Firma de correo electrónico Car"/>
    <w:basedOn w:val="Fuentedeprrafopredeter"/>
    <w:link w:val="Firmadecorreoelectrnico"/>
    <w:uiPriority w:val="99"/>
    <w:semiHidden/>
    <w:rsid w:val="00CF5C61"/>
    <w:rPr>
      <w:spacing w:val="4"/>
    </w:rPr>
  </w:style>
  <w:style w:type="character" w:styleId="nfasis">
    <w:name w:val="Emphasis"/>
    <w:basedOn w:val="Fuentedeprrafopredeter"/>
    <w:uiPriority w:val="20"/>
    <w:semiHidden/>
    <w:unhideWhenUsed/>
    <w:qFormat/>
    <w:rsid w:val="00CF5C61"/>
    <w:rPr>
      <w:i/>
      <w:iCs/>
    </w:rPr>
  </w:style>
  <w:style w:type="character" w:styleId="Refdenotaalfinal">
    <w:name w:val="endnote reference"/>
    <w:basedOn w:val="Fuentedeprrafopredeter"/>
    <w:uiPriority w:val="99"/>
    <w:semiHidden/>
    <w:unhideWhenUsed/>
    <w:rsid w:val="00CF5C61"/>
    <w:rPr>
      <w:vertAlign w:val="superscript"/>
    </w:rPr>
  </w:style>
  <w:style w:type="paragraph" w:styleId="Textonotaalfinal">
    <w:name w:val="endnote text"/>
    <w:basedOn w:val="Normal"/>
    <w:link w:val="TextonotaalfinalCar"/>
    <w:uiPriority w:val="99"/>
    <w:semiHidden/>
    <w:unhideWhenUsed/>
    <w:rsid w:val="00CF5C61"/>
    <w:pPr>
      <w:spacing w:after="0"/>
    </w:pPr>
    <w:rPr>
      <w:szCs w:val="20"/>
    </w:rPr>
  </w:style>
  <w:style w:type="character" w:customStyle="1" w:styleId="TextonotaalfinalCar">
    <w:name w:val="Texto nota al final Car"/>
    <w:basedOn w:val="Fuentedeprrafopredeter"/>
    <w:link w:val="Textonotaalfinal"/>
    <w:uiPriority w:val="99"/>
    <w:semiHidden/>
    <w:rsid w:val="00CF5C61"/>
    <w:rPr>
      <w:spacing w:val="4"/>
      <w:szCs w:val="20"/>
    </w:rPr>
  </w:style>
  <w:style w:type="paragraph" w:styleId="Direccinsobre">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F5C61"/>
    <w:rPr>
      <w:color w:val="B26B02" w:themeColor="followedHyperlink"/>
      <w:u w:val="single"/>
    </w:rPr>
  </w:style>
  <w:style w:type="paragraph" w:styleId="Piedepgina">
    <w:name w:val="footer"/>
    <w:basedOn w:val="Normal"/>
    <w:link w:val="PiedepginaCar"/>
    <w:uiPriority w:val="99"/>
    <w:unhideWhenUsed/>
    <w:rsid w:val="00CB50F2"/>
    <w:pPr>
      <w:spacing w:before="0" w:after="0"/>
      <w:jc w:val="right"/>
    </w:pPr>
    <w:rPr>
      <w:rFonts w:eastAsiaTheme="minorEastAsia"/>
      <w:spacing w:val="0"/>
      <w:szCs w:val="21"/>
      <w:lang w:eastAsia="ja-JP"/>
    </w:rPr>
  </w:style>
  <w:style w:type="character" w:customStyle="1" w:styleId="PiedepginaCar">
    <w:name w:val="Pie de página Car"/>
    <w:basedOn w:val="Fuentedeprrafopredeter"/>
    <w:link w:val="Piedepgina"/>
    <w:uiPriority w:val="99"/>
    <w:rsid w:val="00CB50F2"/>
    <w:rPr>
      <w:rFonts w:eastAsiaTheme="minorEastAsia"/>
      <w:szCs w:val="21"/>
      <w:lang w:eastAsia="ja-JP"/>
    </w:rPr>
  </w:style>
  <w:style w:type="character" w:styleId="Refdenotaalpie">
    <w:name w:val="footnote reference"/>
    <w:basedOn w:val="Fuentedeprrafopredeter"/>
    <w:uiPriority w:val="99"/>
    <w:semiHidden/>
    <w:unhideWhenUsed/>
    <w:rsid w:val="00CF5C61"/>
    <w:rPr>
      <w:vertAlign w:val="superscript"/>
    </w:rPr>
  </w:style>
  <w:style w:type="paragraph" w:styleId="Textonotapie">
    <w:name w:val="footnote text"/>
    <w:basedOn w:val="Normal"/>
    <w:link w:val="TextonotapieCar"/>
    <w:uiPriority w:val="99"/>
    <w:semiHidden/>
    <w:unhideWhenUsed/>
    <w:rsid w:val="00CF5C61"/>
    <w:pPr>
      <w:spacing w:after="0"/>
    </w:pPr>
    <w:rPr>
      <w:szCs w:val="20"/>
    </w:rPr>
  </w:style>
  <w:style w:type="character" w:customStyle="1" w:styleId="TextonotapieCar">
    <w:name w:val="Texto nota pie Car"/>
    <w:basedOn w:val="Fuentedeprrafopredeter"/>
    <w:link w:val="Textonotapie"/>
    <w:uiPriority w:val="99"/>
    <w:semiHidden/>
    <w:rsid w:val="00CF5C61"/>
    <w:rPr>
      <w:spacing w:val="4"/>
      <w:szCs w:val="20"/>
    </w:rPr>
  </w:style>
  <w:style w:type="table" w:styleId="Tablaconcuadrcula1clara">
    <w:name w:val="Grid Table 1 Light"/>
    <w:basedOn w:val="Tabla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concuadrcula2-nfasis2">
    <w:name w:val="Grid Table 2 Accent 2"/>
    <w:basedOn w:val="Tabla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concuadrcula2-nfasis3">
    <w:name w:val="Grid Table 2 Accent 3"/>
    <w:basedOn w:val="Tabla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concuadrcula2-nfasis4">
    <w:name w:val="Grid Table 2 Accent 4"/>
    <w:basedOn w:val="Tabla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concuadrcula2-nfasis5">
    <w:name w:val="Grid Table 2 Accent 5"/>
    <w:basedOn w:val="Tabla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concuadrcula2-nfasis6">
    <w:name w:val="Grid Table 2 Accent 6"/>
    <w:basedOn w:val="Tabla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cuadrcula3">
    <w:name w:val="Grid Table 3"/>
    <w:basedOn w:val="Tabla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Tablaconcuadrcula3-nfasis2">
    <w:name w:val="Grid Table 3 Accent 2"/>
    <w:basedOn w:val="Tabla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Tablaconcuadrcula3-nfasis3">
    <w:name w:val="Grid Table 3 Accent 3"/>
    <w:basedOn w:val="Tabla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Tablaconcuadrcula3-nfasis4">
    <w:name w:val="Grid Table 3 Accent 4"/>
    <w:basedOn w:val="Tabla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Tablaconcuadrcula3-nfasis5">
    <w:name w:val="Grid Table 3 Accent 5"/>
    <w:basedOn w:val="Tabla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Tablaconcuadrcula3-nfasis6">
    <w:name w:val="Grid Table 3 Accent 6"/>
    <w:basedOn w:val="Tabla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Tabladecuadrcula4">
    <w:name w:val="Grid Table 4"/>
    <w:basedOn w:val="Tabla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concuadrcula4-nfasis2">
    <w:name w:val="Grid Table 4 Accent 2"/>
    <w:basedOn w:val="Tabla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concuadrcula4-nfasis3">
    <w:name w:val="Grid Table 4 Accent 3"/>
    <w:basedOn w:val="Tabla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concuadrcula4-nfasis4">
    <w:name w:val="Grid Table 4 Accent 4"/>
    <w:basedOn w:val="Tabla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concuadrcula4-nfasis5">
    <w:name w:val="Grid Table 4 Accent 5"/>
    <w:basedOn w:val="Tabla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concuadrcula4-nfasis6">
    <w:name w:val="Grid Table 4 Accent 6"/>
    <w:basedOn w:val="Tabla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concuadrcula5oscura">
    <w:name w:val="Grid Table 5 Dark"/>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Tablaconcuadrcula5oscura-nfasis2">
    <w:name w:val="Grid Table 5 Dark Accent 2"/>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Tablaconcuadrcula5oscura-nfasis3">
    <w:name w:val="Grid Table 5 Dark Accent 3"/>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Tablaconcuadrcula5oscura-nfasis4">
    <w:name w:val="Grid Table 5 Dark Accent 4"/>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Tablaconcuadrcula5oscura-nfasis5">
    <w:name w:val="Grid Table 5 Dark Accent 5"/>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Tablaconcuadrcula5oscura-nfasis6">
    <w:name w:val="Grid Table 5 Dark Accent 6"/>
    <w:basedOn w:val="Tabla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Tablaconcuadrcula6concolores">
    <w:name w:val="Grid Table 6 Colorful"/>
    <w:basedOn w:val="Tabla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concuadrcula6concolores-nfasis2">
    <w:name w:val="Grid Table 6 Colorful Accent 2"/>
    <w:basedOn w:val="Tabla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concuadrcula6concolores-nfasis3">
    <w:name w:val="Grid Table 6 Colorful Accent 3"/>
    <w:basedOn w:val="Tabla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concuadrcula6concolores-nfasis4">
    <w:name w:val="Grid Table 6 Colorful Accent 4"/>
    <w:basedOn w:val="Tabla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concuadrcula6concolores-nfasis5">
    <w:name w:val="Grid Table 6 Colorful Accent 5"/>
    <w:basedOn w:val="Tabla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concuadrcula6concolores-nfasis6">
    <w:name w:val="Grid Table 6 Colorful Accent 6"/>
    <w:basedOn w:val="Tabla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concuadrcula7concolores">
    <w:name w:val="Grid Table 7 Colorful"/>
    <w:basedOn w:val="Tabla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Tablaconcuadrcula7concolores-nfasis2">
    <w:name w:val="Grid Table 7 Colorful Accent 2"/>
    <w:basedOn w:val="Tabla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Tablaconcuadrcula7concolores-nfasis3">
    <w:name w:val="Grid Table 7 Colorful Accent 3"/>
    <w:basedOn w:val="Tabla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Tablaconcuadrcula7concolores-nfasis4">
    <w:name w:val="Grid Table 7 Colorful Accent 4"/>
    <w:basedOn w:val="Tabla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Tablaconcuadrcula7concolores-nfasis5">
    <w:name w:val="Grid Table 7 Colorful Accent 5"/>
    <w:basedOn w:val="Tabla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Tablaconcuadrcula7concolores-nfasis6">
    <w:name w:val="Grid Table 7 Colorful Accent 6"/>
    <w:basedOn w:val="Tabla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Ttulo1Car">
    <w:name w:val="Título 1 Car"/>
    <w:basedOn w:val="Fuentedeprrafopredeter"/>
    <w:link w:val="Ttulo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Ttulo2Car">
    <w:name w:val="Título 2 Car"/>
    <w:basedOn w:val="Fuentedeprrafopredeter"/>
    <w:link w:val="Ttulo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Ttulo3Car">
    <w:name w:val="Título 3 Car"/>
    <w:basedOn w:val="Fuentedeprrafopredeter"/>
    <w:link w:val="Ttulo3"/>
    <w:uiPriority w:val="9"/>
    <w:rsid w:val="00E70F21"/>
    <w:rPr>
      <w:rFonts w:asciiTheme="majorHAnsi" w:eastAsiaTheme="majorEastAsia" w:hAnsiTheme="majorHAnsi" w:cstheme="majorBidi"/>
      <w:color w:val="B35E06" w:themeColor="accent1" w:themeShade="BF"/>
      <w:szCs w:val="24"/>
    </w:rPr>
  </w:style>
  <w:style w:type="character" w:customStyle="1" w:styleId="Ttulo4Car">
    <w:name w:val="Título 4 Car"/>
    <w:basedOn w:val="Fuentedeprrafopredeter"/>
    <w:link w:val="Ttulo4"/>
    <w:uiPriority w:val="9"/>
    <w:semiHidden/>
    <w:rsid w:val="00E70F21"/>
    <w:rPr>
      <w:rFonts w:asciiTheme="majorHAnsi" w:eastAsiaTheme="majorEastAsia" w:hAnsiTheme="majorHAnsi" w:cstheme="majorBidi"/>
      <w:i/>
      <w:iCs/>
      <w:color w:val="B35E06" w:themeColor="accent1" w:themeShade="BF"/>
    </w:rPr>
  </w:style>
  <w:style w:type="character" w:customStyle="1" w:styleId="Ttulo5Car">
    <w:name w:val="Título 5 Car"/>
    <w:basedOn w:val="Fuentedeprrafopredeter"/>
    <w:link w:val="Ttulo5"/>
    <w:uiPriority w:val="9"/>
    <w:semiHidden/>
    <w:rsid w:val="00070820"/>
    <w:rPr>
      <w:rFonts w:asciiTheme="majorHAnsi" w:eastAsiaTheme="majorEastAsia" w:hAnsiTheme="majorHAnsi" w:cstheme="majorBidi"/>
      <w:b/>
      <w:color w:val="B35E06" w:themeColor="accent1" w:themeShade="BF"/>
      <w:spacing w:val="4"/>
    </w:rPr>
  </w:style>
  <w:style w:type="character" w:customStyle="1" w:styleId="Ttulo6Car">
    <w:name w:val="Título 6 Car"/>
    <w:basedOn w:val="Fuentedeprrafopredeter"/>
    <w:link w:val="Ttulo6"/>
    <w:uiPriority w:val="9"/>
    <w:semiHidden/>
    <w:rsid w:val="00CF5C61"/>
    <w:rPr>
      <w:rFonts w:asciiTheme="majorHAnsi" w:eastAsiaTheme="majorEastAsia" w:hAnsiTheme="majorHAnsi" w:cstheme="majorBidi"/>
      <w:color w:val="773F04" w:themeColor="accent1" w:themeShade="7F"/>
      <w:spacing w:val="4"/>
    </w:rPr>
  </w:style>
  <w:style w:type="character" w:customStyle="1" w:styleId="Ttulo7Car">
    <w:name w:val="Título 7 Car"/>
    <w:basedOn w:val="Fuentedeprrafopredeter"/>
    <w:link w:val="Ttulo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Ttulo8Car">
    <w:name w:val="Título 8 Car"/>
    <w:basedOn w:val="Fuentedeprrafopredeter"/>
    <w:link w:val="Ttulo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Ttulo9Car">
    <w:name w:val="Título 9 Car"/>
    <w:basedOn w:val="Fuentedeprrafopredeter"/>
    <w:link w:val="Ttulo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AcrnimoHTML">
    <w:name w:val="HTML Acronym"/>
    <w:basedOn w:val="Fuentedeprrafopredeter"/>
    <w:uiPriority w:val="99"/>
    <w:semiHidden/>
    <w:unhideWhenUsed/>
    <w:rsid w:val="00CF5C61"/>
  </w:style>
  <w:style w:type="paragraph" w:styleId="DireccinHTML">
    <w:name w:val="HTML Address"/>
    <w:basedOn w:val="Normal"/>
    <w:link w:val="DireccinHTMLCar"/>
    <w:uiPriority w:val="99"/>
    <w:semiHidden/>
    <w:unhideWhenUsed/>
    <w:rsid w:val="00CF5C61"/>
    <w:pPr>
      <w:spacing w:after="0"/>
    </w:pPr>
    <w:rPr>
      <w:i/>
      <w:iCs/>
    </w:rPr>
  </w:style>
  <w:style w:type="character" w:customStyle="1" w:styleId="DireccinHTMLCar">
    <w:name w:val="Dirección HTML Car"/>
    <w:basedOn w:val="Fuentedeprrafopredeter"/>
    <w:link w:val="DireccinHTML"/>
    <w:uiPriority w:val="99"/>
    <w:semiHidden/>
    <w:rsid w:val="00CF5C61"/>
    <w:rPr>
      <w:i/>
      <w:iCs/>
      <w:spacing w:val="4"/>
    </w:rPr>
  </w:style>
  <w:style w:type="character" w:styleId="CitaHTML">
    <w:name w:val="HTML Cite"/>
    <w:basedOn w:val="Fuentedeprrafopredeter"/>
    <w:uiPriority w:val="99"/>
    <w:semiHidden/>
    <w:unhideWhenUsed/>
    <w:rsid w:val="00CF5C61"/>
    <w:rPr>
      <w:i/>
      <w:iCs/>
    </w:rPr>
  </w:style>
  <w:style w:type="character" w:styleId="CdigoHTML">
    <w:name w:val="HTML Code"/>
    <w:basedOn w:val="Fuentedeprrafopredeter"/>
    <w:uiPriority w:val="99"/>
    <w:semiHidden/>
    <w:unhideWhenUsed/>
    <w:rsid w:val="00CF5C61"/>
    <w:rPr>
      <w:rFonts w:ascii="Consolas" w:hAnsi="Consolas"/>
      <w:sz w:val="22"/>
      <w:szCs w:val="20"/>
    </w:rPr>
  </w:style>
  <w:style w:type="character" w:styleId="DefinicinHTML">
    <w:name w:val="HTML Definition"/>
    <w:basedOn w:val="Fuentedeprrafopredeter"/>
    <w:uiPriority w:val="99"/>
    <w:semiHidden/>
    <w:unhideWhenUsed/>
    <w:rsid w:val="00CF5C61"/>
    <w:rPr>
      <w:i/>
      <w:iCs/>
    </w:rPr>
  </w:style>
  <w:style w:type="character" w:styleId="TecladoHTML">
    <w:name w:val="HTML Keyboard"/>
    <w:basedOn w:val="Fuentedeprrafopredeter"/>
    <w:uiPriority w:val="99"/>
    <w:semiHidden/>
    <w:unhideWhenUsed/>
    <w:rsid w:val="00CF5C61"/>
    <w:rPr>
      <w:rFonts w:ascii="Consolas" w:hAnsi="Consolas"/>
      <w:sz w:val="22"/>
      <w:szCs w:val="20"/>
    </w:rPr>
  </w:style>
  <w:style w:type="paragraph" w:styleId="HTMLconformatoprevio">
    <w:name w:val="HTML Preformatted"/>
    <w:basedOn w:val="Normal"/>
    <w:link w:val="HTMLconformatoprevioCar"/>
    <w:uiPriority w:val="99"/>
    <w:semiHidden/>
    <w:unhideWhenUsed/>
    <w:rsid w:val="00CF5C61"/>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F5C61"/>
    <w:rPr>
      <w:rFonts w:ascii="Consolas" w:hAnsi="Consolas"/>
      <w:spacing w:val="4"/>
      <w:szCs w:val="20"/>
    </w:rPr>
  </w:style>
  <w:style w:type="character" w:styleId="EjemplodeHTML">
    <w:name w:val="HTML Sample"/>
    <w:basedOn w:val="Fuentedeprrafopredeter"/>
    <w:uiPriority w:val="99"/>
    <w:semiHidden/>
    <w:unhideWhenUsed/>
    <w:rsid w:val="00CF5C61"/>
    <w:rPr>
      <w:rFonts w:ascii="Consolas" w:hAnsi="Consolas"/>
      <w:sz w:val="24"/>
      <w:szCs w:val="24"/>
    </w:rPr>
  </w:style>
  <w:style w:type="character" w:styleId="MquinadeescribirHTML">
    <w:name w:val="HTML Typewriter"/>
    <w:basedOn w:val="Fuentedeprrafopredeter"/>
    <w:uiPriority w:val="99"/>
    <w:semiHidden/>
    <w:unhideWhenUsed/>
    <w:rsid w:val="00CF5C61"/>
    <w:rPr>
      <w:rFonts w:ascii="Consolas" w:hAnsi="Consolas"/>
      <w:sz w:val="22"/>
      <w:szCs w:val="20"/>
    </w:rPr>
  </w:style>
  <w:style w:type="character" w:styleId="VariableHTML">
    <w:name w:val="HTML Variable"/>
    <w:basedOn w:val="Fuentedeprrafopredeter"/>
    <w:uiPriority w:val="99"/>
    <w:semiHidden/>
    <w:unhideWhenUsed/>
    <w:rsid w:val="00CF5C61"/>
    <w:rPr>
      <w:i/>
      <w:iCs/>
    </w:rPr>
  </w:style>
  <w:style w:type="character" w:styleId="Hipervnculo">
    <w:name w:val="Hyperlink"/>
    <w:basedOn w:val="Fuentedeprrafopredeter"/>
    <w:uiPriority w:val="99"/>
    <w:semiHidden/>
    <w:unhideWhenUsed/>
    <w:rsid w:val="00CF5C61"/>
    <w:rPr>
      <w:color w:val="6B9F25" w:themeColor="hyperlink"/>
      <w:u w:val="single"/>
    </w:rPr>
  </w:style>
  <w:style w:type="paragraph" w:styleId="ndice1">
    <w:name w:val="index 1"/>
    <w:basedOn w:val="Normal"/>
    <w:next w:val="Normal"/>
    <w:autoRedefine/>
    <w:uiPriority w:val="99"/>
    <w:semiHidden/>
    <w:unhideWhenUsed/>
    <w:rsid w:val="00CF5C61"/>
    <w:pPr>
      <w:spacing w:after="0"/>
      <w:ind w:left="220" w:hanging="220"/>
    </w:pPr>
  </w:style>
  <w:style w:type="paragraph" w:styleId="ndice2">
    <w:name w:val="index 2"/>
    <w:basedOn w:val="Normal"/>
    <w:next w:val="Normal"/>
    <w:autoRedefine/>
    <w:uiPriority w:val="99"/>
    <w:semiHidden/>
    <w:unhideWhenUsed/>
    <w:rsid w:val="00CF5C61"/>
    <w:pPr>
      <w:spacing w:after="0"/>
      <w:ind w:left="440" w:hanging="220"/>
    </w:pPr>
  </w:style>
  <w:style w:type="paragraph" w:styleId="ndice3">
    <w:name w:val="index 3"/>
    <w:basedOn w:val="Normal"/>
    <w:next w:val="Normal"/>
    <w:autoRedefine/>
    <w:uiPriority w:val="99"/>
    <w:semiHidden/>
    <w:unhideWhenUsed/>
    <w:rsid w:val="00CF5C61"/>
    <w:pPr>
      <w:spacing w:after="0"/>
      <w:ind w:left="660" w:hanging="220"/>
    </w:pPr>
  </w:style>
  <w:style w:type="paragraph" w:styleId="ndice4">
    <w:name w:val="index 4"/>
    <w:basedOn w:val="Normal"/>
    <w:next w:val="Normal"/>
    <w:autoRedefine/>
    <w:uiPriority w:val="99"/>
    <w:semiHidden/>
    <w:unhideWhenUsed/>
    <w:rsid w:val="00CF5C61"/>
    <w:pPr>
      <w:spacing w:after="0"/>
      <w:ind w:left="880" w:hanging="220"/>
    </w:pPr>
  </w:style>
  <w:style w:type="paragraph" w:styleId="ndice5">
    <w:name w:val="index 5"/>
    <w:basedOn w:val="Normal"/>
    <w:next w:val="Normal"/>
    <w:autoRedefine/>
    <w:uiPriority w:val="99"/>
    <w:semiHidden/>
    <w:unhideWhenUsed/>
    <w:rsid w:val="00CF5C61"/>
    <w:pPr>
      <w:spacing w:after="0"/>
      <w:ind w:left="1100" w:hanging="220"/>
    </w:pPr>
  </w:style>
  <w:style w:type="paragraph" w:styleId="ndice6">
    <w:name w:val="index 6"/>
    <w:basedOn w:val="Normal"/>
    <w:next w:val="Normal"/>
    <w:autoRedefine/>
    <w:uiPriority w:val="99"/>
    <w:semiHidden/>
    <w:unhideWhenUsed/>
    <w:rsid w:val="00CF5C61"/>
    <w:pPr>
      <w:spacing w:after="0"/>
      <w:ind w:left="1320" w:hanging="220"/>
    </w:pPr>
  </w:style>
  <w:style w:type="paragraph" w:styleId="ndice7">
    <w:name w:val="index 7"/>
    <w:basedOn w:val="Normal"/>
    <w:next w:val="Normal"/>
    <w:autoRedefine/>
    <w:uiPriority w:val="99"/>
    <w:semiHidden/>
    <w:unhideWhenUsed/>
    <w:rsid w:val="00CF5C61"/>
    <w:pPr>
      <w:spacing w:after="0"/>
      <w:ind w:left="1540" w:hanging="220"/>
    </w:pPr>
  </w:style>
  <w:style w:type="paragraph" w:styleId="ndice8">
    <w:name w:val="index 8"/>
    <w:basedOn w:val="Normal"/>
    <w:next w:val="Normal"/>
    <w:autoRedefine/>
    <w:uiPriority w:val="99"/>
    <w:semiHidden/>
    <w:unhideWhenUsed/>
    <w:rsid w:val="00CF5C61"/>
    <w:pPr>
      <w:spacing w:after="0"/>
      <w:ind w:left="1760" w:hanging="220"/>
    </w:pPr>
  </w:style>
  <w:style w:type="paragraph" w:styleId="ndice9">
    <w:name w:val="index 9"/>
    <w:basedOn w:val="Normal"/>
    <w:next w:val="Normal"/>
    <w:autoRedefine/>
    <w:uiPriority w:val="99"/>
    <w:semiHidden/>
    <w:unhideWhenUsed/>
    <w:rsid w:val="00CF5C61"/>
    <w:pPr>
      <w:spacing w:after="0"/>
      <w:ind w:left="1980" w:hanging="220"/>
    </w:pPr>
  </w:style>
  <w:style w:type="paragraph" w:styleId="Ttulodendice">
    <w:name w:val="index heading"/>
    <w:basedOn w:val="Normal"/>
    <w:next w:val="ndice1"/>
    <w:uiPriority w:val="99"/>
    <w:semiHidden/>
    <w:unhideWhenUsed/>
    <w:rsid w:val="00CF5C61"/>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5E7D19"/>
    <w:rPr>
      <w:i/>
      <w:iCs/>
      <w:color w:val="B35E06" w:themeColor="accent1" w:themeShade="BF"/>
    </w:rPr>
  </w:style>
  <w:style w:type="paragraph" w:styleId="Citadestacada">
    <w:name w:val="Intense Quote"/>
    <w:basedOn w:val="Normal"/>
    <w:next w:val="Normal"/>
    <w:link w:val="CitadestacadaC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5E7D19"/>
    <w:rPr>
      <w:i/>
      <w:iCs/>
      <w:color w:val="B35E06" w:themeColor="accent1" w:themeShade="BF"/>
      <w:spacing w:val="4"/>
    </w:rPr>
  </w:style>
  <w:style w:type="character" w:styleId="Referenciaintensa">
    <w:name w:val="Intense Reference"/>
    <w:basedOn w:val="Fuentedeprrafopredeter"/>
    <w:uiPriority w:val="32"/>
    <w:semiHidden/>
    <w:unhideWhenUsed/>
    <w:qFormat/>
    <w:rsid w:val="005E7D19"/>
    <w:rPr>
      <w:b/>
      <w:bCs/>
      <w:caps w:val="0"/>
      <w:smallCaps/>
      <w:color w:val="B35E06" w:themeColor="accent1" w:themeShade="BF"/>
      <w:spacing w:val="0"/>
    </w:rPr>
  </w:style>
  <w:style w:type="table" w:styleId="Cuadrculaclara">
    <w:name w:val="Light Grid"/>
    <w:basedOn w:val="Tabla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Cuadrculaclara-nfasis2">
    <w:name w:val="Light Grid Accent 2"/>
    <w:basedOn w:val="Tabla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Cuadrculaclara-nfasis3">
    <w:name w:val="Light Grid Accent 3"/>
    <w:basedOn w:val="Tabla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Cuadrculaclara-nfasis4">
    <w:name w:val="Light Grid Accent 4"/>
    <w:basedOn w:val="Tabla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Cuadrculaclara-nfasis5">
    <w:name w:val="Light Grid Accent 5"/>
    <w:basedOn w:val="Tabla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Cuadrculaclara-nfasis6">
    <w:name w:val="Light Grid Accent 6"/>
    <w:basedOn w:val="Tabla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staclara">
    <w:name w:val="Light List"/>
    <w:basedOn w:val="Tabla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staclara-nfasis2">
    <w:name w:val="Light List Accent 2"/>
    <w:basedOn w:val="Tabla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staclara-nfasis3">
    <w:name w:val="Light List Accent 3"/>
    <w:basedOn w:val="Tabla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staclara-nfasis4">
    <w:name w:val="Light List Accent 4"/>
    <w:basedOn w:val="Tabla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staclara-nfasis5">
    <w:name w:val="Light List Accent 5"/>
    <w:basedOn w:val="Tabla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staclara-nfasis6">
    <w:name w:val="Light List Accent 6"/>
    <w:basedOn w:val="Tabla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Sombreadoclaro">
    <w:name w:val="Light Shading"/>
    <w:basedOn w:val="Tabla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Sombreadoclaro-nfasis2">
    <w:name w:val="Light Shading Accent 2"/>
    <w:basedOn w:val="Tabla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Sombreadoclaro-nfasis3">
    <w:name w:val="Light Shading Accent 3"/>
    <w:basedOn w:val="Tabla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Sombreadoclaro-nfasis4">
    <w:name w:val="Light Shading Accent 4"/>
    <w:basedOn w:val="Tabla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Sombreadoclaro-nfasis5">
    <w:name w:val="Light Shading Accent 5"/>
    <w:basedOn w:val="Tabla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Sombreadoclaro-nfasis6">
    <w:name w:val="Light Shading Accent 6"/>
    <w:basedOn w:val="Tabla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Nmerodelnea">
    <w:name w:val="line number"/>
    <w:basedOn w:val="Fuentedeprrafopredeter"/>
    <w:uiPriority w:val="99"/>
    <w:semiHidden/>
    <w:unhideWhenUsed/>
    <w:rsid w:val="00CF5C61"/>
  </w:style>
  <w:style w:type="paragraph" w:styleId="Lista">
    <w:name w:val="List"/>
    <w:basedOn w:val="Normal"/>
    <w:uiPriority w:val="99"/>
    <w:semiHidden/>
    <w:unhideWhenUsed/>
    <w:rsid w:val="00CF5C61"/>
    <w:pPr>
      <w:ind w:left="360" w:hanging="360"/>
      <w:contextualSpacing/>
    </w:pPr>
  </w:style>
  <w:style w:type="paragraph" w:styleId="Lista2">
    <w:name w:val="List 2"/>
    <w:basedOn w:val="Normal"/>
    <w:uiPriority w:val="99"/>
    <w:semiHidden/>
    <w:unhideWhenUsed/>
    <w:rsid w:val="00CF5C61"/>
    <w:pPr>
      <w:ind w:left="720" w:hanging="360"/>
      <w:contextualSpacing/>
    </w:pPr>
  </w:style>
  <w:style w:type="paragraph" w:styleId="Lista3">
    <w:name w:val="List 3"/>
    <w:basedOn w:val="Normal"/>
    <w:uiPriority w:val="99"/>
    <w:semiHidden/>
    <w:unhideWhenUsed/>
    <w:rsid w:val="00CF5C61"/>
    <w:pPr>
      <w:ind w:left="1080" w:hanging="360"/>
      <w:contextualSpacing/>
    </w:pPr>
  </w:style>
  <w:style w:type="paragraph" w:styleId="Lista4">
    <w:name w:val="List 4"/>
    <w:basedOn w:val="Normal"/>
    <w:uiPriority w:val="99"/>
    <w:semiHidden/>
    <w:unhideWhenUsed/>
    <w:rsid w:val="00CF5C61"/>
    <w:pPr>
      <w:ind w:left="1440" w:hanging="360"/>
      <w:contextualSpacing/>
    </w:pPr>
  </w:style>
  <w:style w:type="paragraph" w:styleId="Lista5">
    <w:name w:val="List 5"/>
    <w:basedOn w:val="Normal"/>
    <w:uiPriority w:val="99"/>
    <w:semiHidden/>
    <w:unhideWhenUsed/>
    <w:rsid w:val="00CF5C61"/>
    <w:pPr>
      <w:ind w:left="1800" w:hanging="360"/>
      <w:contextualSpacing/>
    </w:pPr>
  </w:style>
  <w:style w:type="paragraph" w:styleId="Listaconvietas">
    <w:name w:val="List Bullet"/>
    <w:basedOn w:val="Normal"/>
    <w:uiPriority w:val="99"/>
    <w:semiHidden/>
    <w:unhideWhenUsed/>
    <w:rsid w:val="00CF5C61"/>
    <w:pPr>
      <w:numPr>
        <w:numId w:val="1"/>
      </w:numPr>
      <w:contextualSpacing/>
    </w:pPr>
  </w:style>
  <w:style w:type="paragraph" w:styleId="Listaconvietas2">
    <w:name w:val="List Bullet 2"/>
    <w:basedOn w:val="Normal"/>
    <w:uiPriority w:val="99"/>
    <w:semiHidden/>
    <w:unhideWhenUsed/>
    <w:rsid w:val="00CF5C61"/>
    <w:pPr>
      <w:numPr>
        <w:numId w:val="2"/>
      </w:numPr>
      <w:contextualSpacing/>
    </w:pPr>
  </w:style>
  <w:style w:type="paragraph" w:styleId="Listaconvietas3">
    <w:name w:val="List Bullet 3"/>
    <w:basedOn w:val="Normal"/>
    <w:uiPriority w:val="99"/>
    <w:semiHidden/>
    <w:unhideWhenUsed/>
    <w:rsid w:val="00CF5C61"/>
    <w:pPr>
      <w:numPr>
        <w:numId w:val="3"/>
      </w:numPr>
      <w:contextualSpacing/>
    </w:pPr>
  </w:style>
  <w:style w:type="paragraph" w:styleId="Listaconvietas4">
    <w:name w:val="List Bullet 4"/>
    <w:basedOn w:val="Normal"/>
    <w:uiPriority w:val="99"/>
    <w:semiHidden/>
    <w:unhideWhenUsed/>
    <w:rsid w:val="00CF5C61"/>
    <w:pPr>
      <w:numPr>
        <w:numId w:val="4"/>
      </w:numPr>
      <w:contextualSpacing/>
    </w:pPr>
  </w:style>
  <w:style w:type="paragraph" w:styleId="Listaconvietas5">
    <w:name w:val="List Bullet 5"/>
    <w:basedOn w:val="Normal"/>
    <w:uiPriority w:val="99"/>
    <w:semiHidden/>
    <w:unhideWhenUsed/>
    <w:rsid w:val="00CF5C61"/>
    <w:pPr>
      <w:numPr>
        <w:numId w:val="5"/>
      </w:numPr>
      <w:contextualSpacing/>
    </w:pPr>
  </w:style>
  <w:style w:type="paragraph" w:styleId="Continuarlista">
    <w:name w:val="List Continue"/>
    <w:basedOn w:val="Normal"/>
    <w:uiPriority w:val="99"/>
    <w:semiHidden/>
    <w:unhideWhenUsed/>
    <w:rsid w:val="00CF5C61"/>
    <w:pPr>
      <w:spacing w:after="120"/>
      <w:ind w:left="360"/>
      <w:contextualSpacing/>
    </w:pPr>
  </w:style>
  <w:style w:type="paragraph" w:styleId="Continuarlista2">
    <w:name w:val="List Continue 2"/>
    <w:basedOn w:val="Normal"/>
    <w:uiPriority w:val="99"/>
    <w:semiHidden/>
    <w:unhideWhenUsed/>
    <w:rsid w:val="00CF5C61"/>
    <w:pPr>
      <w:spacing w:after="120"/>
      <w:ind w:left="720"/>
      <w:contextualSpacing/>
    </w:pPr>
  </w:style>
  <w:style w:type="paragraph" w:styleId="Continuarlista3">
    <w:name w:val="List Continue 3"/>
    <w:basedOn w:val="Normal"/>
    <w:uiPriority w:val="99"/>
    <w:semiHidden/>
    <w:unhideWhenUsed/>
    <w:rsid w:val="00CF5C61"/>
    <w:pPr>
      <w:spacing w:after="120"/>
      <w:ind w:left="1080"/>
      <w:contextualSpacing/>
    </w:pPr>
  </w:style>
  <w:style w:type="paragraph" w:styleId="Continuarlista4">
    <w:name w:val="List Continue 4"/>
    <w:basedOn w:val="Normal"/>
    <w:uiPriority w:val="99"/>
    <w:semiHidden/>
    <w:unhideWhenUsed/>
    <w:rsid w:val="00CF5C61"/>
    <w:pPr>
      <w:spacing w:after="120"/>
      <w:ind w:left="1440"/>
      <w:contextualSpacing/>
    </w:pPr>
  </w:style>
  <w:style w:type="paragraph" w:styleId="Continuarlista5">
    <w:name w:val="List Continue 5"/>
    <w:basedOn w:val="Normal"/>
    <w:uiPriority w:val="99"/>
    <w:semiHidden/>
    <w:unhideWhenUsed/>
    <w:rsid w:val="00CF5C61"/>
    <w:pPr>
      <w:spacing w:after="120"/>
      <w:ind w:left="1800"/>
      <w:contextualSpacing/>
    </w:pPr>
  </w:style>
  <w:style w:type="paragraph" w:styleId="Listaconnmeros">
    <w:name w:val="List Number"/>
    <w:basedOn w:val="Normal"/>
    <w:uiPriority w:val="99"/>
    <w:semiHidden/>
    <w:unhideWhenUsed/>
    <w:rsid w:val="00CF5C61"/>
    <w:pPr>
      <w:numPr>
        <w:numId w:val="6"/>
      </w:numPr>
      <w:contextualSpacing/>
    </w:pPr>
  </w:style>
  <w:style w:type="paragraph" w:styleId="Listaconnmeros2">
    <w:name w:val="List Number 2"/>
    <w:basedOn w:val="Normal"/>
    <w:uiPriority w:val="99"/>
    <w:semiHidden/>
    <w:unhideWhenUsed/>
    <w:rsid w:val="00CF5C61"/>
    <w:pPr>
      <w:numPr>
        <w:numId w:val="7"/>
      </w:numPr>
      <w:contextualSpacing/>
    </w:pPr>
  </w:style>
  <w:style w:type="paragraph" w:styleId="Listaconnmeros3">
    <w:name w:val="List Number 3"/>
    <w:basedOn w:val="Normal"/>
    <w:uiPriority w:val="99"/>
    <w:semiHidden/>
    <w:unhideWhenUsed/>
    <w:rsid w:val="00CF5C61"/>
    <w:pPr>
      <w:numPr>
        <w:numId w:val="8"/>
      </w:numPr>
      <w:contextualSpacing/>
    </w:pPr>
  </w:style>
  <w:style w:type="paragraph" w:styleId="Listaconnmeros4">
    <w:name w:val="List Number 4"/>
    <w:basedOn w:val="Normal"/>
    <w:uiPriority w:val="99"/>
    <w:semiHidden/>
    <w:unhideWhenUsed/>
    <w:rsid w:val="00CF5C61"/>
    <w:pPr>
      <w:numPr>
        <w:numId w:val="9"/>
      </w:numPr>
      <w:contextualSpacing/>
    </w:pPr>
  </w:style>
  <w:style w:type="paragraph" w:styleId="Listaconnmeros5">
    <w:name w:val="List Number 5"/>
    <w:basedOn w:val="Normal"/>
    <w:uiPriority w:val="99"/>
    <w:semiHidden/>
    <w:unhideWhenUsed/>
    <w:rsid w:val="00CF5C61"/>
    <w:pPr>
      <w:numPr>
        <w:numId w:val="10"/>
      </w:numPr>
      <w:contextualSpacing/>
    </w:pPr>
  </w:style>
  <w:style w:type="paragraph" w:styleId="Prrafodelista">
    <w:name w:val="List Paragraph"/>
    <w:basedOn w:val="Normal"/>
    <w:uiPriority w:val="34"/>
    <w:semiHidden/>
    <w:unhideWhenUsed/>
    <w:qFormat/>
    <w:rsid w:val="00CF5C61"/>
    <w:pPr>
      <w:ind w:left="720"/>
      <w:contextualSpacing/>
    </w:pPr>
  </w:style>
  <w:style w:type="table" w:styleId="Tabladelista1clara">
    <w:name w:val="List Table 1 Light"/>
    <w:basedOn w:val="Tabla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1clara-nfasis2">
    <w:name w:val="List Table 1 Light Accent 2"/>
    <w:basedOn w:val="Tabla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1clara-nfasis3">
    <w:name w:val="List Table 1 Light Accent 3"/>
    <w:basedOn w:val="Tabla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1clara-nfasis4">
    <w:name w:val="List Table 1 Light Accent 4"/>
    <w:basedOn w:val="Tabla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1clara-nfasis5">
    <w:name w:val="List Table 1 Light Accent 5"/>
    <w:basedOn w:val="Tabla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1clara-nfasis6">
    <w:name w:val="List Table 1 Light Accent 6"/>
    <w:basedOn w:val="Tabla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2">
    <w:name w:val="List Table 2"/>
    <w:basedOn w:val="Tabla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2-nfasis2">
    <w:name w:val="List Table 2 Accent 2"/>
    <w:basedOn w:val="Tabla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2-nfasis3">
    <w:name w:val="List Table 2 Accent 3"/>
    <w:basedOn w:val="Tabla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2-nfasis4">
    <w:name w:val="List Table 2 Accent 4"/>
    <w:basedOn w:val="Tabla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2-nfasis5">
    <w:name w:val="List Table 2 Accent 5"/>
    <w:basedOn w:val="Tabla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2-nfasis6">
    <w:name w:val="List Table 2 Accent 6"/>
    <w:basedOn w:val="Tabla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3">
    <w:name w:val="List Table 3"/>
    <w:basedOn w:val="Tabla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Tabladelista3-nfasis2">
    <w:name w:val="List Table 3 Accent 2"/>
    <w:basedOn w:val="Tabla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Tabladelista3-nfasis3">
    <w:name w:val="List Table 3 Accent 3"/>
    <w:basedOn w:val="Tabla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Tabladelista3-nfasis4">
    <w:name w:val="List Table 3 Accent 4"/>
    <w:basedOn w:val="Tabla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Tabladelista3-nfasis5">
    <w:name w:val="List Table 3 Accent 5"/>
    <w:basedOn w:val="Tabla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Tabladelista3-nfasis6">
    <w:name w:val="List Table 3 Accent 6"/>
    <w:basedOn w:val="Tabla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Tabladelista4">
    <w:name w:val="List Table 4"/>
    <w:basedOn w:val="Tabla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4-nfasis2">
    <w:name w:val="List Table 4 Accent 2"/>
    <w:basedOn w:val="Tabla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4-nfasis3">
    <w:name w:val="List Table 4 Accent 3"/>
    <w:basedOn w:val="Tabla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4-nfasis4">
    <w:name w:val="List Table 4 Accent 4"/>
    <w:basedOn w:val="Tabla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4-nfasis5">
    <w:name w:val="List Table 4 Accent 5"/>
    <w:basedOn w:val="Tabla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4-nfasis6">
    <w:name w:val="List Table 4 Accent 6"/>
    <w:basedOn w:val="Tabla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5oscura">
    <w:name w:val="List Table 5 Dark"/>
    <w:basedOn w:val="Tabla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Tabladelista6concolores-nfasis2">
    <w:name w:val="List Table 6 Colorful Accent 2"/>
    <w:basedOn w:val="Tabla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Tabladelista6concolores-nfasis3">
    <w:name w:val="List Table 6 Colorful Accent 3"/>
    <w:basedOn w:val="Tabla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Tabladelista6concolores-nfasis4">
    <w:name w:val="List Table 6 Colorful Accent 4"/>
    <w:basedOn w:val="Tabla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Tabladelista6concolores-nfasis5">
    <w:name w:val="List Table 6 Colorful Accent 5"/>
    <w:basedOn w:val="Tabla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Tabladelista6concolores-nfasis6">
    <w:name w:val="List Table 6 Colorful Accent 6"/>
    <w:basedOn w:val="Tabla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Tabladelista7concolores">
    <w:name w:val="List Table 7 Colorful"/>
    <w:basedOn w:val="Tabla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TextomacroCar">
    <w:name w:val="Texto macro Car"/>
    <w:basedOn w:val="Fuentedeprrafopredeter"/>
    <w:link w:val="Textomacro"/>
    <w:uiPriority w:val="99"/>
    <w:semiHidden/>
    <w:rsid w:val="00CF5C61"/>
    <w:rPr>
      <w:rFonts w:ascii="Consolas" w:hAnsi="Consolas"/>
      <w:spacing w:val="4"/>
      <w:szCs w:val="20"/>
    </w:rPr>
  </w:style>
  <w:style w:type="table" w:styleId="Cuadrculamedia1">
    <w:name w:val="Medium Grid 1"/>
    <w:basedOn w:val="Tabla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uadrculamedia1-nfasis2">
    <w:name w:val="Medium Grid 1 Accent 2"/>
    <w:basedOn w:val="Tabla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uadrculamedia1-nfasis3">
    <w:name w:val="Medium Grid 1 Accent 3"/>
    <w:basedOn w:val="Tabla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uadrculamedia1-nfasis4">
    <w:name w:val="Medium Grid 1 Accent 4"/>
    <w:basedOn w:val="Tabla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uadrculamedia1-nfasis5">
    <w:name w:val="Medium Grid 1 Accent 5"/>
    <w:basedOn w:val="Tabla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uadrculamedia1-nfasis6">
    <w:name w:val="Medium Grid 1 Accent 6"/>
    <w:basedOn w:val="Tabla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uadrculamedia2">
    <w:name w:val="Medium Grid 2"/>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Cuadrculamedia3-nfasis2">
    <w:name w:val="Medium Grid 3 Accent 2"/>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Cuadrculamedia3-nfasis3">
    <w:name w:val="Medium Grid 3 Accent 3"/>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Cuadrculamedia3-nfasis4">
    <w:name w:val="Medium Grid 3 Accent 4"/>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Cuadrculamedia3-nfasis5">
    <w:name w:val="Medium Grid 3 Accent 5"/>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Cuadrculamedia3-nfasis6">
    <w:name w:val="Medium Grid 3 Accent 6"/>
    <w:basedOn w:val="Tabla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Listamedia1">
    <w:name w:val="Medium List 1"/>
    <w:basedOn w:val="Tabla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Listamedia1-nfasis2">
    <w:name w:val="Medium List 1 Accent 2"/>
    <w:basedOn w:val="Tabla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Listamedia1-nfasis3">
    <w:name w:val="Medium List 1 Accent 3"/>
    <w:basedOn w:val="Tabla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Listamedia1-nfasis4">
    <w:name w:val="Medium List 1 Accent 4"/>
    <w:basedOn w:val="Tabla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Listamedia1-nfasis5">
    <w:name w:val="Medium List 1 Accent 5"/>
    <w:basedOn w:val="Tabla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Listamedia1-nfasis6">
    <w:name w:val="Medium List 1 Accent 6"/>
    <w:basedOn w:val="Tabla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Listamedia2">
    <w:name w:val="Medium List 2"/>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CF5C61"/>
    <w:rPr>
      <w:rFonts w:asciiTheme="majorHAnsi" w:eastAsiaTheme="majorEastAsia" w:hAnsiTheme="majorHAnsi" w:cstheme="majorBidi"/>
      <w:spacing w:val="4"/>
      <w:sz w:val="24"/>
      <w:szCs w:val="24"/>
      <w:shd w:val="pct20" w:color="auto" w:fill="auto"/>
    </w:rPr>
  </w:style>
  <w:style w:type="paragraph" w:styleId="Sinespaciado">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Sangranormal">
    <w:name w:val="Normal Indent"/>
    <w:basedOn w:val="Normal"/>
    <w:uiPriority w:val="99"/>
    <w:semiHidden/>
    <w:unhideWhenUsed/>
    <w:rsid w:val="00CF5C61"/>
    <w:pPr>
      <w:ind w:left="720"/>
    </w:pPr>
  </w:style>
  <w:style w:type="paragraph" w:styleId="Encabezadodenota">
    <w:name w:val="Note Heading"/>
    <w:basedOn w:val="Normal"/>
    <w:next w:val="Normal"/>
    <w:link w:val="EncabezadodenotaCar"/>
    <w:uiPriority w:val="99"/>
    <w:semiHidden/>
    <w:unhideWhenUsed/>
    <w:rsid w:val="00CF5C61"/>
    <w:pPr>
      <w:spacing w:after="0"/>
    </w:pPr>
  </w:style>
  <w:style w:type="character" w:customStyle="1" w:styleId="EncabezadodenotaCar">
    <w:name w:val="Encabezado de nota Car"/>
    <w:basedOn w:val="Fuentedeprrafopredeter"/>
    <w:link w:val="Encabezadodenota"/>
    <w:uiPriority w:val="99"/>
    <w:semiHidden/>
    <w:rsid w:val="00CF5C61"/>
    <w:rPr>
      <w:spacing w:val="4"/>
    </w:rPr>
  </w:style>
  <w:style w:type="character" w:styleId="Nmerodepgina">
    <w:name w:val="page number"/>
    <w:basedOn w:val="Fuentedeprrafopredeter"/>
    <w:uiPriority w:val="99"/>
    <w:semiHidden/>
    <w:unhideWhenUsed/>
    <w:rsid w:val="00CF5C61"/>
  </w:style>
  <w:style w:type="table" w:styleId="Tablanormal1">
    <w:name w:val="Plain Table 1"/>
    <w:basedOn w:val="Tabla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CF5C61"/>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CF5C61"/>
    <w:rPr>
      <w:rFonts w:ascii="Consolas" w:hAnsi="Consolas"/>
      <w:spacing w:val="4"/>
      <w:szCs w:val="21"/>
    </w:rPr>
  </w:style>
  <w:style w:type="paragraph" w:styleId="Cita">
    <w:name w:val="Quote"/>
    <w:basedOn w:val="Normal"/>
    <w:next w:val="Normal"/>
    <w:link w:val="CitaCar"/>
    <w:uiPriority w:val="29"/>
    <w:semiHidden/>
    <w:unhideWhenUsed/>
    <w:qFormat/>
    <w:rsid w:val="00DC2307"/>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DC2307"/>
    <w:rPr>
      <w:i/>
      <w:iCs/>
      <w:color w:val="404040" w:themeColor="text1" w:themeTint="BF"/>
      <w:spacing w:val="4"/>
    </w:rPr>
  </w:style>
  <w:style w:type="character" w:styleId="Textoennegrita">
    <w:name w:val="Strong"/>
    <w:basedOn w:val="Fuentedeprrafopredeter"/>
    <w:uiPriority w:val="22"/>
    <w:semiHidden/>
    <w:unhideWhenUsed/>
    <w:qFormat/>
    <w:rsid w:val="00CF5C61"/>
    <w:rPr>
      <w:b/>
      <w:bCs/>
    </w:rPr>
  </w:style>
  <w:style w:type="paragraph" w:styleId="Subttulo">
    <w:name w:val="Subtitle"/>
    <w:basedOn w:val="Normal"/>
    <w:link w:val="SubttuloC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tuloCar">
    <w:name w:val="Subtítulo Car"/>
    <w:basedOn w:val="Fuentedeprrafopredeter"/>
    <w:link w:val="Subttulo"/>
    <w:uiPriority w:val="11"/>
    <w:semiHidden/>
    <w:rsid w:val="0041439B"/>
    <w:rPr>
      <w:rFonts w:eastAsiaTheme="minorEastAsia"/>
      <w:color w:val="5A5A5A" w:themeColor="text1" w:themeTint="A5"/>
    </w:rPr>
  </w:style>
  <w:style w:type="character" w:styleId="nfasissutil">
    <w:name w:val="Subtle Emphasis"/>
    <w:basedOn w:val="Fuentedeprrafopredeter"/>
    <w:uiPriority w:val="10"/>
    <w:qFormat/>
    <w:rsid w:val="00A979E1"/>
    <w:rPr>
      <w:i/>
      <w:iCs/>
      <w:color w:val="auto"/>
    </w:rPr>
  </w:style>
  <w:style w:type="table" w:styleId="Tablaconefectos3D1">
    <w:name w:val="Table 3D effects 1"/>
    <w:basedOn w:val="Tabla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CF5C61"/>
    <w:pPr>
      <w:spacing w:after="0"/>
      <w:ind w:left="220" w:hanging="220"/>
    </w:pPr>
  </w:style>
  <w:style w:type="paragraph" w:styleId="Tabladeilustraciones">
    <w:name w:val="table of figures"/>
    <w:basedOn w:val="Normal"/>
    <w:next w:val="Normal"/>
    <w:uiPriority w:val="99"/>
    <w:semiHidden/>
    <w:unhideWhenUsed/>
    <w:rsid w:val="00CF5C61"/>
    <w:pPr>
      <w:spacing w:after="0"/>
    </w:pPr>
  </w:style>
  <w:style w:type="table" w:styleId="Tablaprofesional">
    <w:name w:val="Table Professional"/>
    <w:basedOn w:val="Tabla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tuloCar">
    <w:name w:val="Título Car"/>
    <w:basedOn w:val="Fuentedeprrafopredeter"/>
    <w:link w:val="Ttulo"/>
    <w:uiPriority w:val="1"/>
    <w:rsid w:val="0041439B"/>
    <w:rPr>
      <w:rFonts w:asciiTheme="majorHAnsi" w:eastAsiaTheme="majorEastAsia" w:hAnsiTheme="majorHAnsi" w:cstheme="majorBidi"/>
      <w:color w:val="9F2936" w:themeColor="accent2"/>
      <w:sz w:val="50"/>
      <w:szCs w:val="50"/>
      <w:lang w:eastAsia="ja-JP"/>
    </w:rPr>
  </w:style>
  <w:style w:type="paragraph" w:styleId="Encabezadodelista">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CF5C61"/>
    <w:pPr>
      <w:spacing w:after="100"/>
    </w:pPr>
  </w:style>
  <w:style w:type="paragraph" w:styleId="TDC2">
    <w:name w:val="toc 2"/>
    <w:basedOn w:val="Normal"/>
    <w:next w:val="Normal"/>
    <w:autoRedefine/>
    <w:uiPriority w:val="39"/>
    <w:semiHidden/>
    <w:unhideWhenUsed/>
    <w:rsid w:val="00CF5C61"/>
    <w:pPr>
      <w:spacing w:after="100"/>
      <w:ind w:left="220"/>
    </w:pPr>
  </w:style>
  <w:style w:type="paragraph" w:styleId="TDC3">
    <w:name w:val="toc 3"/>
    <w:basedOn w:val="Normal"/>
    <w:next w:val="Normal"/>
    <w:autoRedefine/>
    <w:uiPriority w:val="39"/>
    <w:semiHidden/>
    <w:unhideWhenUsed/>
    <w:rsid w:val="00CF5C61"/>
    <w:pPr>
      <w:spacing w:after="100"/>
      <w:ind w:left="440"/>
    </w:pPr>
  </w:style>
  <w:style w:type="paragraph" w:styleId="TDC4">
    <w:name w:val="toc 4"/>
    <w:basedOn w:val="Normal"/>
    <w:next w:val="Normal"/>
    <w:autoRedefine/>
    <w:uiPriority w:val="39"/>
    <w:semiHidden/>
    <w:unhideWhenUsed/>
    <w:rsid w:val="00CF5C61"/>
    <w:pPr>
      <w:spacing w:after="100"/>
      <w:ind w:left="660"/>
    </w:pPr>
  </w:style>
  <w:style w:type="paragraph" w:styleId="TDC5">
    <w:name w:val="toc 5"/>
    <w:basedOn w:val="Normal"/>
    <w:next w:val="Normal"/>
    <w:autoRedefine/>
    <w:uiPriority w:val="39"/>
    <w:semiHidden/>
    <w:unhideWhenUsed/>
    <w:rsid w:val="00CF5C61"/>
    <w:pPr>
      <w:spacing w:after="100"/>
      <w:ind w:left="880"/>
    </w:pPr>
  </w:style>
  <w:style w:type="paragraph" w:styleId="TDC6">
    <w:name w:val="toc 6"/>
    <w:basedOn w:val="Normal"/>
    <w:next w:val="Normal"/>
    <w:autoRedefine/>
    <w:uiPriority w:val="39"/>
    <w:semiHidden/>
    <w:unhideWhenUsed/>
    <w:rsid w:val="00CF5C61"/>
    <w:pPr>
      <w:spacing w:after="100"/>
      <w:ind w:left="1100"/>
    </w:pPr>
  </w:style>
  <w:style w:type="paragraph" w:styleId="TDC7">
    <w:name w:val="toc 7"/>
    <w:basedOn w:val="Normal"/>
    <w:next w:val="Normal"/>
    <w:autoRedefine/>
    <w:uiPriority w:val="39"/>
    <w:semiHidden/>
    <w:unhideWhenUsed/>
    <w:rsid w:val="00CF5C61"/>
    <w:pPr>
      <w:spacing w:after="100"/>
      <w:ind w:left="1320"/>
    </w:pPr>
  </w:style>
  <w:style w:type="paragraph" w:styleId="TDC8">
    <w:name w:val="toc 8"/>
    <w:basedOn w:val="Normal"/>
    <w:next w:val="Normal"/>
    <w:autoRedefine/>
    <w:uiPriority w:val="39"/>
    <w:semiHidden/>
    <w:unhideWhenUsed/>
    <w:rsid w:val="00CF5C61"/>
    <w:pPr>
      <w:spacing w:after="100"/>
      <w:ind w:left="1540"/>
    </w:pPr>
  </w:style>
  <w:style w:type="paragraph" w:styleId="TDC9">
    <w:name w:val="toc 9"/>
    <w:basedOn w:val="Normal"/>
    <w:next w:val="Normal"/>
    <w:autoRedefine/>
    <w:uiPriority w:val="39"/>
    <w:semiHidden/>
    <w:unhideWhenUsed/>
    <w:rsid w:val="00CF5C61"/>
    <w:pPr>
      <w:spacing w:after="100"/>
      <w:ind w:left="1760"/>
    </w:pPr>
  </w:style>
  <w:style w:type="paragraph" w:styleId="TtuloTDC">
    <w:name w:val="TOC Heading"/>
    <w:basedOn w:val="Ttulo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AppData\Roaming\Microsoft\Templates\Actas%20de%20la%20reun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494838D7BA40F78BF28C64C728A234"/>
        <w:category>
          <w:name w:val="General"/>
          <w:gallery w:val="placeholder"/>
        </w:category>
        <w:types>
          <w:type w:val="bbPlcHdr"/>
        </w:types>
        <w:behaviors>
          <w:behavior w:val="content"/>
        </w:behaviors>
        <w:guid w:val="{8EB55077-941F-4A18-B00B-99FA4B2E7250}"/>
      </w:docPartPr>
      <w:docPartBody>
        <w:p w:rsidR="000B0453" w:rsidRDefault="00012DDE">
          <w:pPr>
            <w:pStyle w:val="B3494838D7BA40F78BF28C64C728A234"/>
          </w:pPr>
          <w:r>
            <w:rPr>
              <w:lang w:bidi="es-ES"/>
            </w:rPr>
            <w:t>|</w:t>
          </w:r>
        </w:p>
      </w:docPartBody>
    </w:docPart>
    <w:docPart>
      <w:docPartPr>
        <w:name w:val="CDC3976B2CE1487297C917F7E2227832"/>
        <w:category>
          <w:name w:val="General"/>
          <w:gallery w:val="placeholder"/>
        </w:category>
        <w:types>
          <w:type w:val="bbPlcHdr"/>
        </w:types>
        <w:behaviors>
          <w:behavior w:val="content"/>
        </w:behaviors>
        <w:guid w:val="{4B92D93C-2DB2-4343-B153-9D41E4A482DF}"/>
      </w:docPartPr>
      <w:docPartBody>
        <w:p w:rsidR="000B0453" w:rsidRDefault="00012DDE">
          <w:pPr>
            <w:pStyle w:val="CDC3976B2CE1487297C917F7E2227832"/>
          </w:pPr>
          <w:r>
            <w:rPr>
              <w:lang w:bidi="es-ES"/>
            </w:rPr>
            <w:t>Lugar de la reunión</w:t>
          </w:r>
        </w:p>
      </w:docPartBody>
    </w:docPart>
    <w:docPart>
      <w:docPartPr>
        <w:name w:val="6CFEB91E079548D08212E06066CAB442"/>
        <w:category>
          <w:name w:val="General"/>
          <w:gallery w:val="placeholder"/>
        </w:category>
        <w:types>
          <w:type w:val="bbPlcHdr"/>
        </w:types>
        <w:behaviors>
          <w:behavior w:val="content"/>
        </w:behaviors>
        <w:guid w:val="{D63A6042-7DF7-450A-90CB-C5577242FBFD}"/>
      </w:docPartPr>
      <w:docPartBody>
        <w:p w:rsidR="000B0453" w:rsidRDefault="00012DDE">
          <w:pPr>
            <w:pStyle w:val="6CFEB91E079548D08212E06066CAB442"/>
          </w:pPr>
          <w:r>
            <w:rPr>
              <w:rStyle w:val="nfasissutil"/>
              <w:lang w:bidi="es-ES"/>
            </w:rPr>
            <w:t>Lugar</w:t>
          </w:r>
        </w:p>
      </w:docPartBody>
    </w:docPart>
    <w:docPart>
      <w:docPartPr>
        <w:name w:val="40F33216A6C84E33A186860225ED3BA0"/>
        <w:category>
          <w:name w:val="General"/>
          <w:gallery w:val="placeholder"/>
        </w:category>
        <w:types>
          <w:type w:val="bbPlcHdr"/>
        </w:types>
        <w:behaviors>
          <w:behavior w:val="content"/>
        </w:behaviors>
        <w:guid w:val="{7CA8C601-C496-4715-A37E-E861B7C82DE9}"/>
      </w:docPartPr>
      <w:docPartBody>
        <w:p w:rsidR="000B0453" w:rsidRDefault="00012DDE">
          <w:pPr>
            <w:pStyle w:val="40F33216A6C84E33A186860225ED3BA0"/>
          </w:pPr>
          <w:r w:rsidRPr="00A979E1">
            <w:rPr>
              <w:lang w:bidi="es-ES"/>
            </w:rPr>
            <w:t>Reunión organizada por</w:t>
          </w:r>
        </w:p>
      </w:docPartBody>
    </w:docPart>
    <w:docPart>
      <w:docPartPr>
        <w:name w:val="59FBF25054654979B1020F892F302D8D"/>
        <w:category>
          <w:name w:val="General"/>
          <w:gallery w:val="placeholder"/>
        </w:category>
        <w:types>
          <w:type w:val="bbPlcHdr"/>
        </w:types>
        <w:behaviors>
          <w:behavior w:val="content"/>
        </w:behaviors>
        <w:guid w:val="{4DB7FDDA-98C8-4D99-A969-B032C37BBE21}"/>
      </w:docPartPr>
      <w:docPartBody>
        <w:p w:rsidR="000B0453" w:rsidRDefault="00012DDE">
          <w:pPr>
            <w:pStyle w:val="59FBF25054654979B1020F892F302D8D"/>
          </w:pPr>
          <w:r w:rsidRPr="00A979E1">
            <w:rPr>
              <w:lang w:bidi="es-ES"/>
            </w:rPr>
            <w:t>Tipo de reunión</w:t>
          </w:r>
        </w:p>
      </w:docPartBody>
    </w:docPart>
    <w:docPart>
      <w:docPartPr>
        <w:name w:val="604DD1959F3D40889720B3EF64DE4303"/>
        <w:category>
          <w:name w:val="General"/>
          <w:gallery w:val="placeholder"/>
        </w:category>
        <w:types>
          <w:type w:val="bbPlcHdr"/>
        </w:types>
        <w:behaviors>
          <w:behavior w:val="content"/>
        </w:behaviors>
        <w:guid w:val="{E2FE8DA2-4705-498F-929B-5ABCC5913D07}"/>
      </w:docPartPr>
      <w:docPartBody>
        <w:p w:rsidR="000B0453" w:rsidRDefault="00012DDE">
          <w:pPr>
            <w:pStyle w:val="604DD1959F3D40889720B3EF64DE4303"/>
          </w:pPr>
          <w:r w:rsidRPr="00A979E1">
            <w:rPr>
              <w:lang w:bidi="es-ES"/>
            </w:rPr>
            <w:t>Responsable</w:t>
          </w:r>
        </w:p>
      </w:docPartBody>
    </w:docPart>
    <w:docPart>
      <w:docPartPr>
        <w:name w:val="D5618AAA3B4B4E3980392D90519685B1"/>
        <w:category>
          <w:name w:val="General"/>
          <w:gallery w:val="placeholder"/>
        </w:category>
        <w:types>
          <w:type w:val="bbPlcHdr"/>
        </w:types>
        <w:behaviors>
          <w:behavior w:val="content"/>
        </w:behaviors>
        <w:guid w:val="{3023DD97-147A-4F07-A227-18D831D23E3D}"/>
      </w:docPartPr>
      <w:docPartBody>
        <w:p w:rsidR="000B0453" w:rsidRDefault="00012DDE">
          <w:pPr>
            <w:pStyle w:val="D5618AAA3B4B4E3980392D90519685B1"/>
          </w:pPr>
          <w:r>
            <w:rPr>
              <w:lang w:bidi="es-ES"/>
            </w:rPr>
            <w:t>Temas de la agenda</w:t>
          </w:r>
        </w:p>
      </w:docPartBody>
    </w:docPart>
    <w:docPart>
      <w:docPartPr>
        <w:name w:val="78B83E882D7D4478B2335211517F347F"/>
        <w:category>
          <w:name w:val="General"/>
          <w:gallery w:val="placeholder"/>
        </w:category>
        <w:types>
          <w:type w:val="bbPlcHdr"/>
        </w:types>
        <w:behaviors>
          <w:behavior w:val="content"/>
        </w:behaviors>
        <w:guid w:val="{3656FB5A-2686-43FE-A4B8-D7FEA0075C1B}"/>
      </w:docPartPr>
      <w:docPartBody>
        <w:p w:rsidR="000B0453" w:rsidRDefault="00012DDE">
          <w:pPr>
            <w:pStyle w:val="78B83E882D7D4478B2335211517F347F"/>
          </w:pPr>
          <w:r>
            <w:rPr>
              <w:lang w:bidi="es-ES"/>
            </w:rPr>
            <w:t>Tiempo asignado</w:t>
          </w:r>
        </w:p>
      </w:docPartBody>
    </w:docPart>
    <w:docPart>
      <w:docPartPr>
        <w:name w:val="E6D1709F276746D28CAE6E8C8736E43E"/>
        <w:category>
          <w:name w:val="General"/>
          <w:gallery w:val="placeholder"/>
        </w:category>
        <w:types>
          <w:type w:val="bbPlcHdr"/>
        </w:types>
        <w:behaviors>
          <w:behavior w:val="content"/>
        </w:behaviors>
        <w:guid w:val="{F75A0F68-E9E0-40FF-B8AD-40A9FD6EAB21}"/>
      </w:docPartPr>
      <w:docPartBody>
        <w:p w:rsidR="000B0453" w:rsidRDefault="00012DDE">
          <w:pPr>
            <w:pStyle w:val="E6D1709F276746D28CAE6E8C8736E43E"/>
          </w:pPr>
          <w:r>
            <w:rPr>
              <w:rStyle w:val="nfasissutil"/>
              <w:lang w:bidi="es-ES"/>
            </w:rPr>
            <w:t>Tiempo</w:t>
          </w:r>
        </w:p>
      </w:docPartBody>
    </w:docPart>
    <w:docPart>
      <w:docPartPr>
        <w:name w:val="68EC6F09E0DA467EB8823E404ABAEAEA"/>
        <w:category>
          <w:name w:val="General"/>
          <w:gallery w:val="placeholder"/>
        </w:category>
        <w:types>
          <w:type w:val="bbPlcHdr"/>
        </w:types>
        <w:behaviors>
          <w:behavior w:val="content"/>
        </w:behaviors>
        <w:guid w:val="{D3C18D68-C5BD-4888-8EC0-26D17AC0457D}"/>
      </w:docPartPr>
      <w:docPartBody>
        <w:p w:rsidR="000B0453" w:rsidRDefault="00012DDE">
          <w:pPr>
            <w:pStyle w:val="68EC6F09E0DA467EB8823E404ABAEAEA"/>
          </w:pPr>
          <w:r>
            <w:rPr>
              <w:lang w:bidi="es-ES"/>
            </w:rPr>
            <w:t>Tema de la agenda</w:t>
          </w:r>
        </w:p>
      </w:docPartBody>
    </w:docPart>
    <w:docPart>
      <w:docPartPr>
        <w:name w:val="A4BCFAAA0C2D434291362D2112BC897E"/>
        <w:category>
          <w:name w:val="General"/>
          <w:gallery w:val="placeholder"/>
        </w:category>
        <w:types>
          <w:type w:val="bbPlcHdr"/>
        </w:types>
        <w:behaviors>
          <w:behavior w:val="content"/>
        </w:behaviors>
        <w:guid w:val="{39D127FB-E08E-4EE8-BBB9-19E5AE853A08}"/>
      </w:docPartPr>
      <w:docPartBody>
        <w:p w:rsidR="00C056BF" w:rsidRDefault="000B0453" w:rsidP="000B0453">
          <w:pPr>
            <w:pStyle w:val="A4BCFAAA0C2D434291362D2112BC897E"/>
          </w:pPr>
          <w:r>
            <w:rPr>
              <w:lang w:bidi="es-ES"/>
            </w:rPr>
            <w:t>|</w:t>
          </w:r>
        </w:p>
      </w:docPartBody>
    </w:docPart>
    <w:docPart>
      <w:docPartPr>
        <w:name w:val="033B9FB2F8F64726BC6D55807EB828C7"/>
        <w:category>
          <w:name w:val="General"/>
          <w:gallery w:val="placeholder"/>
        </w:category>
        <w:types>
          <w:type w:val="bbPlcHdr"/>
        </w:types>
        <w:behaviors>
          <w:behavior w:val="content"/>
        </w:behaviors>
        <w:guid w:val="{12D30114-637C-4C14-86FA-7D6A045F4509}"/>
      </w:docPartPr>
      <w:docPartBody>
        <w:p w:rsidR="00C056BF" w:rsidRDefault="000B0453" w:rsidP="000B0453">
          <w:pPr>
            <w:pStyle w:val="033B9FB2F8F64726BC6D55807EB828C7"/>
          </w:pPr>
          <w:r>
            <w:rPr>
              <w:lang w:bidi="es-ES"/>
            </w:rPr>
            <w:t>Lugar de la reunión</w:t>
          </w:r>
        </w:p>
      </w:docPartBody>
    </w:docPart>
    <w:docPart>
      <w:docPartPr>
        <w:name w:val="6DA86AD63CA84ACABD749A8F2716967A"/>
        <w:category>
          <w:name w:val="General"/>
          <w:gallery w:val="placeholder"/>
        </w:category>
        <w:types>
          <w:type w:val="bbPlcHdr"/>
        </w:types>
        <w:behaviors>
          <w:behavior w:val="content"/>
        </w:behaviors>
        <w:guid w:val="{F6B63C39-463E-473C-83A9-826932691A1C}"/>
      </w:docPartPr>
      <w:docPartBody>
        <w:p w:rsidR="00C056BF" w:rsidRDefault="000B0453" w:rsidP="000B0453">
          <w:pPr>
            <w:pStyle w:val="6DA86AD63CA84ACABD749A8F2716967A"/>
          </w:pPr>
          <w:r>
            <w:rPr>
              <w:rStyle w:val="nfasissutil"/>
              <w:lang w:bidi="es-ES"/>
            </w:rPr>
            <w:t>Lugar</w:t>
          </w:r>
        </w:p>
      </w:docPartBody>
    </w:docPart>
    <w:docPart>
      <w:docPartPr>
        <w:name w:val="6684EB1C53144BAEA12BFB733AF6E58F"/>
        <w:category>
          <w:name w:val="General"/>
          <w:gallery w:val="placeholder"/>
        </w:category>
        <w:types>
          <w:type w:val="bbPlcHdr"/>
        </w:types>
        <w:behaviors>
          <w:behavior w:val="content"/>
        </w:behaviors>
        <w:guid w:val="{6672FA87-101E-4F6E-A419-E5B2505E5242}"/>
      </w:docPartPr>
      <w:docPartBody>
        <w:p w:rsidR="00C056BF" w:rsidRDefault="000B0453" w:rsidP="000B0453">
          <w:pPr>
            <w:pStyle w:val="6684EB1C53144BAEA12BFB733AF6E58F"/>
          </w:pPr>
          <w:r w:rsidRPr="00A979E1">
            <w:rPr>
              <w:lang w:bidi="es-ES"/>
            </w:rPr>
            <w:t>Reunión organizada por</w:t>
          </w:r>
        </w:p>
      </w:docPartBody>
    </w:docPart>
    <w:docPart>
      <w:docPartPr>
        <w:name w:val="25E52528E29B4ED99434CA10A56B2FF1"/>
        <w:category>
          <w:name w:val="General"/>
          <w:gallery w:val="placeholder"/>
        </w:category>
        <w:types>
          <w:type w:val="bbPlcHdr"/>
        </w:types>
        <w:behaviors>
          <w:behavior w:val="content"/>
        </w:behaviors>
        <w:guid w:val="{E17A1307-66C2-4394-96CC-C1297A85F860}"/>
      </w:docPartPr>
      <w:docPartBody>
        <w:p w:rsidR="00C056BF" w:rsidRDefault="000B0453" w:rsidP="000B0453">
          <w:pPr>
            <w:pStyle w:val="25E52528E29B4ED99434CA10A56B2FF1"/>
          </w:pPr>
          <w:r w:rsidRPr="00A979E1">
            <w:rPr>
              <w:lang w:bidi="es-ES"/>
            </w:rPr>
            <w:t>Tipo de reunión</w:t>
          </w:r>
        </w:p>
      </w:docPartBody>
    </w:docPart>
    <w:docPart>
      <w:docPartPr>
        <w:name w:val="98A9B6F300E74A22B6EF556361EC8387"/>
        <w:category>
          <w:name w:val="General"/>
          <w:gallery w:val="placeholder"/>
        </w:category>
        <w:types>
          <w:type w:val="bbPlcHdr"/>
        </w:types>
        <w:behaviors>
          <w:behavior w:val="content"/>
        </w:behaviors>
        <w:guid w:val="{8131C5A4-49E6-4549-888A-95C8BCB020A3}"/>
      </w:docPartPr>
      <w:docPartBody>
        <w:p w:rsidR="00C056BF" w:rsidRDefault="000B0453" w:rsidP="000B0453">
          <w:pPr>
            <w:pStyle w:val="98A9B6F300E74A22B6EF556361EC8387"/>
          </w:pPr>
          <w:r w:rsidRPr="00A979E1">
            <w:rPr>
              <w:lang w:bidi="es-ES"/>
            </w:rPr>
            <w:t>Responsable</w:t>
          </w:r>
        </w:p>
      </w:docPartBody>
    </w:docPart>
    <w:docPart>
      <w:docPartPr>
        <w:name w:val="AB9B97002CD64C4A80CDE3605FEBC088"/>
        <w:category>
          <w:name w:val="General"/>
          <w:gallery w:val="placeholder"/>
        </w:category>
        <w:types>
          <w:type w:val="bbPlcHdr"/>
        </w:types>
        <w:behaviors>
          <w:behavior w:val="content"/>
        </w:behaviors>
        <w:guid w:val="{46BEB814-2D38-4893-A571-CB90D218235F}"/>
      </w:docPartPr>
      <w:docPartBody>
        <w:p w:rsidR="00C056BF" w:rsidRDefault="000B0453" w:rsidP="000B0453">
          <w:pPr>
            <w:pStyle w:val="AB9B97002CD64C4A80CDE3605FEBC088"/>
          </w:pPr>
          <w:r>
            <w:rPr>
              <w:lang w:bidi="es-ES"/>
            </w:rPr>
            <w:t>Temas de la agenda</w:t>
          </w:r>
        </w:p>
      </w:docPartBody>
    </w:docPart>
    <w:docPart>
      <w:docPartPr>
        <w:name w:val="421B57E2F016453894298C365B178584"/>
        <w:category>
          <w:name w:val="General"/>
          <w:gallery w:val="placeholder"/>
        </w:category>
        <w:types>
          <w:type w:val="bbPlcHdr"/>
        </w:types>
        <w:behaviors>
          <w:behavior w:val="content"/>
        </w:behaviors>
        <w:guid w:val="{910BC9AD-D684-40D3-ACEA-96138E341EA3}"/>
      </w:docPartPr>
      <w:docPartBody>
        <w:p w:rsidR="00C056BF" w:rsidRDefault="000B0453" w:rsidP="000B0453">
          <w:pPr>
            <w:pStyle w:val="421B57E2F016453894298C365B178584"/>
          </w:pPr>
          <w:r>
            <w:rPr>
              <w:lang w:bidi="es-ES"/>
            </w:rPr>
            <w:t>Tiempo asignado</w:t>
          </w:r>
        </w:p>
      </w:docPartBody>
    </w:docPart>
    <w:docPart>
      <w:docPartPr>
        <w:name w:val="152EB3604D3F4A7481F23637EDE8F874"/>
        <w:category>
          <w:name w:val="General"/>
          <w:gallery w:val="placeholder"/>
        </w:category>
        <w:types>
          <w:type w:val="bbPlcHdr"/>
        </w:types>
        <w:behaviors>
          <w:behavior w:val="content"/>
        </w:behaviors>
        <w:guid w:val="{12403630-25A8-4FA3-B446-ECFF78D3C792}"/>
      </w:docPartPr>
      <w:docPartBody>
        <w:p w:rsidR="00C056BF" w:rsidRDefault="000B0453" w:rsidP="000B0453">
          <w:pPr>
            <w:pStyle w:val="152EB3604D3F4A7481F23637EDE8F874"/>
          </w:pPr>
          <w:r>
            <w:rPr>
              <w:rStyle w:val="nfasissutil"/>
              <w:lang w:bidi="es-ES"/>
            </w:rPr>
            <w:t>Tiempo</w:t>
          </w:r>
        </w:p>
      </w:docPartBody>
    </w:docPart>
    <w:docPart>
      <w:docPartPr>
        <w:name w:val="686980F90F1D476E8D3499C710872F6A"/>
        <w:category>
          <w:name w:val="General"/>
          <w:gallery w:val="placeholder"/>
        </w:category>
        <w:types>
          <w:type w:val="bbPlcHdr"/>
        </w:types>
        <w:behaviors>
          <w:behavior w:val="content"/>
        </w:behaviors>
        <w:guid w:val="{476423D0-65D4-4C70-B951-786709BEC1B5}"/>
      </w:docPartPr>
      <w:docPartBody>
        <w:p w:rsidR="00C056BF" w:rsidRDefault="000B0453" w:rsidP="000B0453">
          <w:pPr>
            <w:pStyle w:val="686980F90F1D476E8D3499C710872F6A"/>
          </w:pPr>
          <w:r>
            <w:rPr>
              <w:lang w:bidi="es-ES"/>
            </w:rPr>
            <w:t>Tema de la agenda</w:t>
          </w:r>
        </w:p>
      </w:docPartBody>
    </w:docPart>
    <w:docPart>
      <w:docPartPr>
        <w:name w:val="A9CEC5EAAB214AEDA68C4ED64B1F6DCF"/>
        <w:category>
          <w:name w:val="General"/>
          <w:gallery w:val="placeholder"/>
        </w:category>
        <w:types>
          <w:type w:val="bbPlcHdr"/>
        </w:types>
        <w:behaviors>
          <w:behavior w:val="content"/>
        </w:behaviors>
        <w:guid w:val="{7D3827F0-EBB6-47F4-88CF-82948E69E19D}"/>
      </w:docPartPr>
      <w:docPartBody>
        <w:p w:rsidR="00C056BF" w:rsidRDefault="000B0453" w:rsidP="000B0453">
          <w:pPr>
            <w:pStyle w:val="A9CEC5EAAB214AEDA68C4ED64B1F6DCF"/>
          </w:pPr>
          <w:r>
            <w:rPr>
              <w:lang w:bidi="es-ES"/>
            </w:rPr>
            <w:t>|</w:t>
          </w:r>
        </w:p>
      </w:docPartBody>
    </w:docPart>
    <w:docPart>
      <w:docPartPr>
        <w:name w:val="35E50FD5DD594010AC7A0220A53A43BF"/>
        <w:category>
          <w:name w:val="General"/>
          <w:gallery w:val="placeholder"/>
        </w:category>
        <w:types>
          <w:type w:val="bbPlcHdr"/>
        </w:types>
        <w:behaviors>
          <w:behavior w:val="content"/>
        </w:behaviors>
        <w:guid w:val="{F3405DAF-4A2F-4005-8D6E-8798C022EADE}"/>
      </w:docPartPr>
      <w:docPartBody>
        <w:p w:rsidR="00C056BF" w:rsidRDefault="000B0453" w:rsidP="000B0453">
          <w:pPr>
            <w:pStyle w:val="35E50FD5DD594010AC7A0220A53A43BF"/>
          </w:pPr>
          <w:r>
            <w:rPr>
              <w:lang w:bidi="es-ES"/>
            </w:rPr>
            <w:t>Lugar de la reunión</w:t>
          </w:r>
        </w:p>
      </w:docPartBody>
    </w:docPart>
    <w:docPart>
      <w:docPartPr>
        <w:name w:val="D8E9E5C992F640B4967D786ED9401C6B"/>
        <w:category>
          <w:name w:val="General"/>
          <w:gallery w:val="placeholder"/>
        </w:category>
        <w:types>
          <w:type w:val="bbPlcHdr"/>
        </w:types>
        <w:behaviors>
          <w:behavior w:val="content"/>
        </w:behaviors>
        <w:guid w:val="{C70FEFCD-2D39-4B8F-B879-FA7FBCE3107E}"/>
      </w:docPartPr>
      <w:docPartBody>
        <w:p w:rsidR="00C056BF" w:rsidRDefault="000B0453" w:rsidP="000B0453">
          <w:pPr>
            <w:pStyle w:val="D8E9E5C992F640B4967D786ED9401C6B"/>
          </w:pPr>
          <w:r>
            <w:rPr>
              <w:rStyle w:val="nfasissutil"/>
              <w:lang w:bidi="es-ES"/>
            </w:rPr>
            <w:t>Lugar</w:t>
          </w:r>
        </w:p>
      </w:docPartBody>
    </w:docPart>
    <w:docPart>
      <w:docPartPr>
        <w:name w:val="FD43E6009D374CEDA5BB26D7EC4E504E"/>
        <w:category>
          <w:name w:val="General"/>
          <w:gallery w:val="placeholder"/>
        </w:category>
        <w:types>
          <w:type w:val="bbPlcHdr"/>
        </w:types>
        <w:behaviors>
          <w:behavior w:val="content"/>
        </w:behaviors>
        <w:guid w:val="{DC816D8B-7A92-4656-ADDF-34C1DE4774CD}"/>
      </w:docPartPr>
      <w:docPartBody>
        <w:p w:rsidR="00C056BF" w:rsidRDefault="000B0453" w:rsidP="000B0453">
          <w:pPr>
            <w:pStyle w:val="FD43E6009D374CEDA5BB26D7EC4E504E"/>
          </w:pPr>
          <w:r w:rsidRPr="00A979E1">
            <w:rPr>
              <w:lang w:bidi="es-ES"/>
            </w:rPr>
            <w:t>Reunión organizada por</w:t>
          </w:r>
        </w:p>
      </w:docPartBody>
    </w:docPart>
    <w:docPart>
      <w:docPartPr>
        <w:name w:val="D8A53BDDA740420A8BB51C2CF01AB594"/>
        <w:category>
          <w:name w:val="General"/>
          <w:gallery w:val="placeholder"/>
        </w:category>
        <w:types>
          <w:type w:val="bbPlcHdr"/>
        </w:types>
        <w:behaviors>
          <w:behavior w:val="content"/>
        </w:behaviors>
        <w:guid w:val="{718A0C7E-67C7-4195-9202-AFA5FE1AB04E}"/>
      </w:docPartPr>
      <w:docPartBody>
        <w:p w:rsidR="00C056BF" w:rsidRDefault="000B0453" w:rsidP="000B0453">
          <w:pPr>
            <w:pStyle w:val="D8A53BDDA740420A8BB51C2CF01AB594"/>
          </w:pPr>
          <w:r w:rsidRPr="00A979E1">
            <w:rPr>
              <w:lang w:bidi="es-ES"/>
            </w:rPr>
            <w:t>Tipo de reunión</w:t>
          </w:r>
        </w:p>
      </w:docPartBody>
    </w:docPart>
    <w:docPart>
      <w:docPartPr>
        <w:name w:val="E4F2510C872841A2A65E7E5E3655AF35"/>
        <w:category>
          <w:name w:val="General"/>
          <w:gallery w:val="placeholder"/>
        </w:category>
        <w:types>
          <w:type w:val="bbPlcHdr"/>
        </w:types>
        <w:behaviors>
          <w:behavior w:val="content"/>
        </w:behaviors>
        <w:guid w:val="{8F265048-023E-456A-930C-8C0AB4AF4372}"/>
      </w:docPartPr>
      <w:docPartBody>
        <w:p w:rsidR="00C056BF" w:rsidRDefault="000B0453" w:rsidP="000B0453">
          <w:pPr>
            <w:pStyle w:val="E4F2510C872841A2A65E7E5E3655AF35"/>
          </w:pPr>
          <w:r w:rsidRPr="00A979E1">
            <w:rPr>
              <w:lang w:bidi="es-ES"/>
            </w:rPr>
            <w:t>Responsable</w:t>
          </w:r>
        </w:p>
      </w:docPartBody>
    </w:docPart>
    <w:docPart>
      <w:docPartPr>
        <w:name w:val="E250C660846C4B59878928BD1AB8C8D2"/>
        <w:category>
          <w:name w:val="General"/>
          <w:gallery w:val="placeholder"/>
        </w:category>
        <w:types>
          <w:type w:val="bbPlcHdr"/>
        </w:types>
        <w:behaviors>
          <w:behavior w:val="content"/>
        </w:behaviors>
        <w:guid w:val="{F34F55E4-5914-4FFB-AFE9-2DED82CCA040}"/>
      </w:docPartPr>
      <w:docPartBody>
        <w:p w:rsidR="00C056BF" w:rsidRDefault="000B0453" w:rsidP="000B0453">
          <w:pPr>
            <w:pStyle w:val="E250C660846C4B59878928BD1AB8C8D2"/>
          </w:pPr>
          <w:r>
            <w:rPr>
              <w:lang w:bidi="es-ES"/>
            </w:rPr>
            <w:t>Temas de la agenda</w:t>
          </w:r>
        </w:p>
      </w:docPartBody>
    </w:docPart>
    <w:docPart>
      <w:docPartPr>
        <w:name w:val="8AB30B4A4C544B24BF5EB993D54FCBAD"/>
        <w:category>
          <w:name w:val="General"/>
          <w:gallery w:val="placeholder"/>
        </w:category>
        <w:types>
          <w:type w:val="bbPlcHdr"/>
        </w:types>
        <w:behaviors>
          <w:behavior w:val="content"/>
        </w:behaviors>
        <w:guid w:val="{402906CE-A5DF-4FC5-AC2F-BDC4AC2F3765}"/>
      </w:docPartPr>
      <w:docPartBody>
        <w:p w:rsidR="00C056BF" w:rsidRDefault="000B0453" w:rsidP="000B0453">
          <w:pPr>
            <w:pStyle w:val="8AB30B4A4C544B24BF5EB993D54FCBAD"/>
          </w:pPr>
          <w:r>
            <w:rPr>
              <w:lang w:bidi="es-ES"/>
            </w:rPr>
            <w:t>Tiempo asignado</w:t>
          </w:r>
        </w:p>
      </w:docPartBody>
    </w:docPart>
    <w:docPart>
      <w:docPartPr>
        <w:name w:val="E9115A4218454B27A7B77CB2C0688F97"/>
        <w:category>
          <w:name w:val="General"/>
          <w:gallery w:val="placeholder"/>
        </w:category>
        <w:types>
          <w:type w:val="bbPlcHdr"/>
        </w:types>
        <w:behaviors>
          <w:behavior w:val="content"/>
        </w:behaviors>
        <w:guid w:val="{81DB517E-CDEA-441C-9A62-B6EC661B3419}"/>
      </w:docPartPr>
      <w:docPartBody>
        <w:p w:rsidR="00C056BF" w:rsidRDefault="000B0453" w:rsidP="000B0453">
          <w:pPr>
            <w:pStyle w:val="E9115A4218454B27A7B77CB2C0688F97"/>
          </w:pPr>
          <w:r>
            <w:rPr>
              <w:rStyle w:val="nfasissutil"/>
              <w:lang w:bidi="es-ES"/>
            </w:rPr>
            <w:t>Tiempo</w:t>
          </w:r>
        </w:p>
      </w:docPartBody>
    </w:docPart>
    <w:docPart>
      <w:docPartPr>
        <w:name w:val="196498012C0F474CAFD346A966BBF2E3"/>
        <w:category>
          <w:name w:val="General"/>
          <w:gallery w:val="placeholder"/>
        </w:category>
        <w:types>
          <w:type w:val="bbPlcHdr"/>
        </w:types>
        <w:behaviors>
          <w:behavior w:val="content"/>
        </w:behaviors>
        <w:guid w:val="{5ABFA4D0-C03D-4FA1-B4DA-EB21F8529198}"/>
      </w:docPartPr>
      <w:docPartBody>
        <w:p w:rsidR="00C056BF" w:rsidRDefault="000B0453" w:rsidP="000B0453">
          <w:pPr>
            <w:pStyle w:val="196498012C0F474CAFD346A966BBF2E3"/>
          </w:pPr>
          <w:r>
            <w:rPr>
              <w:lang w:bidi="es-ES"/>
            </w:rPr>
            <w:t>Tema de la agenda</w:t>
          </w:r>
        </w:p>
      </w:docPartBody>
    </w:docPart>
    <w:docPart>
      <w:docPartPr>
        <w:name w:val="FCCD3230F5B94D7ABD41D42AB27A866F"/>
        <w:category>
          <w:name w:val="General"/>
          <w:gallery w:val="placeholder"/>
        </w:category>
        <w:types>
          <w:type w:val="bbPlcHdr"/>
        </w:types>
        <w:behaviors>
          <w:behavior w:val="content"/>
        </w:behaviors>
        <w:guid w:val="{5F8AE5D6-F1EA-4E76-B9C0-45D3F724D61E}"/>
      </w:docPartPr>
      <w:docPartBody>
        <w:p w:rsidR="00C056BF" w:rsidRDefault="000B0453" w:rsidP="000B0453">
          <w:pPr>
            <w:pStyle w:val="FCCD3230F5B94D7ABD41D42AB27A866F"/>
          </w:pPr>
          <w:r>
            <w:rPr>
              <w:lang w:bidi="es-ES"/>
            </w:rPr>
            <w:t>|</w:t>
          </w:r>
        </w:p>
      </w:docPartBody>
    </w:docPart>
    <w:docPart>
      <w:docPartPr>
        <w:name w:val="23B20CE77B38484CA7DE38D48BAFA995"/>
        <w:category>
          <w:name w:val="General"/>
          <w:gallery w:val="placeholder"/>
        </w:category>
        <w:types>
          <w:type w:val="bbPlcHdr"/>
        </w:types>
        <w:behaviors>
          <w:behavior w:val="content"/>
        </w:behaviors>
        <w:guid w:val="{544BF058-9DDB-47B2-8D2C-F1637E0426A6}"/>
      </w:docPartPr>
      <w:docPartBody>
        <w:p w:rsidR="00C056BF" w:rsidRDefault="000B0453" w:rsidP="000B0453">
          <w:pPr>
            <w:pStyle w:val="23B20CE77B38484CA7DE38D48BAFA995"/>
          </w:pPr>
          <w:r>
            <w:rPr>
              <w:lang w:bidi="es-ES"/>
            </w:rPr>
            <w:t>Lugar de la reunión</w:t>
          </w:r>
        </w:p>
      </w:docPartBody>
    </w:docPart>
    <w:docPart>
      <w:docPartPr>
        <w:name w:val="E1BF2457ACB1414A8B7A7AC09830407A"/>
        <w:category>
          <w:name w:val="General"/>
          <w:gallery w:val="placeholder"/>
        </w:category>
        <w:types>
          <w:type w:val="bbPlcHdr"/>
        </w:types>
        <w:behaviors>
          <w:behavior w:val="content"/>
        </w:behaviors>
        <w:guid w:val="{10E62636-8E6E-49E3-B09C-4455C41BA2F9}"/>
      </w:docPartPr>
      <w:docPartBody>
        <w:p w:rsidR="00C056BF" w:rsidRDefault="000B0453" w:rsidP="000B0453">
          <w:pPr>
            <w:pStyle w:val="E1BF2457ACB1414A8B7A7AC09830407A"/>
          </w:pPr>
          <w:r>
            <w:rPr>
              <w:rStyle w:val="nfasissutil"/>
              <w:lang w:bidi="es-ES"/>
            </w:rPr>
            <w:t>Lugar</w:t>
          </w:r>
        </w:p>
      </w:docPartBody>
    </w:docPart>
    <w:docPart>
      <w:docPartPr>
        <w:name w:val="2B39C228A1D9468299D2F3B976ED2132"/>
        <w:category>
          <w:name w:val="General"/>
          <w:gallery w:val="placeholder"/>
        </w:category>
        <w:types>
          <w:type w:val="bbPlcHdr"/>
        </w:types>
        <w:behaviors>
          <w:behavior w:val="content"/>
        </w:behaviors>
        <w:guid w:val="{6D864099-3A75-44EB-B101-D3367C8ED182}"/>
      </w:docPartPr>
      <w:docPartBody>
        <w:p w:rsidR="00C056BF" w:rsidRDefault="000B0453" w:rsidP="000B0453">
          <w:pPr>
            <w:pStyle w:val="2B39C228A1D9468299D2F3B976ED2132"/>
          </w:pPr>
          <w:r w:rsidRPr="00A979E1">
            <w:rPr>
              <w:lang w:bidi="es-ES"/>
            </w:rPr>
            <w:t>Reunión organizada por</w:t>
          </w:r>
        </w:p>
      </w:docPartBody>
    </w:docPart>
    <w:docPart>
      <w:docPartPr>
        <w:name w:val="4A28FEC673DB4FF6901583C1E85C63B3"/>
        <w:category>
          <w:name w:val="General"/>
          <w:gallery w:val="placeholder"/>
        </w:category>
        <w:types>
          <w:type w:val="bbPlcHdr"/>
        </w:types>
        <w:behaviors>
          <w:behavior w:val="content"/>
        </w:behaviors>
        <w:guid w:val="{07EAF782-B867-419D-B9F9-946BCDEAEB81}"/>
      </w:docPartPr>
      <w:docPartBody>
        <w:p w:rsidR="00C056BF" w:rsidRDefault="000B0453" w:rsidP="000B0453">
          <w:pPr>
            <w:pStyle w:val="4A28FEC673DB4FF6901583C1E85C63B3"/>
          </w:pPr>
          <w:r w:rsidRPr="00A979E1">
            <w:rPr>
              <w:lang w:bidi="es-ES"/>
            </w:rPr>
            <w:t>Tipo de reunión</w:t>
          </w:r>
        </w:p>
      </w:docPartBody>
    </w:docPart>
    <w:docPart>
      <w:docPartPr>
        <w:name w:val="4BDE44388E814337855040A95F36C62C"/>
        <w:category>
          <w:name w:val="General"/>
          <w:gallery w:val="placeholder"/>
        </w:category>
        <w:types>
          <w:type w:val="bbPlcHdr"/>
        </w:types>
        <w:behaviors>
          <w:behavior w:val="content"/>
        </w:behaviors>
        <w:guid w:val="{327418F3-37D5-4C7D-A888-9EBC942600F1}"/>
      </w:docPartPr>
      <w:docPartBody>
        <w:p w:rsidR="00C056BF" w:rsidRDefault="000B0453" w:rsidP="000B0453">
          <w:pPr>
            <w:pStyle w:val="4BDE44388E814337855040A95F36C62C"/>
          </w:pPr>
          <w:r w:rsidRPr="00A979E1">
            <w:rPr>
              <w:lang w:bidi="es-ES"/>
            </w:rPr>
            <w:t>Responsable</w:t>
          </w:r>
        </w:p>
      </w:docPartBody>
    </w:docPart>
    <w:docPart>
      <w:docPartPr>
        <w:name w:val="AEFF569DADC84F8C83C182198EC6C64C"/>
        <w:category>
          <w:name w:val="General"/>
          <w:gallery w:val="placeholder"/>
        </w:category>
        <w:types>
          <w:type w:val="bbPlcHdr"/>
        </w:types>
        <w:behaviors>
          <w:behavior w:val="content"/>
        </w:behaviors>
        <w:guid w:val="{304125E5-422F-45BE-9B55-96CB17BA409F}"/>
      </w:docPartPr>
      <w:docPartBody>
        <w:p w:rsidR="00C056BF" w:rsidRDefault="000B0453" w:rsidP="000B0453">
          <w:pPr>
            <w:pStyle w:val="AEFF569DADC84F8C83C182198EC6C64C"/>
          </w:pPr>
          <w:r>
            <w:rPr>
              <w:lang w:bidi="es-ES"/>
            </w:rPr>
            <w:t>Temas de la agenda</w:t>
          </w:r>
        </w:p>
      </w:docPartBody>
    </w:docPart>
    <w:docPart>
      <w:docPartPr>
        <w:name w:val="D5636FD6F3C64338A3E5FF86F60F2305"/>
        <w:category>
          <w:name w:val="General"/>
          <w:gallery w:val="placeholder"/>
        </w:category>
        <w:types>
          <w:type w:val="bbPlcHdr"/>
        </w:types>
        <w:behaviors>
          <w:behavior w:val="content"/>
        </w:behaviors>
        <w:guid w:val="{6474FC66-99C6-400A-A435-20B9397BCA66}"/>
      </w:docPartPr>
      <w:docPartBody>
        <w:p w:rsidR="00C056BF" w:rsidRDefault="000B0453" w:rsidP="000B0453">
          <w:pPr>
            <w:pStyle w:val="D5636FD6F3C64338A3E5FF86F60F2305"/>
          </w:pPr>
          <w:r>
            <w:rPr>
              <w:lang w:bidi="es-ES"/>
            </w:rPr>
            <w:t>Tiempo asignado</w:t>
          </w:r>
        </w:p>
      </w:docPartBody>
    </w:docPart>
    <w:docPart>
      <w:docPartPr>
        <w:name w:val="BCF3EFE7B58D4A689376A851A962AEFF"/>
        <w:category>
          <w:name w:val="General"/>
          <w:gallery w:val="placeholder"/>
        </w:category>
        <w:types>
          <w:type w:val="bbPlcHdr"/>
        </w:types>
        <w:behaviors>
          <w:behavior w:val="content"/>
        </w:behaviors>
        <w:guid w:val="{2797E3BE-54E2-445A-B2C8-A47801CC9EEA}"/>
      </w:docPartPr>
      <w:docPartBody>
        <w:p w:rsidR="00C056BF" w:rsidRDefault="000B0453" w:rsidP="000B0453">
          <w:pPr>
            <w:pStyle w:val="BCF3EFE7B58D4A689376A851A962AEFF"/>
          </w:pPr>
          <w:r>
            <w:rPr>
              <w:rStyle w:val="nfasissutil"/>
              <w:lang w:bidi="es-ES"/>
            </w:rPr>
            <w:t>Tiempo</w:t>
          </w:r>
        </w:p>
      </w:docPartBody>
    </w:docPart>
    <w:docPart>
      <w:docPartPr>
        <w:name w:val="A551EA093D6D49C3A01AAEE1478B6C37"/>
        <w:category>
          <w:name w:val="General"/>
          <w:gallery w:val="placeholder"/>
        </w:category>
        <w:types>
          <w:type w:val="bbPlcHdr"/>
        </w:types>
        <w:behaviors>
          <w:behavior w:val="content"/>
        </w:behaviors>
        <w:guid w:val="{94931354-6C2D-445E-B5ED-FE1A8667D79E}"/>
      </w:docPartPr>
      <w:docPartBody>
        <w:p w:rsidR="00C056BF" w:rsidRDefault="000B0453" w:rsidP="000B0453">
          <w:pPr>
            <w:pStyle w:val="A551EA093D6D49C3A01AAEE1478B6C37"/>
          </w:pPr>
          <w:r>
            <w:rPr>
              <w:lang w:bidi="es-ES"/>
            </w:rPr>
            <w:t>Tema de la agenda</w:t>
          </w:r>
        </w:p>
      </w:docPartBody>
    </w:docPart>
    <w:docPart>
      <w:docPartPr>
        <w:name w:val="8C7406656266421EB834FC9DDCE23157"/>
        <w:category>
          <w:name w:val="General"/>
          <w:gallery w:val="placeholder"/>
        </w:category>
        <w:types>
          <w:type w:val="bbPlcHdr"/>
        </w:types>
        <w:behaviors>
          <w:behavior w:val="content"/>
        </w:behaviors>
        <w:guid w:val="{70B2F56F-202D-4AD8-93E3-F102D64164DC}"/>
      </w:docPartPr>
      <w:docPartBody>
        <w:p w:rsidR="00C056BF" w:rsidRDefault="000B0453" w:rsidP="000B0453">
          <w:pPr>
            <w:pStyle w:val="8C7406656266421EB834FC9DDCE23157"/>
          </w:pPr>
          <w:r>
            <w:rPr>
              <w:lang w:bidi="es-ES"/>
            </w:rPr>
            <w:t>|</w:t>
          </w:r>
        </w:p>
      </w:docPartBody>
    </w:docPart>
    <w:docPart>
      <w:docPartPr>
        <w:name w:val="54D066A4B3734333A2E7A7ED0BDDD734"/>
        <w:category>
          <w:name w:val="General"/>
          <w:gallery w:val="placeholder"/>
        </w:category>
        <w:types>
          <w:type w:val="bbPlcHdr"/>
        </w:types>
        <w:behaviors>
          <w:behavior w:val="content"/>
        </w:behaviors>
        <w:guid w:val="{8A50983A-2E5C-4616-98F6-0F878D00736D}"/>
      </w:docPartPr>
      <w:docPartBody>
        <w:p w:rsidR="00C056BF" w:rsidRDefault="000B0453" w:rsidP="000B0453">
          <w:pPr>
            <w:pStyle w:val="54D066A4B3734333A2E7A7ED0BDDD734"/>
          </w:pPr>
          <w:r>
            <w:rPr>
              <w:lang w:bidi="es-ES"/>
            </w:rPr>
            <w:t>Lugar de la reunión</w:t>
          </w:r>
        </w:p>
      </w:docPartBody>
    </w:docPart>
    <w:docPart>
      <w:docPartPr>
        <w:name w:val="5D7EEE0B56A547A7ABE10A9B55E52CEF"/>
        <w:category>
          <w:name w:val="General"/>
          <w:gallery w:val="placeholder"/>
        </w:category>
        <w:types>
          <w:type w:val="bbPlcHdr"/>
        </w:types>
        <w:behaviors>
          <w:behavior w:val="content"/>
        </w:behaviors>
        <w:guid w:val="{3C5BC493-6CB8-4297-BC18-815EA7AA9523}"/>
      </w:docPartPr>
      <w:docPartBody>
        <w:p w:rsidR="00C056BF" w:rsidRDefault="000B0453" w:rsidP="000B0453">
          <w:pPr>
            <w:pStyle w:val="5D7EEE0B56A547A7ABE10A9B55E52CEF"/>
          </w:pPr>
          <w:r>
            <w:rPr>
              <w:rStyle w:val="nfasissutil"/>
              <w:lang w:bidi="es-ES"/>
            </w:rPr>
            <w:t>Lugar</w:t>
          </w:r>
        </w:p>
      </w:docPartBody>
    </w:docPart>
    <w:docPart>
      <w:docPartPr>
        <w:name w:val="A3621BD2EF8C4405A0DB536399FC1CCF"/>
        <w:category>
          <w:name w:val="General"/>
          <w:gallery w:val="placeholder"/>
        </w:category>
        <w:types>
          <w:type w:val="bbPlcHdr"/>
        </w:types>
        <w:behaviors>
          <w:behavior w:val="content"/>
        </w:behaviors>
        <w:guid w:val="{E3BE0B66-D0B6-415C-BBC3-28E8C514143B}"/>
      </w:docPartPr>
      <w:docPartBody>
        <w:p w:rsidR="00C056BF" w:rsidRDefault="000B0453" w:rsidP="000B0453">
          <w:pPr>
            <w:pStyle w:val="A3621BD2EF8C4405A0DB536399FC1CCF"/>
          </w:pPr>
          <w:r w:rsidRPr="00A979E1">
            <w:rPr>
              <w:lang w:bidi="es-ES"/>
            </w:rPr>
            <w:t>Reunión organizada por</w:t>
          </w:r>
        </w:p>
      </w:docPartBody>
    </w:docPart>
    <w:docPart>
      <w:docPartPr>
        <w:name w:val="EA396575E21F46899CDAEE0131F2A5DD"/>
        <w:category>
          <w:name w:val="General"/>
          <w:gallery w:val="placeholder"/>
        </w:category>
        <w:types>
          <w:type w:val="bbPlcHdr"/>
        </w:types>
        <w:behaviors>
          <w:behavior w:val="content"/>
        </w:behaviors>
        <w:guid w:val="{24055449-1C77-468F-9D8C-4AC7DC26E1A3}"/>
      </w:docPartPr>
      <w:docPartBody>
        <w:p w:rsidR="00C056BF" w:rsidRDefault="000B0453" w:rsidP="000B0453">
          <w:pPr>
            <w:pStyle w:val="EA396575E21F46899CDAEE0131F2A5DD"/>
          </w:pPr>
          <w:r w:rsidRPr="00A979E1">
            <w:rPr>
              <w:lang w:bidi="es-ES"/>
            </w:rPr>
            <w:t>Tipo de reunión</w:t>
          </w:r>
        </w:p>
      </w:docPartBody>
    </w:docPart>
    <w:docPart>
      <w:docPartPr>
        <w:name w:val="6D388F607E0842F79C6B5027AECA5EA4"/>
        <w:category>
          <w:name w:val="General"/>
          <w:gallery w:val="placeholder"/>
        </w:category>
        <w:types>
          <w:type w:val="bbPlcHdr"/>
        </w:types>
        <w:behaviors>
          <w:behavior w:val="content"/>
        </w:behaviors>
        <w:guid w:val="{01F9DD9C-13E2-4C46-A335-4A0DB75B88D5}"/>
      </w:docPartPr>
      <w:docPartBody>
        <w:p w:rsidR="00C056BF" w:rsidRDefault="000B0453" w:rsidP="000B0453">
          <w:pPr>
            <w:pStyle w:val="6D388F607E0842F79C6B5027AECA5EA4"/>
          </w:pPr>
          <w:r w:rsidRPr="00A979E1">
            <w:rPr>
              <w:lang w:bidi="es-ES"/>
            </w:rPr>
            <w:t>Responsable</w:t>
          </w:r>
        </w:p>
      </w:docPartBody>
    </w:docPart>
    <w:docPart>
      <w:docPartPr>
        <w:name w:val="89B72DAB813E45B084852B2846892AED"/>
        <w:category>
          <w:name w:val="General"/>
          <w:gallery w:val="placeholder"/>
        </w:category>
        <w:types>
          <w:type w:val="bbPlcHdr"/>
        </w:types>
        <w:behaviors>
          <w:behavior w:val="content"/>
        </w:behaviors>
        <w:guid w:val="{CFE6ADB7-9203-4854-A044-D8EF01808058}"/>
      </w:docPartPr>
      <w:docPartBody>
        <w:p w:rsidR="00C056BF" w:rsidRDefault="000B0453" w:rsidP="000B0453">
          <w:pPr>
            <w:pStyle w:val="89B72DAB813E45B084852B2846892AED"/>
          </w:pPr>
          <w:r>
            <w:rPr>
              <w:lang w:bidi="es-ES"/>
            </w:rPr>
            <w:t>Temas de la agenda</w:t>
          </w:r>
        </w:p>
      </w:docPartBody>
    </w:docPart>
    <w:docPart>
      <w:docPartPr>
        <w:name w:val="4AB29EB13118415C9C461D6627E51A84"/>
        <w:category>
          <w:name w:val="General"/>
          <w:gallery w:val="placeholder"/>
        </w:category>
        <w:types>
          <w:type w:val="bbPlcHdr"/>
        </w:types>
        <w:behaviors>
          <w:behavior w:val="content"/>
        </w:behaviors>
        <w:guid w:val="{8686A59D-F6DC-4CEE-AFFB-64DCF1023423}"/>
      </w:docPartPr>
      <w:docPartBody>
        <w:p w:rsidR="00C056BF" w:rsidRDefault="000B0453" w:rsidP="000B0453">
          <w:pPr>
            <w:pStyle w:val="4AB29EB13118415C9C461D6627E51A84"/>
          </w:pPr>
          <w:r>
            <w:rPr>
              <w:lang w:bidi="es-ES"/>
            </w:rPr>
            <w:t>Tiempo asignado</w:t>
          </w:r>
        </w:p>
      </w:docPartBody>
    </w:docPart>
    <w:docPart>
      <w:docPartPr>
        <w:name w:val="C225E51EB069412DA2E63F2126DC4488"/>
        <w:category>
          <w:name w:val="General"/>
          <w:gallery w:val="placeholder"/>
        </w:category>
        <w:types>
          <w:type w:val="bbPlcHdr"/>
        </w:types>
        <w:behaviors>
          <w:behavior w:val="content"/>
        </w:behaviors>
        <w:guid w:val="{6DE4B52B-AD54-40AC-A905-626DCEDA42E4}"/>
      </w:docPartPr>
      <w:docPartBody>
        <w:p w:rsidR="00C056BF" w:rsidRDefault="000B0453" w:rsidP="000B0453">
          <w:pPr>
            <w:pStyle w:val="C225E51EB069412DA2E63F2126DC4488"/>
          </w:pPr>
          <w:r>
            <w:rPr>
              <w:rStyle w:val="nfasissutil"/>
              <w:lang w:bidi="es-ES"/>
            </w:rPr>
            <w:t>Tiempo</w:t>
          </w:r>
        </w:p>
      </w:docPartBody>
    </w:docPart>
    <w:docPart>
      <w:docPartPr>
        <w:name w:val="418A447DB2044B54A163C7445A84EDA0"/>
        <w:category>
          <w:name w:val="General"/>
          <w:gallery w:val="placeholder"/>
        </w:category>
        <w:types>
          <w:type w:val="bbPlcHdr"/>
        </w:types>
        <w:behaviors>
          <w:behavior w:val="content"/>
        </w:behaviors>
        <w:guid w:val="{567D0EA0-F865-4190-8171-C4B08EFCC706}"/>
      </w:docPartPr>
      <w:docPartBody>
        <w:p w:rsidR="00C056BF" w:rsidRDefault="000B0453" w:rsidP="000B0453">
          <w:pPr>
            <w:pStyle w:val="418A447DB2044B54A163C7445A84EDA0"/>
          </w:pPr>
          <w:r>
            <w:rPr>
              <w:lang w:bidi="es-ES"/>
            </w:rPr>
            <w:t>Tema de la agenda</w:t>
          </w:r>
        </w:p>
      </w:docPartBody>
    </w:docPart>
    <w:docPart>
      <w:docPartPr>
        <w:name w:val="C1D604010DBC47FBA61BB06DFEB7D7C0"/>
        <w:category>
          <w:name w:val="General"/>
          <w:gallery w:val="placeholder"/>
        </w:category>
        <w:types>
          <w:type w:val="bbPlcHdr"/>
        </w:types>
        <w:behaviors>
          <w:behavior w:val="content"/>
        </w:behaviors>
        <w:guid w:val="{6ECD1BA0-ED16-4314-A1E8-01CA156D36F4}"/>
      </w:docPartPr>
      <w:docPartBody>
        <w:p w:rsidR="0075240F" w:rsidRDefault="00C056BF" w:rsidP="00C056BF">
          <w:pPr>
            <w:pStyle w:val="C1D604010DBC47FBA61BB06DFEB7D7C0"/>
          </w:pPr>
          <w:r>
            <w:rPr>
              <w:lang w:bidi="es-ES"/>
            </w:rPr>
            <w:t>|</w:t>
          </w:r>
        </w:p>
      </w:docPartBody>
    </w:docPart>
    <w:docPart>
      <w:docPartPr>
        <w:name w:val="6D283055FB8641F29079B11C2EA0D49E"/>
        <w:category>
          <w:name w:val="General"/>
          <w:gallery w:val="placeholder"/>
        </w:category>
        <w:types>
          <w:type w:val="bbPlcHdr"/>
        </w:types>
        <w:behaviors>
          <w:behavior w:val="content"/>
        </w:behaviors>
        <w:guid w:val="{38203903-1556-4894-B616-4D00CF20CED0}"/>
      </w:docPartPr>
      <w:docPartBody>
        <w:p w:rsidR="0075240F" w:rsidRDefault="00C056BF" w:rsidP="00C056BF">
          <w:pPr>
            <w:pStyle w:val="6D283055FB8641F29079B11C2EA0D49E"/>
          </w:pPr>
          <w:r>
            <w:rPr>
              <w:lang w:bidi="es-ES"/>
            </w:rPr>
            <w:t>Lugar de la reunión</w:t>
          </w:r>
        </w:p>
      </w:docPartBody>
    </w:docPart>
    <w:docPart>
      <w:docPartPr>
        <w:name w:val="424A3CAF6A7C48CFB232A9DD108AAD73"/>
        <w:category>
          <w:name w:val="General"/>
          <w:gallery w:val="placeholder"/>
        </w:category>
        <w:types>
          <w:type w:val="bbPlcHdr"/>
        </w:types>
        <w:behaviors>
          <w:behavior w:val="content"/>
        </w:behaviors>
        <w:guid w:val="{88EC7231-3924-4775-99D6-2ACB8F328FDA}"/>
      </w:docPartPr>
      <w:docPartBody>
        <w:p w:rsidR="0075240F" w:rsidRDefault="00C056BF" w:rsidP="00C056BF">
          <w:pPr>
            <w:pStyle w:val="424A3CAF6A7C48CFB232A9DD108AAD73"/>
          </w:pPr>
          <w:r>
            <w:rPr>
              <w:rStyle w:val="nfasissutil"/>
              <w:lang w:bidi="es-ES"/>
            </w:rPr>
            <w:t>Lugar</w:t>
          </w:r>
        </w:p>
      </w:docPartBody>
    </w:docPart>
    <w:docPart>
      <w:docPartPr>
        <w:name w:val="6A43211F04D54903B3B55C6FD2A202F2"/>
        <w:category>
          <w:name w:val="General"/>
          <w:gallery w:val="placeholder"/>
        </w:category>
        <w:types>
          <w:type w:val="bbPlcHdr"/>
        </w:types>
        <w:behaviors>
          <w:behavior w:val="content"/>
        </w:behaviors>
        <w:guid w:val="{96F46BC5-A877-4330-90DA-DA48A348BF9D}"/>
      </w:docPartPr>
      <w:docPartBody>
        <w:p w:rsidR="0075240F" w:rsidRDefault="00C056BF" w:rsidP="00C056BF">
          <w:pPr>
            <w:pStyle w:val="6A43211F04D54903B3B55C6FD2A202F2"/>
          </w:pPr>
          <w:r w:rsidRPr="00A979E1">
            <w:rPr>
              <w:lang w:bidi="es-ES"/>
            </w:rPr>
            <w:t>Reunión organizada por</w:t>
          </w:r>
        </w:p>
      </w:docPartBody>
    </w:docPart>
    <w:docPart>
      <w:docPartPr>
        <w:name w:val="4F7D1FB93C5B4EC194869B32AB2A3981"/>
        <w:category>
          <w:name w:val="General"/>
          <w:gallery w:val="placeholder"/>
        </w:category>
        <w:types>
          <w:type w:val="bbPlcHdr"/>
        </w:types>
        <w:behaviors>
          <w:behavior w:val="content"/>
        </w:behaviors>
        <w:guid w:val="{041EA05B-7E86-484B-920B-8A582986DB59}"/>
      </w:docPartPr>
      <w:docPartBody>
        <w:p w:rsidR="0075240F" w:rsidRDefault="00C056BF" w:rsidP="00C056BF">
          <w:pPr>
            <w:pStyle w:val="4F7D1FB93C5B4EC194869B32AB2A3981"/>
          </w:pPr>
          <w:r w:rsidRPr="00A979E1">
            <w:rPr>
              <w:lang w:bidi="es-ES"/>
            </w:rPr>
            <w:t>Tipo de reunión</w:t>
          </w:r>
        </w:p>
      </w:docPartBody>
    </w:docPart>
    <w:docPart>
      <w:docPartPr>
        <w:name w:val="447FDC0297C04013BB5D4119C61D38F2"/>
        <w:category>
          <w:name w:val="General"/>
          <w:gallery w:val="placeholder"/>
        </w:category>
        <w:types>
          <w:type w:val="bbPlcHdr"/>
        </w:types>
        <w:behaviors>
          <w:behavior w:val="content"/>
        </w:behaviors>
        <w:guid w:val="{F30B7D7D-AAF9-4761-81A3-BCC190A165F7}"/>
      </w:docPartPr>
      <w:docPartBody>
        <w:p w:rsidR="0075240F" w:rsidRDefault="00C056BF" w:rsidP="00C056BF">
          <w:pPr>
            <w:pStyle w:val="447FDC0297C04013BB5D4119C61D38F2"/>
          </w:pPr>
          <w:r w:rsidRPr="00A979E1">
            <w:rPr>
              <w:lang w:bidi="es-ES"/>
            </w:rPr>
            <w:t>Responsable</w:t>
          </w:r>
        </w:p>
      </w:docPartBody>
    </w:docPart>
    <w:docPart>
      <w:docPartPr>
        <w:name w:val="6E6051F9C2F34326B3E1D5E652A2287B"/>
        <w:category>
          <w:name w:val="General"/>
          <w:gallery w:val="placeholder"/>
        </w:category>
        <w:types>
          <w:type w:val="bbPlcHdr"/>
        </w:types>
        <w:behaviors>
          <w:behavior w:val="content"/>
        </w:behaviors>
        <w:guid w:val="{84DBA2DD-33A8-45F6-A4E2-E86559E09685}"/>
      </w:docPartPr>
      <w:docPartBody>
        <w:p w:rsidR="0075240F" w:rsidRDefault="00C056BF" w:rsidP="00C056BF">
          <w:pPr>
            <w:pStyle w:val="6E6051F9C2F34326B3E1D5E652A2287B"/>
          </w:pPr>
          <w:r>
            <w:rPr>
              <w:lang w:bidi="es-ES"/>
            </w:rPr>
            <w:t>Temas de la agenda</w:t>
          </w:r>
        </w:p>
      </w:docPartBody>
    </w:docPart>
    <w:docPart>
      <w:docPartPr>
        <w:name w:val="7365623D2AC34ABD96F6898D440BFCC7"/>
        <w:category>
          <w:name w:val="General"/>
          <w:gallery w:val="placeholder"/>
        </w:category>
        <w:types>
          <w:type w:val="bbPlcHdr"/>
        </w:types>
        <w:behaviors>
          <w:behavior w:val="content"/>
        </w:behaviors>
        <w:guid w:val="{CE917DA3-3B70-4A6B-86E3-7DD8F04E1360}"/>
      </w:docPartPr>
      <w:docPartBody>
        <w:p w:rsidR="0075240F" w:rsidRDefault="00C056BF" w:rsidP="00C056BF">
          <w:pPr>
            <w:pStyle w:val="7365623D2AC34ABD96F6898D440BFCC7"/>
          </w:pPr>
          <w:r>
            <w:rPr>
              <w:lang w:bidi="es-ES"/>
            </w:rPr>
            <w:t>Tiempo asignado</w:t>
          </w:r>
        </w:p>
      </w:docPartBody>
    </w:docPart>
    <w:docPart>
      <w:docPartPr>
        <w:name w:val="50887298FE9840D8968E1A3CFBA9AF1C"/>
        <w:category>
          <w:name w:val="General"/>
          <w:gallery w:val="placeholder"/>
        </w:category>
        <w:types>
          <w:type w:val="bbPlcHdr"/>
        </w:types>
        <w:behaviors>
          <w:behavior w:val="content"/>
        </w:behaviors>
        <w:guid w:val="{3AC0CA35-63ED-4760-A7A4-188C855BC8EF}"/>
      </w:docPartPr>
      <w:docPartBody>
        <w:p w:rsidR="0075240F" w:rsidRDefault="00C056BF" w:rsidP="00C056BF">
          <w:pPr>
            <w:pStyle w:val="50887298FE9840D8968E1A3CFBA9AF1C"/>
          </w:pPr>
          <w:r>
            <w:rPr>
              <w:rStyle w:val="nfasissutil"/>
              <w:lang w:bidi="es-ES"/>
            </w:rPr>
            <w:t>Tiempo</w:t>
          </w:r>
        </w:p>
      </w:docPartBody>
    </w:docPart>
    <w:docPart>
      <w:docPartPr>
        <w:name w:val="EF5299228FBA4298BB9CB4194F4406FF"/>
        <w:category>
          <w:name w:val="General"/>
          <w:gallery w:val="placeholder"/>
        </w:category>
        <w:types>
          <w:type w:val="bbPlcHdr"/>
        </w:types>
        <w:behaviors>
          <w:behavior w:val="content"/>
        </w:behaviors>
        <w:guid w:val="{0DB1695C-CD7D-49CA-AF7C-B458C0461A42}"/>
      </w:docPartPr>
      <w:docPartBody>
        <w:p w:rsidR="0075240F" w:rsidRDefault="00C056BF" w:rsidP="00C056BF">
          <w:pPr>
            <w:pStyle w:val="EF5299228FBA4298BB9CB4194F4406FF"/>
          </w:pPr>
          <w:r>
            <w:rPr>
              <w:lang w:bidi="es-ES"/>
            </w:rPr>
            <w:t>Tema de la agenda</w:t>
          </w:r>
        </w:p>
      </w:docPartBody>
    </w:docPart>
    <w:docPart>
      <w:docPartPr>
        <w:name w:val="A5C745FA90C84FB4AC651D1E5F86291D"/>
        <w:category>
          <w:name w:val="General"/>
          <w:gallery w:val="placeholder"/>
        </w:category>
        <w:types>
          <w:type w:val="bbPlcHdr"/>
        </w:types>
        <w:behaviors>
          <w:behavior w:val="content"/>
        </w:behaviors>
        <w:guid w:val="{66B284AF-68C3-4346-A11F-F629DB097012}"/>
      </w:docPartPr>
      <w:docPartBody>
        <w:p w:rsidR="0075240F" w:rsidRDefault="00C056BF" w:rsidP="00C056BF">
          <w:pPr>
            <w:pStyle w:val="A5C745FA90C84FB4AC651D1E5F86291D"/>
          </w:pPr>
          <w:r>
            <w:rPr>
              <w:lang w:bidi="es-ES"/>
            </w:rPr>
            <w:t>|</w:t>
          </w:r>
        </w:p>
      </w:docPartBody>
    </w:docPart>
    <w:docPart>
      <w:docPartPr>
        <w:name w:val="3AF76D9AEF39488F92CCB35B48C3B04F"/>
        <w:category>
          <w:name w:val="General"/>
          <w:gallery w:val="placeholder"/>
        </w:category>
        <w:types>
          <w:type w:val="bbPlcHdr"/>
        </w:types>
        <w:behaviors>
          <w:behavior w:val="content"/>
        </w:behaviors>
        <w:guid w:val="{1A3FDE47-1D53-451F-9A45-539F12704077}"/>
      </w:docPartPr>
      <w:docPartBody>
        <w:p w:rsidR="0075240F" w:rsidRDefault="00C056BF" w:rsidP="00C056BF">
          <w:pPr>
            <w:pStyle w:val="3AF76D9AEF39488F92CCB35B48C3B04F"/>
          </w:pPr>
          <w:r>
            <w:rPr>
              <w:lang w:bidi="es-ES"/>
            </w:rPr>
            <w:t>Lugar de la reunión</w:t>
          </w:r>
        </w:p>
      </w:docPartBody>
    </w:docPart>
    <w:docPart>
      <w:docPartPr>
        <w:name w:val="670862D5A5324750895F36498A82A1AA"/>
        <w:category>
          <w:name w:val="General"/>
          <w:gallery w:val="placeholder"/>
        </w:category>
        <w:types>
          <w:type w:val="bbPlcHdr"/>
        </w:types>
        <w:behaviors>
          <w:behavior w:val="content"/>
        </w:behaviors>
        <w:guid w:val="{A15488B3-73EF-4C33-B4A0-9AB0F36DF78B}"/>
      </w:docPartPr>
      <w:docPartBody>
        <w:p w:rsidR="0075240F" w:rsidRDefault="00C056BF" w:rsidP="00C056BF">
          <w:pPr>
            <w:pStyle w:val="670862D5A5324750895F36498A82A1AA"/>
          </w:pPr>
          <w:r>
            <w:rPr>
              <w:rStyle w:val="nfasissutil"/>
              <w:lang w:bidi="es-ES"/>
            </w:rPr>
            <w:t>Lugar</w:t>
          </w:r>
        </w:p>
      </w:docPartBody>
    </w:docPart>
    <w:docPart>
      <w:docPartPr>
        <w:name w:val="A4F79A0BDAA94158A6F579C6511EC735"/>
        <w:category>
          <w:name w:val="General"/>
          <w:gallery w:val="placeholder"/>
        </w:category>
        <w:types>
          <w:type w:val="bbPlcHdr"/>
        </w:types>
        <w:behaviors>
          <w:behavior w:val="content"/>
        </w:behaviors>
        <w:guid w:val="{25D11510-F724-4803-9F12-BC41F176BB83}"/>
      </w:docPartPr>
      <w:docPartBody>
        <w:p w:rsidR="0075240F" w:rsidRDefault="00C056BF" w:rsidP="00C056BF">
          <w:pPr>
            <w:pStyle w:val="A4F79A0BDAA94158A6F579C6511EC735"/>
          </w:pPr>
          <w:r w:rsidRPr="00A979E1">
            <w:rPr>
              <w:lang w:bidi="es-ES"/>
            </w:rPr>
            <w:t>Reunión organizada por</w:t>
          </w:r>
        </w:p>
      </w:docPartBody>
    </w:docPart>
    <w:docPart>
      <w:docPartPr>
        <w:name w:val="6DF0072B58A74887B7C6BCE616040C9F"/>
        <w:category>
          <w:name w:val="General"/>
          <w:gallery w:val="placeholder"/>
        </w:category>
        <w:types>
          <w:type w:val="bbPlcHdr"/>
        </w:types>
        <w:behaviors>
          <w:behavior w:val="content"/>
        </w:behaviors>
        <w:guid w:val="{319291C5-1858-4A0E-BA69-D801201FAFDD}"/>
      </w:docPartPr>
      <w:docPartBody>
        <w:p w:rsidR="0075240F" w:rsidRDefault="00C056BF" w:rsidP="00C056BF">
          <w:pPr>
            <w:pStyle w:val="6DF0072B58A74887B7C6BCE616040C9F"/>
          </w:pPr>
          <w:r w:rsidRPr="00A979E1">
            <w:rPr>
              <w:lang w:bidi="es-ES"/>
            </w:rPr>
            <w:t>Tipo de reunión</w:t>
          </w:r>
        </w:p>
      </w:docPartBody>
    </w:docPart>
    <w:docPart>
      <w:docPartPr>
        <w:name w:val="0A2E6AE6AC9843F2B1B4D948B7B2F13E"/>
        <w:category>
          <w:name w:val="General"/>
          <w:gallery w:val="placeholder"/>
        </w:category>
        <w:types>
          <w:type w:val="bbPlcHdr"/>
        </w:types>
        <w:behaviors>
          <w:behavior w:val="content"/>
        </w:behaviors>
        <w:guid w:val="{C945307B-D9D2-4F7E-B6DB-B9967A5F4F66}"/>
      </w:docPartPr>
      <w:docPartBody>
        <w:p w:rsidR="0075240F" w:rsidRDefault="00C056BF" w:rsidP="00C056BF">
          <w:pPr>
            <w:pStyle w:val="0A2E6AE6AC9843F2B1B4D948B7B2F13E"/>
          </w:pPr>
          <w:r w:rsidRPr="00A979E1">
            <w:rPr>
              <w:lang w:bidi="es-ES"/>
            </w:rPr>
            <w:t>Responsable</w:t>
          </w:r>
        </w:p>
      </w:docPartBody>
    </w:docPart>
    <w:docPart>
      <w:docPartPr>
        <w:name w:val="A47A81F973784685A9087721CD995F70"/>
        <w:category>
          <w:name w:val="General"/>
          <w:gallery w:val="placeholder"/>
        </w:category>
        <w:types>
          <w:type w:val="bbPlcHdr"/>
        </w:types>
        <w:behaviors>
          <w:behavior w:val="content"/>
        </w:behaviors>
        <w:guid w:val="{B8DEE5F5-798B-4C38-94CA-6170D6C91C06}"/>
      </w:docPartPr>
      <w:docPartBody>
        <w:p w:rsidR="0075240F" w:rsidRDefault="00C056BF" w:rsidP="00C056BF">
          <w:pPr>
            <w:pStyle w:val="A47A81F973784685A9087721CD995F70"/>
          </w:pPr>
          <w:r>
            <w:rPr>
              <w:lang w:bidi="es-ES"/>
            </w:rPr>
            <w:t>Temas de la agenda</w:t>
          </w:r>
        </w:p>
      </w:docPartBody>
    </w:docPart>
    <w:docPart>
      <w:docPartPr>
        <w:name w:val="CC10A10569CB40418E418545BE83FDC2"/>
        <w:category>
          <w:name w:val="General"/>
          <w:gallery w:val="placeholder"/>
        </w:category>
        <w:types>
          <w:type w:val="bbPlcHdr"/>
        </w:types>
        <w:behaviors>
          <w:behavior w:val="content"/>
        </w:behaviors>
        <w:guid w:val="{3D6EDC58-8869-42F4-A6CE-3611ECAC18E2}"/>
      </w:docPartPr>
      <w:docPartBody>
        <w:p w:rsidR="0075240F" w:rsidRDefault="00C056BF" w:rsidP="00C056BF">
          <w:pPr>
            <w:pStyle w:val="CC10A10569CB40418E418545BE83FDC2"/>
          </w:pPr>
          <w:r>
            <w:rPr>
              <w:lang w:bidi="es-ES"/>
            </w:rPr>
            <w:t>Tiempo asignado</w:t>
          </w:r>
        </w:p>
      </w:docPartBody>
    </w:docPart>
    <w:docPart>
      <w:docPartPr>
        <w:name w:val="27C445F9C3664EC7B16EA6BD82E0F9E8"/>
        <w:category>
          <w:name w:val="General"/>
          <w:gallery w:val="placeholder"/>
        </w:category>
        <w:types>
          <w:type w:val="bbPlcHdr"/>
        </w:types>
        <w:behaviors>
          <w:behavior w:val="content"/>
        </w:behaviors>
        <w:guid w:val="{A9608A89-5ECB-4F34-91BD-9DB6179DCFDE}"/>
      </w:docPartPr>
      <w:docPartBody>
        <w:p w:rsidR="0075240F" w:rsidRDefault="00C056BF" w:rsidP="00C056BF">
          <w:pPr>
            <w:pStyle w:val="27C445F9C3664EC7B16EA6BD82E0F9E8"/>
          </w:pPr>
          <w:r>
            <w:rPr>
              <w:rStyle w:val="nfasissutil"/>
              <w:lang w:bidi="es-ES"/>
            </w:rPr>
            <w:t>Tiempo</w:t>
          </w:r>
        </w:p>
      </w:docPartBody>
    </w:docPart>
    <w:docPart>
      <w:docPartPr>
        <w:name w:val="4E7F92A268E14EF9BBB5361C610DDAD0"/>
        <w:category>
          <w:name w:val="General"/>
          <w:gallery w:val="placeholder"/>
        </w:category>
        <w:types>
          <w:type w:val="bbPlcHdr"/>
        </w:types>
        <w:behaviors>
          <w:behavior w:val="content"/>
        </w:behaviors>
        <w:guid w:val="{808437BB-6035-4B08-85D4-07FAC4D4563C}"/>
      </w:docPartPr>
      <w:docPartBody>
        <w:p w:rsidR="0075240F" w:rsidRDefault="00C056BF" w:rsidP="00C056BF">
          <w:pPr>
            <w:pStyle w:val="4E7F92A268E14EF9BBB5361C610DDAD0"/>
          </w:pPr>
          <w:r>
            <w:rPr>
              <w:lang w:bidi="es-ES"/>
            </w:rPr>
            <w:t>Tema de la agenda</w:t>
          </w:r>
        </w:p>
      </w:docPartBody>
    </w:docPart>
    <w:docPart>
      <w:docPartPr>
        <w:name w:val="761FC8378E43475DBE9FBF4401B0E669"/>
        <w:category>
          <w:name w:val="General"/>
          <w:gallery w:val="placeholder"/>
        </w:category>
        <w:types>
          <w:type w:val="bbPlcHdr"/>
        </w:types>
        <w:behaviors>
          <w:behavior w:val="content"/>
        </w:behaviors>
        <w:guid w:val="{283D5AAB-36DF-4D87-8E95-6227FD2496C7}"/>
      </w:docPartPr>
      <w:docPartBody>
        <w:p w:rsidR="0075240F" w:rsidRDefault="00C056BF" w:rsidP="00C056BF">
          <w:pPr>
            <w:pStyle w:val="761FC8378E43475DBE9FBF4401B0E669"/>
          </w:pPr>
          <w:r>
            <w:rPr>
              <w:lang w:bidi="es-ES"/>
            </w:rPr>
            <w:t>|</w:t>
          </w:r>
        </w:p>
      </w:docPartBody>
    </w:docPart>
    <w:docPart>
      <w:docPartPr>
        <w:name w:val="DD882EEE6266419D9E269D247B37422F"/>
        <w:category>
          <w:name w:val="General"/>
          <w:gallery w:val="placeholder"/>
        </w:category>
        <w:types>
          <w:type w:val="bbPlcHdr"/>
        </w:types>
        <w:behaviors>
          <w:behavior w:val="content"/>
        </w:behaviors>
        <w:guid w:val="{92FD9666-F9BE-4432-B843-21473FB681C6}"/>
      </w:docPartPr>
      <w:docPartBody>
        <w:p w:rsidR="0075240F" w:rsidRDefault="00C056BF" w:rsidP="00C056BF">
          <w:pPr>
            <w:pStyle w:val="DD882EEE6266419D9E269D247B37422F"/>
          </w:pPr>
          <w:r>
            <w:rPr>
              <w:lang w:bidi="es-ES"/>
            </w:rPr>
            <w:t>Lugar de la reunión</w:t>
          </w:r>
        </w:p>
      </w:docPartBody>
    </w:docPart>
    <w:docPart>
      <w:docPartPr>
        <w:name w:val="3F1E103BC2D74235A49F217A4DD55E81"/>
        <w:category>
          <w:name w:val="General"/>
          <w:gallery w:val="placeholder"/>
        </w:category>
        <w:types>
          <w:type w:val="bbPlcHdr"/>
        </w:types>
        <w:behaviors>
          <w:behavior w:val="content"/>
        </w:behaviors>
        <w:guid w:val="{33FE0CF2-945E-4001-94F0-F2A1BEB515FB}"/>
      </w:docPartPr>
      <w:docPartBody>
        <w:p w:rsidR="0075240F" w:rsidRDefault="00C056BF" w:rsidP="00C056BF">
          <w:pPr>
            <w:pStyle w:val="3F1E103BC2D74235A49F217A4DD55E81"/>
          </w:pPr>
          <w:r>
            <w:rPr>
              <w:rStyle w:val="nfasissutil"/>
              <w:lang w:bidi="es-ES"/>
            </w:rPr>
            <w:t>Lugar</w:t>
          </w:r>
        </w:p>
      </w:docPartBody>
    </w:docPart>
    <w:docPart>
      <w:docPartPr>
        <w:name w:val="7BA81B3F0585426A95EE5FD8F514AAA0"/>
        <w:category>
          <w:name w:val="General"/>
          <w:gallery w:val="placeholder"/>
        </w:category>
        <w:types>
          <w:type w:val="bbPlcHdr"/>
        </w:types>
        <w:behaviors>
          <w:behavior w:val="content"/>
        </w:behaviors>
        <w:guid w:val="{A33ED567-8ECC-451C-B7E9-73C8082F6BA6}"/>
      </w:docPartPr>
      <w:docPartBody>
        <w:p w:rsidR="0075240F" w:rsidRDefault="00C056BF" w:rsidP="00C056BF">
          <w:pPr>
            <w:pStyle w:val="7BA81B3F0585426A95EE5FD8F514AAA0"/>
          </w:pPr>
          <w:r w:rsidRPr="00A979E1">
            <w:rPr>
              <w:lang w:bidi="es-ES"/>
            </w:rPr>
            <w:t>Reunión organizada por</w:t>
          </w:r>
        </w:p>
      </w:docPartBody>
    </w:docPart>
    <w:docPart>
      <w:docPartPr>
        <w:name w:val="EC0BBD7EAF5B40FF951AAC03305F1C2C"/>
        <w:category>
          <w:name w:val="General"/>
          <w:gallery w:val="placeholder"/>
        </w:category>
        <w:types>
          <w:type w:val="bbPlcHdr"/>
        </w:types>
        <w:behaviors>
          <w:behavior w:val="content"/>
        </w:behaviors>
        <w:guid w:val="{B35E4428-5D66-4FB0-ACA7-0C859A33351D}"/>
      </w:docPartPr>
      <w:docPartBody>
        <w:p w:rsidR="0075240F" w:rsidRDefault="00C056BF" w:rsidP="00C056BF">
          <w:pPr>
            <w:pStyle w:val="EC0BBD7EAF5B40FF951AAC03305F1C2C"/>
          </w:pPr>
          <w:r w:rsidRPr="00A979E1">
            <w:rPr>
              <w:lang w:bidi="es-ES"/>
            </w:rPr>
            <w:t>Tipo de reunión</w:t>
          </w:r>
        </w:p>
      </w:docPartBody>
    </w:docPart>
    <w:docPart>
      <w:docPartPr>
        <w:name w:val="69C8898389F0476BB877C0C7C68256C6"/>
        <w:category>
          <w:name w:val="General"/>
          <w:gallery w:val="placeholder"/>
        </w:category>
        <w:types>
          <w:type w:val="bbPlcHdr"/>
        </w:types>
        <w:behaviors>
          <w:behavior w:val="content"/>
        </w:behaviors>
        <w:guid w:val="{57AA9010-274C-46D2-A963-BB17960556DB}"/>
      </w:docPartPr>
      <w:docPartBody>
        <w:p w:rsidR="0075240F" w:rsidRDefault="00C056BF" w:rsidP="00C056BF">
          <w:pPr>
            <w:pStyle w:val="69C8898389F0476BB877C0C7C68256C6"/>
          </w:pPr>
          <w:r w:rsidRPr="00A979E1">
            <w:rPr>
              <w:lang w:bidi="es-ES"/>
            </w:rPr>
            <w:t>Responsable</w:t>
          </w:r>
        </w:p>
      </w:docPartBody>
    </w:docPart>
    <w:docPart>
      <w:docPartPr>
        <w:name w:val="109386153CC0476FA7062D4E317CA41D"/>
        <w:category>
          <w:name w:val="General"/>
          <w:gallery w:val="placeholder"/>
        </w:category>
        <w:types>
          <w:type w:val="bbPlcHdr"/>
        </w:types>
        <w:behaviors>
          <w:behavior w:val="content"/>
        </w:behaviors>
        <w:guid w:val="{B4606D4E-2BEE-44A5-BF16-7D0A115B07AD}"/>
      </w:docPartPr>
      <w:docPartBody>
        <w:p w:rsidR="0075240F" w:rsidRDefault="00C056BF" w:rsidP="00C056BF">
          <w:pPr>
            <w:pStyle w:val="109386153CC0476FA7062D4E317CA41D"/>
          </w:pPr>
          <w:r>
            <w:rPr>
              <w:lang w:bidi="es-ES"/>
            </w:rPr>
            <w:t>Temas de la agenda</w:t>
          </w:r>
        </w:p>
      </w:docPartBody>
    </w:docPart>
    <w:docPart>
      <w:docPartPr>
        <w:name w:val="AA91CAD013A44FE59990536BE3E75294"/>
        <w:category>
          <w:name w:val="General"/>
          <w:gallery w:val="placeholder"/>
        </w:category>
        <w:types>
          <w:type w:val="bbPlcHdr"/>
        </w:types>
        <w:behaviors>
          <w:behavior w:val="content"/>
        </w:behaviors>
        <w:guid w:val="{3926771A-9D23-4CBB-BCF8-AB7E0F8DBC8C}"/>
      </w:docPartPr>
      <w:docPartBody>
        <w:p w:rsidR="0075240F" w:rsidRDefault="00C056BF" w:rsidP="00C056BF">
          <w:pPr>
            <w:pStyle w:val="AA91CAD013A44FE59990536BE3E75294"/>
          </w:pPr>
          <w:r>
            <w:rPr>
              <w:lang w:bidi="es-ES"/>
            </w:rPr>
            <w:t>Tiempo asignado</w:t>
          </w:r>
        </w:p>
      </w:docPartBody>
    </w:docPart>
    <w:docPart>
      <w:docPartPr>
        <w:name w:val="CE9B9104BB9D40E1BB91FC0CFEF36D88"/>
        <w:category>
          <w:name w:val="General"/>
          <w:gallery w:val="placeholder"/>
        </w:category>
        <w:types>
          <w:type w:val="bbPlcHdr"/>
        </w:types>
        <w:behaviors>
          <w:behavior w:val="content"/>
        </w:behaviors>
        <w:guid w:val="{D6290472-A659-48E5-A88C-E78FD9630751}"/>
      </w:docPartPr>
      <w:docPartBody>
        <w:p w:rsidR="0075240F" w:rsidRDefault="00C056BF" w:rsidP="00C056BF">
          <w:pPr>
            <w:pStyle w:val="CE9B9104BB9D40E1BB91FC0CFEF36D88"/>
          </w:pPr>
          <w:r>
            <w:rPr>
              <w:rStyle w:val="nfasissutil"/>
              <w:lang w:bidi="es-ES"/>
            </w:rPr>
            <w:t>Tiempo</w:t>
          </w:r>
        </w:p>
      </w:docPartBody>
    </w:docPart>
    <w:docPart>
      <w:docPartPr>
        <w:name w:val="9C2E0EA511154CD1B150F86AD07A2D04"/>
        <w:category>
          <w:name w:val="General"/>
          <w:gallery w:val="placeholder"/>
        </w:category>
        <w:types>
          <w:type w:val="bbPlcHdr"/>
        </w:types>
        <w:behaviors>
          <w:behavior w:val="content"/>
        </w:behaviors>
        <w:guid w:val="{DC276504-262A-4455-8F9E-28762BFC731D}"/>
      </w:docPartPr>
      <w:docPartBody>
        <w:p w:rsidR="0075240F" w:rsidRDefault="00C056BF" w:rsidP="00C056BF">
          <w:pPr>
            <w:pStyle w:val="9C2E0EA511154CD1B150F86AD07A2D04"/>
          </w:pPr>
          <w:r>
            <w:rPr>
              <w:lang w:bidi="es-ES"/>
            </w:rPr>
            <w:t>Tema de la agenda</w:t>
          </w:r>
        </w:p>
      </w:docPartBody>
    </w:docPart>
    <w:docPart>
      <w:docPartPr>
        <w:name w:val="E4EB996381E64028B18C55A42546EF19"/>
        <w:category>
          <w:name w:val="General"/>
          <w:gallery w:val="placeholder"/>
        </w:category>
        <w:types>
          <w:type w:val="bbPlcHdr"/>
        </w:types>
        <w:behaviors>
          <w:behavior w:val="content"/>
        </w:behaviors>
        <w:guid w:val="{BC8E612B-66EF-4F9E-8EB6-7B3D55E4D26E}"/>
      </w:docPartPr>
      <w:docPartBody>
        <w:p w:rsidR="0075240F" w:rsidRDefault="00C056BF" w:rsidP="00C056BF">
          <w:pPr>
            <w:pStyle w:val="E4EB996381E64028B18C55A42546EF19"/>
          </w:pPr>
          <w:r>
            <w:rPr>
              <w:lang w:bidi="es-ES"/>
            </w:rPr>
            <w:t>|</w:t>
          </w:r>
        </w:p>
      </w:docPartBody>
    </w:docPart>
    <w:docPart>
      <w:docPartPr>
        <w:name w:val="93832DBE28E34D89A7337ECC8963E226"/>
        <w:category>
          <w:name w:val="General"/>
          <w:gallery w:val="placeholder"/>
        </w:category>
        <w:types>
          <w:type w:val="bbPlcHdr"/>
        </w:types>
        <w:behaviors>
          <w:behavior w:val="content"/>
        </w:behaviors>
        <w:guid w:val="{801F6496-0052-467E-94AC-F389C6730106}"/>
      </w:docPartPr>
      <w:docPartBody>
        <w:p w:rsidR="0075240F" w:rsidRDefault="00C056BF" w:rsidP="00C056BF">
          <w:pPr>
            <w:pStyle w:val="93832DBE28E34D89A7337ECC8963E226"/>
          </w:pPr>
          <w:r>
            <w:rPr>
              <w:lang w:bidi="es-ES"/>
            </w:rPr>
            <w:t>Lugar de la reunión</w:t>
          </w:r>
        </w:p>
      </w:docPartBody>
    </w:docPart>
    <w:docPart>
      <w:docPartPr>
        <w:name w:val="F2498461D8EF47D4B10E52579337C715"/>
        <w:category>
          <w:name w:val="General"/>
          <w:gallery w:val="placeholder"/>
        </w:category>
        <w:types>
          <w:type w:val="bbPlcHdr"/>
        </w:types>
        <w:behaviors>
          <w:behavior w:val="content"/>
        </w:behaviors>
        <w:guid w:val="{313B0EC5-6824-4CD4-B355-C9B3E319BC35}"/>
      </w:docPartPr>
      <w:docPartBody>
        <w:p w:rsidR="0075240F" w:rsidRDefault="00C056BF" w:rsidP="00C056BF">
          <w:pPr>
            <w:pStyle w:val="F2498461D8EF47D4B10E52579337C715"/>
          </w:pPr>
          <w:r>
            <w:rPr>
              <w:rStyle w:val="nfasissutil"/>
              <w:lang w:bidi="es-ES"/>
            </w:rPr>
            <w:t>Lugar</w:t>
          </w:r>
        </w:p>
      </w:docPartBody>
    </w:docPart>
    <w:docPart>
      <w:docPartPr>
        <w:name w:val="4A57279BABA74EA882B86E2D2D873D16"/>
        <w:category>
          <w:name w:val="General"/>
          <w:gallery w:val="placeholder"/>
        </w:category>
        <w:types>
          <w:type w:val="bbPlcHdr"/>
        </w:types>
        <w:behaviors>
          <w:behavior w:val="content"/>
        </w:behaviors>
        <w:guid w:val="{312A644C-9D0E-45A4-9E84-BB642E1BA1CF}"/>
      </w:docPartPr>
      <w:docPartBody>
        <w:p w:rsidR="0075240F" w:rsidRDefault="00C056BF" w:rsidP="00C056BF">
          <w:pPr>
            <w:pStyle w:val="4A57279BABA74EA882B86E2D2D873D16"/>
          </w:pPr>
          <w:r w:rsidRPr="00A979E1">
            <w:rPr>
              <w:lang w:bidi="es-ES"/>
            </w:rPr>
            <w:t>Reunión organizada por</w:t>
          </w:r>
        </w:p>
      </w:docPartBody>
    </w:docPart>
    <w:docPart>
      <w:docPartPr>
        <w:name w:val="B5766FAB97484109AE35E50C5560DB10"/>
        <w:category>
          <w:name w:val="General"/>
          <w:gallery w:val="placeholder"/>
        </w:category>
        <w:types>
          <w:type w:val="bbPlcHdr"/>
        </w:types>
        <w:behaviors>
          <w:behavior w:val="content"/>
        </w:behaviors>
        <w:guid w:val="{8DC95C89-78E9-4F82-B77E-1246BEC4C8C2}"/>
      </w:docPartPr>
      <w:docPartBody>
        <w:p w:rsidR="0075240F" w:rsidRDefault="00C056BF" w:rsidP="00C056BF">
          <w:pPr>
            <w:pStyle w:val="B5766FAB97484109AE35E50C5560DB10"/>
          </w:pPr>
          <w:r w:rsidRPr="00A979E1">
            <w:rPr>
              <w:lang w:bidi="es-ES"/>
            </w:rPr>
            <w:t>Tipo de reunión</w:t>
          </w:r>
        </w:p>
      </w:docPartBody>
    </w:docPart>
    <w:docPart>
      <w:docPartPr>
        <w:name w:val="1DD2B5297CB84E2CB0775AF22DE9D5F6"/>
        <w:category>
          <w:name w:val="General"/>
          <w:gallery w:val="placeholder"/>
        </w:category>
        <w:types>
          <w:type w:val="bbPlcHdr"/>
        </w:types>
        <w:behaviors>
          <w:behavior w:val="content"/>
        </w:behaviors>
        <w:guid w:val="{04E5372A-8901-4A05-8912-2D9B9723BB4D}"/>
      </w:docPartPr>
      <w:docPartBody>
        <w:p w:rsidR="0075240F" w:rsidRDefault="00C056BF" w:rsidP="00C056BF">
          <w:pPr>
            <w:pStyle w:val="1DD2B5297CB84E2CB0775AF22DE9D5F6"/>
          </w:pPr>
          <w:r w:rsidRPr="00A979E1">
            <w:rPr>
              <w:lang w:bidi="es-ES"/>
            </w:rPr>
            <w:t>Responsable</w:t>
          </w:r>
        </w:p>
      </w:docPartBody>
    </w:docPart>
    <w:docPart>
      <w:docPartPr>
        <w:name w:val="4F6F3E5D2A9A413DAFF6D1A694608CED"/>
        <w:category>
          <w:name w:val="General"/>
          <w:gallery w:val="placeholder"/>
        </w:category>
        <w:types>
          <w:type w:val="bbPlcHdr"/>
        </w:types>
        <w:behaviors>
          <w:behavior w:val="content"/>
        </w:behaviors>
        <w:guid w:val="{DF69626E-36EA-4574-9EFA-8F14852913BE}"/>
      </w:docPartPr>
      <w:docPartBody>
        <w:p w:rsidR="0075240F" w:rsidRDefault="00C056BF" w:rsidP="00C056BF">
          <w:pPr>
            <w:pStyle w:val="4F6F3E5D2A9A413DAFF6D1A694608CED"/>
          </w:pPr>
          <w:r>
            <w:rPr>
              <w:lang w:bidi="es-ES"/>
            </w:rPr>
            <w:t>Temas de la agenda</w:t>
          </w:r>
        </w:p>
      </w:docPartBody>
    </w:docPart>
    <w:docPart>
      <w:docPartPr>
        <w:name w:val="E803F649008B461C9DFDCE5BCAC46643"/>
        <w:category>
          <w:name w:val="General"/>
          <w:gallery w:val="placeholder"/>
        </w:category>
        <w:types>
          <w:type w:val="bbPlcHdr"/>
        </w:types>
        <w:behaviors>
          <w:behavior w:val="content"/>
        </w:behaviors>
        <w:guid w:val="{9020E22E-0407-49CA-8369-C75EA4115197}"/>
      </w:docPartPr>
      <w:docPartBody>
        <w:p w:rsidR="0075240F" w:rsidRDefault="00C056BF" w:rsidP="00C056BF">
          <w:pPr>
            <w:pStyle w:val="E803F649008B461C9DFDCE5BCAC46643"/>
          </w:pPr>
          <w:r>
            <w:rPr>
              <w:lang w:bidi="es-ES"/>
            </w:rPr>
            <w:t>Tiempo asignado</w:t>
          </w:r>
        </w:p>
      </w:docPartBody>
    </w:docPart>
    <w:docPart>
      <w:docPartPr>
        <w:name w:val="EB68EF12785F4F19AF90515E7E491533"/>
        <w:category>
          <w:name w:val="General"/>
          <w:gallery w:val="placeholder"/>
        </w:category>
        <w:types>
          <w:type w:val="bbPlcHdr"/>
        </w:types>
        <w:behaviors>
          <w:behavior w:val="content"/>
        </w:behaviors>
        <w:guid w:val="{7F39CC91-A690-42DF-99C1-6121838498E9}"/>
      </w:docPartPr>
      <w:docPartBody>
        <w:p w:rsidR="0075240F" w:rsidRDefault="00C056BF" w:rsidP="00C056BF">
          <w:pPr>
            <w:pStyle w:val="EB68EF12785F4F19AF90515E7E491533"/>
          </w:pPr>
          <w:r>
            <w:rPr>
              <w:rStyle w:val="nfasissutil"/>
              <w:lang w:bidi="es-ES"/>
            </w:rPr>
            <w:t>Tiempo</w:t>
          </w:r>
        </w:p>
      </w:docPartBody>
    </w:docPart>
    <w:docPart>
      <w:docPartPr>
        <w:name w:val="B97134CF303C4F90B6072E68941906F2"/>
        <w:category>
          <w:name w:val="General"/>
          <w:gallery w:val="placeholder"/>
        </w:category>
        <w:types>
          <w:type w:val="bbPlcHdr"/>
        </w:types>
        <w:behaviors>
          <w:behavior w:val="content"/>
        </w:behaviors>
        <w:guid w:val="{8C3E4980-C02A-4793-A537-573B2A5F2930}"/>
      </w:docPartPr>
      <w:docPartBody>
        <w:p w:rsidR="0075240F" w:rsidRDefault="00C056BF" w:rsidP="00C056BF">
          <w:pPr>
            <w:pStyle w:val="B97134CF303C4F90B6072E68941906F2"/>
          </w:pPr>
          <w:r>
            <w:rPr>
              <w:lang w:bidi="es-ES"/>
            </w:rPr>
            <w:t>Tema de la agenda</w:t>
          </w:r>
        </w:p>
      </w:docPartBody>
    </w:docPart>
    <w:docPart>
      <w:docPartPr>
        <w:name w:val="85EF8E41BE0C457E989494A9F7EA45C4"/>
        <w:category>
          <w:name w:val="General"/>
          <w:gallery w:val="placeholder"/>
        </w:category>
        <w:types>
          <w:type w:val="bbPlcHdr"/>
        </w:types>
        <w:behaviors>
          <w:behavior w:val="content"/>
        </w:behaviors>
        <w:guid w:val="{559C92FB-EE73-4F7F-8ADC-8F6F10385506}"/>
      </w:docPartPr>
      <w:docPartBody>
        <w:p w:rsidR="0075240F" w:rsidRDefault="00C056BF" w:rsidP="00C056BF">
          <w:pPr>
            <w:pStyle w:val="85EF8E41BE0C457E989494A9F7EA45C4"/>
          </w:pPr>
          <w:r>
            <w:rPr>
              <w:lang w:bidi="es-ES"/>
            </w:rPr>
            <w:t>|</w:t>
          </w:r>
        </w:p>
      </w:docPartBody>
    </w:docPart>
    <w:docPart>
      <w:docPartPr>
        <w:name w:val="FFF07189970142B4A89DED7812B53E38"/>
        <w:category>
          <w:name w:val="General"/>
          <w:gallery w:val="placeholder"/>
        </w:category>
        <w:types>
          <w:type w:val="bbPlcHdr"/>
        </w:types>
        <w:behaviors>
          <w:behavior w:val="content"/>
        </w:behaviors>
        <w:guid w:val="{00AF2071-22EB-41E0-8F8A-4972226134A8}"/>
      </w:docPartPr>
      <w:docPartBody>
        <w:p w:rsidR="0075240F" w:rsidRDefault="00C056BF" w:rsidP="00C056BF">
          <w:pPr>
            <w:pStyle w:val="FFF07189970142B4A89DED7812B53E38"/>
          </w:pPr>
          <w:r>
            <w:rPr>
              <w:lang w:bidi="es-ES"/>
            </w:rPr>
            <w:t>Lugar de la reunión</w:t>
          </w:r>
        </w:p>
      </w:docPartBody>
    </w:docPart>
    <w:docPart>
      <w:docPartPr>
        <w:name w:val="B4BEE13639A943CCB33C1AD2DC397229"/>
        <w:category>
          <w:name w:val="General"/>
          <w:gallery w:val="placeholder"/>
        </w:category>
        <w:types>
          <w:type w:val="bbPlcHdr"/>
        </w:types>
        <w:behaviors>
          <w:behavior w:val="content"/>
        </w:behaviors>
        <w:guid w:val="{CDAB6626-DE17-4AEC-B8CD-FBAC24CAAEFE}"/>
      </w:docPartPr>
      <w:docPartBody>
        <w:p w:rsidR="0075240F" w:rsidRDefault="00C056BF" w:rsidP="00C056BF">
          <w:pPr>
            <w:pStyle w:val="B4BEE13639A943CCB33C1AD2DC397229"/>
          </w:pPr>
          <w:r>
            <w:rPr>
              <w:rStyle w:val="nfasissutil"/>
              <w:lang w:bidi="es-ES"/>
            </w:rPr>
            <w:t>Lugar</w:t>
          </w:r>
        </w:p>
      </w:docPartBody>
    </w:docPart>
    <w:docPart>
      <w:docPartPr>
        <w:name w:val="DDA7A1C840094E9FA792D95155254534"/>
        <w:category>
          <w:name w:val="General"/>
          <w:gallery w:val="placeholder"/>
        </w:category>
        <w:types>
          <w:type w:val="bbPlcHdr"/>
        </w:types>
        <w:behaviors>
          <w:behavior w:val="content"/>
        </w:behaviors>
        <w:guid w:val="{BBF32D21-65A2-413E-82F0-9B2D468C7583}"/>
      </w:docPartPr>
      <w:docPartBody>
        <w:p w:rsidR="0075240F" w:rsidRDefault="00C056BF" w:rsidP="00C056BF">
          <w:pPr>
            <w:pStyle w:val="DDA7A1C840094E9FA792D95155254534"/>
          </w:pPr>
          <w:r w:rsidRPr="00A979E1">
            <w:rPr>
              <w:lang w:bidi="es-ES"/>
            </w:rPr>
            <w:t>Reunión organizada por</w:t>
          </w:r>
        </w:p>
      </w:docPartBody>
    </w:docPart>
    <w:docPart>
      <w:docPartPr>
        <w:name w:val="7A9DED56A4154626AA9C6B8D96EB2794"/>
        <w:category>
          <w:name w:val="General"/>
          <w:gallery w:val="placeholder"/>
        </w:category>
        <w:types>
          <w:type w:val="bbPlcHdr"/>
        </w:types>
        <w:behaviors>
          <w:behavior w:val="content"/>
        </w:behaviors>
        <w:guid w:val="{974249FC-72B4-4C21-8725-DA4D721A97CC}"/>
      </w:docPartPr>
      <w:docPartBody>
        <w:p w:rsidR="0075240F" w:rsidRDefault="00C056BF" w:rsidP="00C056BF">
          <w:pPr>
            <w:pStyle w:val="7A9DED56A4154626AA9C6B8D96EB2794"/>
          </w:pPr>
          <w:r w:rsidRPr="00A979E1">
            <w:rPr>
              <w:lang w:bidi="es-ES"/>
            </w:rPr>
            <w:t>Tipo de reunión</w:t>
          </w:r>
        </w:p>
      </w:docPartBody>
    </w:docPart>
    <w:docPart>
      <w:docPartPr>
        <w:name w:val="8254C6C793B74C6E87094E0C18C2D80E"/>
        <w:category>
          <w:name w:val="General"/>
          <w:gallery w:val="placeholder"/>
        </w:category>
        <w:types>
          <w:type w:val="bbPlcHdr"/>
        </w:types>
        <w:behaviors>
          <w:behavior w:val="content"/>
        </w:behaviors>
        <w:guid w:val="{2A23C42B-A1AE-4EC7-9998-526C7579651F}"/>
      </w:docPartPr>
      <w:docPartBody>
        <w:p w:rsidR="0075240F" w:rsidRDefault="00C056BF" w:rsidP="00C056BF">
          <w:pPr>
            <w:pStyle w:val="8254C6C793B74C6E87094E0C18C2D80E"/>
          </w:pPr>
          <w:r w:rsidRPr="00A979E1">
            <w:rPr>
              <w:lang w:bidi="es-ES"/>
            </w:rPr>
            <w:t>Responsable</w:t>
          </w:r>
        </w:p>
      </w:docPartBody>
    </w:docPart>
    <w:docPart>
      <w:docPartPr>
        <w:name w:val="AC0B726C419446AFABED24FAA982511C"/>
        <w:category>
          <w:name w:val="General"/>
          <w:gallery w:val="placeholder"/>
        </w:category>
        <w:types>
          <w:type w:val="bbPlcHdr"/>
        </w:types>
        <w:behaviors>
          <w:behavior w:val="content"/>
        </w:behaviors>
        <w:guid w:val="{C72AF1D6-803C-4049-8240-FFEF10C5FF3B}"/>
      </w:docPartPr>
      <w:docPartBody>
        <w:p w:rsidR="0075240F" w:rsidRDefault="00C056BF" w:rsidP="00C056BF">
          <w:pPr>
            <w:pStyle w:val="AC0B726C419446AFABED24FAA982511C"/>
          </w:pPr>
          <w:r>
            <w:rPr>
              <w:lang w:bidi="es-ES"/>
            </w:rPr>
            <w:t>Temas de la agenda</w:t>
          </w:r>
        </w:p>
      </w:docPartBody>
    </w:docPart>
    <w:docPart>
      <w:docPartPr>
        <w:name w:val="26EB93020A9644D799B4CA9E9AA529E2"/>
        <w:category>
          <w:name w:val="General"/>
          <w:gallery w:val="placeholder"/>
        </w:category>
        <w:types>
          <w:type w:val="bbPlcHdr"/>
        </w:types>
        <w:behaviors>
          <w:behavior w:val="content"/>
        </w:behaviors>
        <w:guid w:val="{329F6A24-C51D-4746-A0B3-1E6C870C4D4C}"/>
      </w:docPartPr>
      <w:docPartBody>
        <w:p w:rsidR="0075240F" w:rsidRDefault="00C056BF" w:rsidP="00C056BF">
          <w:pPr>
            <w:pStyle w:val="26EB93020A9644D799B4CA9E9AA529E2"/>
          </w:pPr>
          <w:r>
            <w:rPr>
              <w:lang w:bidi="es-ES"/>
            </w:rPr>
            <w:t>Tiempo asignado</w:t>
          </w:r>
        </w:p>
      </w:docPartBody>
    </w:docPart>
    <w:docPart>
      <w:docPartPr>
        <w:name w:val="5084A725F6234197A5695A96C09527F6"/>
        <w:category>
          <w:name w:val="General"/>
          <w:gallery w:val="placeholder"/>
        </w:category>
        <w:types>
          <w:type w:val="bbPlcHdr"/>
        </w:types>
        <w:behaviors>
          <w:behavior w:val="content"/>
        </w:behaviors>
        <w:guid w:val="{06D30A2D-E35E-4096-92AF-52F12B40F0D2}"/>
      </w:docPartPr>
      <w:docPartBody>
        <w:p w:rsidR="0075240F" w:rsidRDefault="00C056BF" w:rsidP="00C056BF">
          <w:pPr>
            <w:pStyle w:val="5084A725F6234197A5695A96C09527F6"/>
          </w:pPr>
          <w:r>
            <w:rPr>
              <w:rStyle w:val="nfasissutil"/>
              <w:lang w:bidi="es-ES"/>
            </w:rPr>
            <w:t>Tiempo</w:t>
          </w:r>
        </w:p>
      </w:docPartBody>
    </w:docPart>
    <w:docPart>
      <w:docPartPr>
        <w:name w:val="20BEDA0118FD43C583987483A3AADEB0"/>
        <w:category>
          <w:name w:val="General"/>
          <w:gallery w:val="placeholder"/>
        </w:category>
        <w:types>
          <w:type w:val="bbPlcHdr"/>
        </w:types>
        <w:behaviors>
          <w:behavior w:val="content"/>
        </w:behaviors>
        <w:guid w:val="{C991A830-8656-4C5C-A94C-6818930D3A26}"/>
      </w:docPartPr>
      <w:docPartBody>
        <w:p w:rsidR="0075240F" w:rsidRDefault="00C056BF" w:rsidP="00C056BF">
          <w:pPr>
            <w:pStyle w:val="20BEDA0118FD43C583987483A3AADEB0"/>
          </w:pPr>
          <w:r>
            <w:rPr>
              <w:lang w:bidi="es-ES"/>
            </w:rPr>
            <w:t>Tema de la agenda</w:t>
          </w:r>
        </w:p>
      </w:docPartBody>
    </w:docPart>
    <w:docPart>
      <w:docPartPr>
        <w:name w:val="E39D9724DAC3424CB6FD21F5A13FF831"/>
        <w:category>
          <w:name w:val="General"/>
          <w:gallery w:val="placeholder"/>
        </w:category>
        <w:types>
          <w:type w:val="bbPlcHdr"/>
        </w:types>
        <w:behaviors>
          <w:behavior w:val="content"/>
        </w:behaviors>
        <w:guid w:val="{8BFD5F5A-6E83-481B-8D22-D1FAF0468C27}"/>
      </w:docPartPr>
      <w:docPartBody>
        <w:p w:rsidR="003E05F5" w:rsidRDefault="0075240F" w:rsidP="0075240F">
          <w:pPr>
            <w:pStyle w:val="E39D9724DAC3424CB6FD21F5A13FF831"/>
          </w:pPr>
          <w:r>
            <w:rPr>
              <w:lang w:bidi="es-ES"/>
            </w:rPr>
            <w:t>|</w:t>
          </w:r>
        </w:p>
      </w:docPartBody>
    </w:docPart>
    <w:docPart>
      <w:docPartPr>
        <w:name w:val="EE8B3E7F844B40ACA6E06E6B53922D25"/>
        <w:category>
          <w:name w:val="General"/>
          <w:gallery w:val="placeholder"/>
        </w:category>
        <w:types>
          <w:type w:val="bbPlcHdr"/>
        </w:types>
        <w:behaviors>
          <w:behavior w:val="content"/>
        </w:behaviors>
        <w:guid w:val="{FA88B579-9DFE-45E5-8831-FBFCEA86E4A6}"/>
      </w:docPartPr>
      <w:docPartBody>
        <w:p w:rsidR="003E05F5" w:rsidRDefault="0075240F" w:rsidP="0075240F">
          <w:pPr>
            <w:pStyle w:val="EE8B3E7F844B40ACA6E06E6B53922D25"/>
          </w:pPr>
          <w:r>
            <w:rPr>
              <w:lang w:bidi="es-ES"/>
            </w:rPr>
            <w:t>Lugar de la reunión</w:t>
          </w:r>
        </w:p>
      </w:docPartBody>
    </w:docPart>
    <w:docPart>
      <w:docPartPr>
        <w:name w:val="823CE7FEC04442ECAABC258D753361D6"/>
        <w:category>
          <w:name w:val="General"/>
          <w:gallery w:val="placeholder"/>
        </w:category>
        <w:types>
          <w:type w:val="bbPlcHdr"/>
        </w:types>
        <w:behaviors>
          <w:behavior w:val="content"/>
        </w:behaviors>
        <w:guid w:val="{1FC327BB-93AC-49EC-A5DC-6A216F0E3562}"/>
      </w:docPartPr>
      <w:docPartBody>
        <w:p w:rsidR="003E05F5" w:rsidRDefault="0075240F" w:rsidP="0075240F">
          <w:pPr>
            <w:pStyle w:val="823CE7FEC04442ECAABC258D753361D6"/>
          </w:pPr>
          <w:r w:rsidRPr="00A979E1">
            <w:rPr>
              <w:lang w:bidi="es-ES"/>
            </w:rPr>
            <w:t>Reunión organizada por</w:t>
          </w:r>
        </w:p>
      </w:docPartBody>
    </w:docPart>
    <w:docPart>
      <w:docPartPr>
        <w:name w:val="2A3A092BF5D64E7DB0165DC3B220E589"/>
        <w:category>
          <w:name w:val="General"/>
          <w:gallery w:val="placeholder"/>
        </w:category>
        <w:types>
          <w:type w:val="bbPlcHdr"/>
        </w:types>
        <w:behaviors>
          <w:behavior w:val="content"/>
        </w:behaviors>
        <w:guid w:val="{DCC4DC53-E19A-4728-9775-4040D3CEADCB}"/>
      </w:docPartPr>
      <w:docPartBody>
        <w:p w:rsidR="003E05F5" w:rsidRDefault="0075240F" w:rsidP="0075240F">
          <w:pPr>
            <w:pStyle w:val="2A3A092BF5D64E7DB0165DC3B220E589"/>
          </w:pPr>
          <w:r w:rsidRPr="00A979E1">
            <w:rPr>
              <w:lang w:bidi="es-ES"/>
            </w:rPr>
            <w:t>Tipo de reunión</w:t>
          </w:r>
        </w:p>
      </w:docPartBody>
    </w:docPart>
    <w:docPart>
      <w:docPartPr>
        <w:name w:val="50CD4C9351FB41C3BC49F2485171B0B9"/>
        <w:category>
          <w:name w:val="General"/>
          <w:gallery w:val="placeholder"/>
        </w:category>
        <w:types>
          <w:type w:val="bbPlcHdr"/>
        </w:types>
        <w:behaviors>
          <w:behavior w:val="content"/>
        </w:behaviors>
        <w:guid w:val="{C2045AAA-5C07-4FAB-A43D-1FB4BC079E50}"/>
      </w:docPartPr>
      <w:docPartBody>
        <w:p w:rsidR="003E05F5" w:rsidRDefault="0075240F" w:rsidP="0075240F">
          <w:pPr>
            <w:pStyle w:val="50CD4C9351FB41C3BC49F2485171B0B9"/>
          </w:pPr>
          <w:r w:rsidRPr="00A979E1">
            <w:rPr>
              <w:lang w:bidi="es-ES"/>
            </w:rPr>
            <w:t>Responsable</w:t>
          </w:r>
        </w:p>
      </w:docPartBody>
    </w:docPart>
    <w:docPart>
      <w:docPartPr>
        <w:name w:val="2E50A8FBC70B40D89FA9C6A8CD663819"/>
        <w:category>
          <w:name w:val="General"/>
          <w:gallery w:val="placeholder"/>
        </w:category>
        <w:types>
          <w:type w:val="bbPlcHdr"/>
        </w:types>
        <w:behaviors>
          <w:behavior w:val="content"/>
        </w:behaviors>
        <w:guid w:val="{9CB62935-D8A8-4DC2-AB68-A8CD8E9FED22}"/>
      </w:docPartPr>
      <w:docPartBody>
        <w:p w:rsidR="003E05F5" w:rsidRDefault="0075240F" w:rsidP="0075240F">
          <w:pPr>
            <w:pStyle w:val="2E50A8FBC70B40D89FA9C6A8CD663819"/>
          </w:pPr>
          <w:r>
            <w:rPr>
              <w:lang w:bidi="es-ES"/>
            </w:rPr>
            <w:t>Temas de la agenda</w:t>
          </w:r>
        </w:p>
      </w:docPartBody>
    </w:docPart>
    <w:docPart>
      <w:docPartPr>
        <w:name w:val="D1BCBD4F0D7D49B8A59C9AA40E9A08B7"/>
        <w:category>
          <w:name w:val="General"/>
          <w:gallery w:val="placeholder"/>
        </w:category>
        <w:types>
          <w:type w:val="bbPlcHdr"/>
        </w:types>
        <w:behaviors>
          <w:behavior w:val="content"/>
        </w:behaviors>
        <w:guid w:val="{2FA802A5-AF57-422B-B054-7DE4E0BB2B7E}"/>
      </w:docPartPr>
      <w:docPartBody>
        <w:p w:rsidR="003E05F5" w:rsidRDefault="0075240F" w:rsidP="0075240F">
          <w:pPr>
            <w:pStyle w:val="D1BCBD4F0D7D49B8A59C9AA40E9A08B7"/>
          </w:pPr>
          <w:r>
            <w:rPr>
              <w:lang w:bidi="es-ES"/>
            </w:rPr>
            <w:t>Tiempo asignado</w:t>
          </w:r>
        </w:p>
      </w:docPartBody>
    </w:docPart>
    <w:docPart>
      <w:docPartPr>
        <w:name w:val="9E0999E1635D48A9B6C789B71585F2FA"/>
        <w:category>
          <w:name w:val="General"/>
          <w:gallery w:val="placeholder"/>
        </w:category>
        <w:types>
          <w:type w:val="bbPlcHdr"/>
        </w:types>
        <w:behaviors>
          <w:behavior w:val="content"/>
        </w:behaviors>
        <w:guid w:val="{B4349FC0-B142-4C1E-8FA3-CEC92C5B4DFA}"/>
      </w:docPartPr>
      <w:docPartBody>
        <w:p w:rsidR="003E05F5" w:rsidRDefault="0075240F" w:rsidP="0075240F">
          <w:pPr>
            <w:pStyle w:val="9E0999E1635D48A9B6C789B71585F2FA"/>
          </w:pPr>
          <w:r>
            <w:rPr>
              <w:rStyle w:val="nfasissutil"/>
              <w:lang w:bidi="es-ES"/>
            </w:rPr>
            <w:t>Tiempo</w:t>
          </w:r>
        </w:p>
      </w:docPartBody>
    </w:docPart>
    <w:docPart>
      <w:docPartPr>
        <w:name w:val="94A938987F9342C49E1C961593DE660B"/>
        <w:category>
          <w:name w:val="General"/>
          <w:gallery w:val="placeholder"/>
        </w:category>
        <w:types>
          <w:type w:val="bbPlcHdr"/>
        </w:types>
        <w:behaviors>
          <w:behavior w:val="content"/>
        </w:behaviors>
        <w:guid w:val="{43563B31-714F-4430-8A1B-BF6D9605AED2}"/>
      </w:docPartPr>
      <w:docPartBody>
        <w:p w:rsidR="003E05F5" w:rsidRDefault="0075240F" w:rsidP="0075240F">
          <w:pPr>
            <w:pStyle w:val="94A938987F9342C49E1C961593DE660B"/>
          </w:pPr>
          <w:r>
            <w:rPr>
              <w:lang w:bidi="es-ES"/>
            </w:rPr>
            <w:t>Tema de la agenda</w:t>
          </w:r>
        </w:p>
      </w:docPartBody>
    </w:docPart>
    <w:docPart>
      <w:docPartPr>
        <w:name w:val="7D30030CFB5B463DA212198631ED1B4C"/>
        <w:category>
          <w:name w:val="General"/>
          <w:gallery w:val="placeholder"/>
        </w:category>
        <w:types>
          <w:type w:val="bbPlcHdr"/>
        </w:types>
        <w:behaviors>
          <w:behavior w:val="content"/>
        </w:behaviors>
        <w:guid w:val="{8493BBB2-32A7-4B1D-A03D-38F7069364DD}"/>
      </w:docPartPr>
      <w:docPartBody>
        <w:p w:rsidR="00BE1077" w:rsidRDefault="00BE1077" w:rsidP="00BE1077">
          <w:pPr>
            <w:pStyle w:val="7D30030CFB5B463DA212198631ED1B4C"/>
          </w:pPr>
          <w:r>
            <w:rPr>
              <w:rStyle w:val="nfasissutil"/>
              <w:lang w:bidi="es-ES"/>
            </w:rPr>
            <w:t>Lugar</w:t>
          </w:r>
        </w:p>
      </w:docPartBody>
    </w:docPart>
    <w:docPart>
      <w:docPartPr>
        <w:name w:val="74FDDFC969294A05A782CE0577E589DA"/>
        <w:category>
          <w:name w:val="General"/>
          <w:gallery w:val="placeholder"/>
        </w:category>
        <w:types>
          <w:type w:val="bbPlcHdr"/>
        </w:types>
        <w:behaviors>
          <w:behavior w:val="content"/>
        </w:behaviors>
        <w:guid w:val="{AC26AF61-09AD-4A1C-B060-62FB83163D84}"/>
      </w:docPartPr>
      <w:docPartBody>
        <w:p w:rsidR="00BE1077" w:rsidRDefault="00BE1077" w:rsidP="00BE1077">
          <w:pPr>
            <w:pStyle w:val="74FDDFC969294A05A782CE0577E589DA"/>
          </w:pPr>
          <w:r>
            <w:rPr>
              <w:rStyle w:val="nfasissutil"/>
              <w:lang w:bidi="es-ES"/>
            </w:rPr>
            <w:t>Lugar</w:t>
          </w:r>
        </w:p>
      </w:docPartBody>
    </w:docPart>
    <w:docPart>
      <w:docPartPr>
        <w:name w:val="7B3429CD4B834A7FA819214F02CCD338"/>
        <w:category>
          <w:name w:val="General"/>
          <w:gallery w:val="placeholder"/>
        </w:category>
        <w:types>
          <w:type w:val="bbPlcHdr"/>
        </w:types>
        <w:behaviors>
          <w:behavior w:val="content"/>
        </w:behaviors>
        <w:guid w:val="{B71774E9-D63B-4EF9-A2DE-6FDB817C23F2}"/>
      </w:docPartPr>
      <w:docPartBody>
        <w:p w:rsidR="00BE1077" w:rsidRDefault="00BE1077" w:rsidP="00BE1077">
          <w:pPr>
            <w:pStyle w:val="7B3429CD4B834A7FA819214F02CCD338"/>
          </w:pPr>
          <w:r>
            <w:rPr>
              <w:rStyle w:val="nfasissutil"/>
              <w:lang w:bidi="es-ES"/>
            </w:rPr>
            <w:t>Lugar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B0"/>
    <w:rsid w:val="00012DDE"/>
    <w:rsid w:val="000B0453"/>
    <w:rsid w:val="003678B0"/>
    <w:rsid w:val="003E05F5"/>
    <w:rsid w:val="005B10D7"/>
    <w:rsid w:val="0075240F"/>
    <w:rsid w:val="007D7D43"/>
    <w:rsid w:val="00BA3544"/>
    <w:rsid w:val="00BE1077"/>
    <w:rsid w:val="00C056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9E6AEEEF7464D0F8779DFA325F02BB7">
    <w:name w:val="B9E6AEEEF7464D0F8779DFA325F02BB7"/>
  </w:style>
  <w:style w:type="paragraph" w:customStyle="1" w:styleId="B3494838D7BA40F78BF28C64C728A234">
    <w:name w:val="B3494838D7BA40F78BF28C64C728A234"/>
  </w:style>
  <w:style w:type="character" w:styleId="Referenciasutil">
    <w:name w:val="Subtle Reference"/>
    <w:basedOn w:val="Fuentedeprrafopredeter"/>
    <w:uiPriority w:val="2"/>
    <w:qFormat/>
    <w:rPr>
      <w:caps/>
      <w:smallCaps w:val="0"/>
      <w:color w:val="ED7D31" w:themeColor="accent2"/>
    </w:rPr>
  </w:style>
  <w:style w:type="paragraph" w:customStyle="1" w:styleId="06A318D80464476985CDCE974EF9388F">
    <w:name w:val="06A318D80464476985CDCE974EF9388F"/>
  </w:style>
  <w:style w:type="paragraph" w:customStyle="1" w:styleId="4E1D00ED41E146B2AB11EA65698E6791">
    <w:name w:val="4E1D00ED41E146B2AB11EA65698E6791"/>
  </w:style>
  <w:style w:type="character" w:styleId="nfasissutil">
    <w:name w:val="Subtle Emphasis"/>
    <w:basedOn w:val="Fuentedeprrafopredeter"/>
    <w:uiPriority w:val="10"/>
    <w:qFormat/>
    <w:rsid w:val="00BE1077"/>
    <w:rPr>
      <w:i/>
      <w:iCs/>
      <w:color w:val="auto"/>
    </w:rPr>
  </w:style>
  <w:style w:type="paragraph" w:customStyle="1" w:styleId="14C985A1729F4750B6BEE731018A279E">
    <w:name w:val="14C985A1729F4750B6BEE731018A279E"/>
  </w:style>
  <w:style w:type="paragraph" w:customStyle="1" w:styleId="599E5509E87B475AA8484781DDF07A51">
    <w:name w:val="599E5509E87B475AA8484781DDF07A51"/>
  </w:style>
  <w:style w:type="paragraph" w:customStyle="1" w:styleId="CDC3976B2CE1487297C917F7E2227832">
    <w:name w:val="CDC3976B2CE1487297C917F7E2227832"/>
  </w:style>
  <w:style w:type="paragraph" w:customStyle="1" w:styleId="6CFEB91E079548D08212E06066CAB442">
    <w:name w:val="6CFEB91E079548D08212E06066CAB442"/>
  </w:style>
  <w:style w:type="paragraph" w:customStyle="1" w:styleId="40F33216A6C84E33A186860225ED3BA0">
    <w:name w:val="40F33216A6C84E33A186860225ED3BA0"/>
  </w:style>
  <w:style w:type="paragraph" w:customStyle="1" w:styleId="F17FB2C4B4574B2FA859E3084B98B4DE">
    <w:name w:val="F17FB2C4B4574B2FA859E3084B98B4DE"/>
  </w:style>
  <w:style w:type="paragraph" w:customStyle="1" w:styleId="59FBF25054654979B1020F892F302D8D">
    <w:name w:val="59FBF25054654979B1020F892F302D8D"/>
  </w:style>
  <w:style w:type="paragraph" w:customStyle="1" w:styleId="4DE9B5A1E8EB47B587D32424A8282CA2">
    <w:name w:val="4DE9B5A1E8EB47B587D32424A8282CA2"/>
  </w:style>
  <w:style w:type="paragraph" w:customStyle="1" w:styleId="604DD1959F3D40889720B3EF64DE4303">
    <w:name w:val="604DD1959F3D40889720B3EF64DE4303"/>
  </w:style>
  <w:style w:type="paragraph" w:customStyle="1" w:styleId="2587DAE32DBE4FC696E2A6DE12C4E67E">
    <w:name w:val="2587DAE32DBE4FC696E2A6DE12C4E67E"/>
  </w:style>
  <w:style w:type="paragraph" w:customStyle="1" w:styleId="31CA4BFA4B34453E823D83DA0511F8D7">
    <w:name w:val="31CA4BFA4B34453E823D83DA0511F8D7"/>
  </w:style>
  <w:style w:type="paragraph" w:customStyle="1" w:styleId="6BC790D3C41B4FA1A80F71CA5686B645">
    <w:name w:val="6BC790D3C41B4FA1A80F71CA5686B645"/>
  </w:style>
  <w:style w:type="paragraph" w:customStyle="1" w:styleId="724C50D8BFBB4CE69EFECFCABB0BAC9C">
    <w:name w:val="724C50D8BFBB4CE69EFECFCABB0BAC9C"/>
  </w:style>
  <w:style w:type="paragraph" w:customStyle="1" w:styleId="D5618AAA3B4B4E3980392D90519685B1">
    <w:name w:val="D5618AAA3B4B4E3980392D90519685B1"/>
  </w:style>
  <w:style w:type="paragraph" w:customStyle="1" w:styleId="78B83E882D7D4478B2335211517F347F">
    <w:name w:val="78B83E882D7D4478B2335211517F347F"/>
  </w:style>
  <w:style w:type="paragraph" w:customStyle="1" w:styleId="E6D1709F276746D28CAE6E8C8736E43E">
    <w:name w:val="E6D1709F276746D28CAE6E8C8736E43E"/>
  </w:style>
  <w:style w:type="paragraph" w:customStyle="1" w:styleId="68EC6F09E0DA467EB8823E404ABAEAEA">
    <w:name w:val="68EC6F09E0DA467EB8823E404ABAEAEA"/>
  </w:style>
  <w:style w:type="paragraph" w:customStyle="1" w:styleId="E2336D2AE6A546C4BEE3FC3ECD543C2F">
    <w:name w:val="E2336D2AE6A546C4BEE3FC3ECD543C2F"/>
  </w:style>
  <w:style w:type="paragraph" w:customStyle="1" w:styleId="B64125B3F6594335B8A1458B7371D490">
    <w:name w:val="B64125B3F6594335B8A1458B7371D490"/>
  </w:style>
  <w:style w:type="paragraph" w:customStyle="1" w:styleId="3FE8CDD2CA9B43218EF68DE6288249F8">
    <w:name w:val="3FE8CDD2CA9B43218EF68DE6288249F8"/>
  </w:style>
  <w:style w:type="paragraph" w:customStyle="1" w:styleId="A40164F1432E4B0D8AC27A63C113D4D0">
    <w:name w:val="A40164F1432E4B0D8AC27A63C113D4D0"/>
  </w:style>
  <w:style w:type="paragraph" w:customStyle="1" w:styleId="306C5190DF7C495CA3D22C42393047F6">
    <w:name w:val="306C5190DF7C495CA3D22C42393047F6"/>
  </w:style>
  <w:style w:type="paragraph" w:customStyle="1" w:styleId="2E0661D8E7CC4FB18C84E36AEF643BA9">
    <w:name w:val="2E0661D8E7CC4FB18C84E36AEF643BA9"/>
  </w:style>
  <w:style w:type="paragraph" w:customStyle="1" w:styleId="54AEB61C1C1E40AC9A07528C7F6923AA">
    <w:name w:val="54AEB61C1C1E40AC9A07528C7F6923AA"/>
  </w:style>
  <w:style w:type="paragraph" w:customStyle="1" w:styleId="19B0A55CB0584190A28B5E735ADAD550">
    <w:name w:val="19B0A55CB0584190A28B5E735ADAD550"/>
  </w:style>
  <w:style w:type="paragraph" w:customStyle="1" w:styleId="DA9EA6A2D988401E9729757EC5E40FB5">
    <w:name w:val="DA9EA6A2D988401E9729757EC5E40FB5"/>
  </w:style>
  <w:style w:type="paragraph" w:customStyle="1" w:styleId="B0FB29F4E7824C0694B49209CA9BB347">
    <w:name w:val="B0FB29F4E7824C0694B49209CA9BB347"/>
  </w:style>
  <w:style w:type="paragraph" w:customStyle="1" w:styleId="80E2CC7D43C140428F3739896AB13A8B">
    <w:name w:val="80E2CC7D43C140428F3739896AB13A8B"/>
  </w:style>
  <w:style w:type="paragraph" w:customStyle="1" w:styleId="6A332D8C36ED430F9C2A50BD99BDEE45">
    <w:name w:val="6A332D8C36ED430F9C2A50BD99BDEE45"/>
  </w:style>
  <w:style w:type="paragraph" w:customStyle="1" w:styleId="6DE425238BBD4560A9960EDCAC88D5AB">
    <w:name w:val="6DE425238BBD4560A9960EDCAC88D5AB"/>
  </w:style>
  <w:style w:type="paragraph" w:customStyle="1" w:styleId="2D06E37120D14F8F9E3E1A82780A8594">
    <w:name w:val="2D06E37120D14F8F9E3E1A82780A8594"/>
  </w:style>
  <w:style w:type="paragraph" w:customStyle="1" w:styleId="64B6A2ABE9184F28A962B3B9B3D90F27">
    <w:name w:val="64B6A2ABE9184F28A962B3B9B3D90F27"/>
  </w:style>
  <w:style w:type="paragraph" w:customStyle="1" w:styleId="986C492BA73F47639EB999073F207015">
    <w:name w:val="986C492BA73F47639EB999073F207015"/>
  </w:style>
  <w:style w:type="paragraph" w:customStyle="1" w:styleId="8A6B8F1DEEDB45E3B9AB330C051F1042">
    <w:name w:val="8A6B8F1DEEDB45E3B9AB330C051F1042"/>
  </w:style>
  <w:style w:type="paragraph" w:customStyle="1" w:styleId="FFBE5D74486148AD86D89FFF7B4C3376">
    <w:name w:val="FFBE5D74486148AD86D89FFF7B4C3376"/>
  </w:style>
  <w:style w:type="paragraph" w:customStyle="1" w:styleId="8E55AAEE56D148DD9572B02EB1CBECE3">
    <w:name w:val="8E55AAEE56D148DD9572B02EB1CBECE3"/>
  </w:style>
  <w:style w:type="paragraph" w:customStyle="1" w:styleId="E60CF21C85DD46D491DFA38C7FA38035">
    <w:name w:val="E60CF21C85DD46D491DFA38C7FA38035"/>
  </w:style>
  <w:style w:type="paragraph" w:customStyle="1" w:styleId="455820574983482A8F16C994F4A83746">
    <w:name w:val="455820574983482A8F16C994F4A83746"/>
  </w:style>
  <w:style w:type="paragraph" w:customStyle="1" w:styleId="8741D629141949689B05A71A3DD6892B">
    <w:name w:val="8741D629141949689B05A71A3DD6892B"/>
  </w:style>
  <w:style w:type="paragraph" w:customStyle="1" w:styleId="772FDA771F5546AC88F25864EFE791F4">
    <w:name w:val="772FDA771F5546AC88F25864EFE791F4"/>
  </w:style>
  <w:style w:type="paragraph" w:customStyle="1" w:styleId="A304F2FF5FB74147A7D9A1BC5E685517">
    <w:name w:val="A304F2FF5FB74147A7D9A1BC5E685517"/>
  </w:style>
  <w:style w:type="paragraph" w:customStyle="1" w:styleId="4A12A951BAD3461FA48D37A83D9DA4F8">
    <w:name w:val="4A12A951BAD3461FA48D37A83D9DA4F8"/>
  </w:style>
  <w:style w:type="paragraph" w:customStyle="1" w:styleId="3F4D7A475C7B44E8B5A3CB1CBFC70331">
    <w:name w:val="3F4D7A475C7B44E8B5A3CB1CBFC70331"/>
  </w:style>
  <w:style w:type="paragraph" w:customStyle="1" w:styleId="BABD4348373748808CCA3902B2654474">
    <w:name w:val="BABD4348373748808CCA3902B2654474"/>
  </w:style>
  <w:style w:type="paragraph" w:customStyle="1" w:styleId="70F18B4D02F34DE3915C246DC552E545">
    <w:name w:val="70F18B4D02F34DE3915C246DC552E545"/>
  </w:style>
  <w:style w:type="paragraph" w:customStyle="1" w:styleId="EF80CB64E096471CBCF9EF92441C4BD0">
    <w:name w:val="EF80CB64E096471CBCF9EF92441C4BD0"/>
  </w:style>
  <w:style w:type="paragraph" w:customStyle="1" w:styleId="0B8CDC72F4E94BF991E2891282A3C533">
    <w:name w:val="0B8CDC72F4E94BF991E2891282A3C533"/>
  </w:style>
  <w:style w:type="paragraph" w:customStyle="1" w:styleId="E9A9725958A047A9BD90B725E1ED296F">
    <w:name w:val="E9A9725958A047A9BD90B725E1ED296F"/>
  </w:style>
  <w:style w:type="paragraph" w:customStyle="1" w:styleId="47AEF4CA7C1D4731995840A49AA272B8">
    <w:name w:val="47AEF4CA7C1D4731995840A49AA272B8"/>
  </w:style>
  <w:style w:type="paragraph" w:customStyle="1" w:styleId="C60DA9DA36744292B69D5DAC50402AF0">
    <w:name w:val="C60DA9DA36744292B69D5DAC50402AF0"/>
  </w:style>
  <w:style w:type="paragraph" w:customStyle="1" w:styleId="F0A19B1AAA164B3685DFCA295F8ED8A2">
    <w:name w:val="F0A19B1AAA164B3685DFCA295F8ED8A2"/>
  </w:style>
  <w:style w:type="paragraph" w:customStyle="1" w:styleId="141442502C7B43239BC8D3D7C88AD2E0">
    <w:name w:val="141442502C7B43239BC8D3D7C88AD2E0"/>
  </w:style>
  <w:style w:type="paragraph" w:customStyle="1" w:styleId="6D1B3CD22C5A45378B19238999538695">
    <w:name w:val="6D1B3CD22C5A45378B19238999538695"/>
  </w:style>
  <w:style w:type="paragraph" w:customStyle="1" w:styleId="9F2307020BE4448581B5E4FD9B98BEA1">
    <w:name w:val="9F2307020BE4448581B5E4FD9B98BEA1"/>
  </w:style>
  <w:style w:type="paragraph" w:customStyle="1" w:styleId="CE3E656249BC433AB1633456DDAB4AB8">
    <w:name w:val="CE3E656249BC433AB1633456DDAB4AB8"/>
  </w:style>
  <w:style w:type="paragraph" w:customStyle="1" w:styleId="97260212DEAB4A1091327D8081534D76">
    <w:name w:val="97260212DEAB4A1091327D8081534D76"/>
  </w:style>
  <w:style w:type="paragraph" w:customStyle="1" w:styleId="7D27AC4950354687B2543CE7D916A611">
    <w:name w:val="7D27AC4950354687B2543CE7D916A611"/>
  </w:style>
  <w:style w:type="paragraph" w:customStyle="1" w:styleId="61AE7E5EB2F74A39A7C1D2C6470E9482">
    <w:name w:val="61AE7E5EB2F74A39A7C1D2C6470E9482"/>
  </w:style>
  <w:style w:type="paragraph" w:customStyle="1" w:styleId="CA3D42A7B2D84C2692CA108CE1CC44C0">
    <w:name w:val="CA3D42A7B2D84C2692CA108CE1CC44C0"/>
  </w:style>
  <w:style w:type="paragraph" w:customStyle="1" w:styleId="BC4FB4A4C742433AAEB831DCFE2505B2">
    <w:name w:val="BC4FB4A4C742433AAEB831DCFE2505B2"/>
  </w:style>
  <w:style w:type="paragraph" w:customStyle="1" w:styleId="19CB0C679E444E378A396FB2573E3227">
    <w:name w:val="19CB0C679E444E378A396FB2573E3227"/>
  </w:style>
  <w:style w:type="paragraph" w:customStyle="1" w:styleId="5848278D8AEE47E1BA9773E12AF25B4A">
    <w:name w:val="5848278D8AEE47E1BA9773E12AF25B4A"/>
  </w:style>
  <w:style w:type="paragraph" w:customStyle="1" w:styleId="30729F4FAAAC4B759EC40CE248484032">
    <w:name w:val="30729F4FAAAC4B759EC40CE248484032"/>
  </w:style>
  <w:style w:type="paragraph" w:customStyle="1" w:styleId="B9C8ECA76A774E3FAD36D8B4856D1986">
    <w:name w:val="B9C8ECA76A774E3FAD36D8B4856D1986"/>
  </w:style>
  <w:style w:type="paragraph" w:customStyle="1" w:styleId="A16CFDC5DA884EA2B4A0A9A27D449257">
    <w:name w:val="A16CFDC5DA884EA2B4A0A9A27D449257"/>
  </w:style>
  <w:style w:type="paragraph" w:customStyle="1" w:styleId="29A4752BB19B462EBB2D1C4C642CE5EE">
    <w:name w:val="29A4752BB19B462EBB2D1C4C642CE5EE"/>
  </w:style>
  <w:style w:type="paragraph" w:customStyle="1" w:styleId="9CCD41F6E1A84F7C98049CC5F9F9DD10">
    <w:name w:val="9CCD41F6E1A84F7C98049CC5F9F9DD10"/>
  </w:style>
  <w:style w:type="paragraph" w:customStyle="1" w:styleId="536C9CF216134ACC8F402DEFA8078C94">
    <w:name w:val="536C9CF216134ACC8F402DEFA8078C94"/>
  </w:style>
  <w:style w:type="paragraph" w:customStyle="1" w:styleId="793C692EFA374FAD9F3C45BB9E8DC5F5">
    <w:name w:val="793C692EFA374FAD9F3C45BB9E8DC5F5"/>
  </w:style>
  <w:style w:type="paragraph" w:customStyle="1" w:styleId="C824B074D9B74CFC973FC7D54E26F085">
    <w:name w:val="C824B074D9B74CFC973FC7D54E26F085"/>
  </w:style>
  <w:style w:type="paragraph" w:customStyle="1" w:styleId="243241DB64A64508AD79E3E6D5DBD339">
    <w:name w:val="243241DB64A64508AD79E3E6D5DBD339"/>
  </w:style>
  <w:style w:type="paragraph" w:customStyle="1" w:styleId="31AF2B7118264E849F0689F34165B569">
    <w:name w:val="31AF2B7118264E849F0689F34165B569"/>
  </w:style>
  <w:style w:type="paragraph" w:customStyle="1" w:styleId="A0D66B09CB16476F9AF35BD99EAF05C6">
    <w:name w:val="A0D66B09CB16476F9AF35BD99EAF05C6"/>
  </w:style>
  <w:style w:type="paragraph" w:customStyle="1" w:styleId="6F859558A53C4610A30A217411890888">
    <w:name w:val="6F859558A53C4610A30A217411890888"/>
  </w:style>
  <w:style w:type="paragraph" w:customStyle="1" w:styleId="FCFB3DE167AA46D096D265B991FFDAEC">
    <w:name w:val="FCFB3DE167AA46D096D265B991FFDAEC"/>
  </w:style>
  <w:style w:type="paragraph" w:customStyle="1" w:styleId="24C26B51A09C404BA0106391E8A08729">
    <w:name w:val="24C26B51A09C404BA0106391E8A08729"/>
  </w:style>
  <w:style w:type="paragraph" w:customStyle="1" w:styleId="21DE3C7658654DF1B756F77225D0FB5C">
    <w:name w:val="21DE3C7658654DF1B756F77225D0FB5C"/>
  </w:style>
  <w:style w:type="paragraph" w:customStyle="1" w:styleId="FFAF055CBD6743D29835FE5E095B3C41">
    <w:name w:val="FFAF055CBD6743D29835FE5E095B3C41"/>
  </w:style>
  <w:style w:type="paragraph" w:customStyle="1" w:styleId="517095E42FD044C2906B5B3B04732932">
    <w:name w:val="517095E42FD044C2906B5B3B04732932"/>
  </w:style>
  <w:style w:type="paragraph" w:customStyle="1" w:styleId="3F0D7C34070B4B1299FBA55C7C276600">
    <w:name w:val="3F0D7C34070B4B1299FBA55C7C276600"/>
  </w:style>
  <w:style w:type="paragraph" w:customStyle="1" w:styleId="C60D63F5201B41C3B59BE90799C0FE0B">
    <w:name w:val="C60D63F5201B41C3B59BE90799C0FE0B"/>
  </w:style>
  <w:style w:type="paragraph" w:customStyle="1" w:styleId="2B30545AF8BB4ADA92724B88DB0BD6B4">
    <w:name w:val="2B30545AF8BB4ADA92724B88DB0BD6B4"/>
  </w:style>
  <w:style w:type="paragraph" w:customStyle="1" w:styleId="74480F54E9724DB78590D31E5D7D3636">
    <w:name w:val="74480F54E9724DB78590D31E5D7D3636"/>
  </w:style>
  <w:style w:type="paragraph" w:customStyle="1" w:styleId="47902D518820467D8D76CC6F11BD4785">
    <w:name w:val="47902D518820467D8D76CC6F11BD4785"/>
  </w:style>
  <w:style w:type="paragraph" w:customStyle="1" w:styleId="787B81242C334A2F84823E1ED18CE3F7">
    <w:name w:val="787B81242C334A2F84823E1ED18CE3F7"/>
  </w:style>
  <w:style w:type="paragraph" w:customStyle="1" w:styleId="6929E4499AB444ACA5B5B1B0FA280CD5">
    <w:name w:val="6929E4499AB444ACA5B5B1B0FA280CD5"/>
  </w:style>
  <w:style w:type="paragraph" w:customStyle="1" w:styleId="EBA70D931AB84135AEAF55D5268D0C1F">
    <w:name w:val="EBA70D931AB84135AEAF55D5268D0C1F"/>
  </w:style>
  <w:style w:type="paragraph" w:customStyle="1" w:styleId="7FCC2596E0A948EA837C25378A82577C">
    <w:name w:val="7FCC2596E0A948EA837C25378A82577C"/>
  </w:style>
  <w:style w:type="paragraph" w:customStyle="1" w:styleId="85923270C31249D89076D8F69A16026F">
    <w:name w:val="85923270C31249D89076D8F69A16026F"/>
  </w:style>
  <w:style w:type="paragraph" w:customStyle="1" w:styleId="C396F0548F4A4B04A4546018D54F5E81">
    <w:name w:val="C396F0548F4A4B04A4546018D54F5E81"/>
  </w:style>
  <w:style w:type="paragraph" w:customStyle="1" w:styleId="7C53DDF925F94F2A9E0FACA548F6E102">
    <w:name w:val="7C53DDF925F94F2A9E0FACA548F6E102"/>
  </w:style>
  <w:style w:type="paragraph" w:customStyle="1" w:styleId="513ED962BB704E0BB9E64172A2FC662F">
    <w:name w:val="513ED962BB704E0BB9E64172A2FC662F"/>
  </w:style>
  <w:style w:type="paragraph" w:customStyle="1" w:styleId="FFAB41C77CC54A82BBEC91B3A3BCCB33">
    <w:name w:val="FFAB41C77CC54A82BBEC91B3A3BCCB33"/>
  </w:style>
  <w:style w:type="paragraph" w:customStyle="1" w:styleId="A59EC1AFC4C94C408DE9FEF8EB741CB1">
    <w:name w:val="A59EC1AFC4C94C408DE9FEF8EB741CB1"/>
  </w:style>
  <w:style w:type="paragraph" w:customStyle="1" w:styleId="9928C5E4B1304014A34E57C3D8802037">
    <w:name w:val="9928C5E4B1304014A34E57C3D8802037"/>
  </w:style>
  <w:style w:type="paragraph" w:customStyle="1" w:styleId="1FE1D68474594AE29391763D795A1138">
    <w:name w:val="1FE1D68474594AE29391763D795A1138"/>
    <w:rsid w:val="003678B0"/>
  </w:style>
  <w:style w:type="paragraph" w:customStyle="1" w:styleId="A4BCFAAA0C2D434291362D2112BC897E">
    <w:name w:val="A4BCFAAA0C2D434291362D2112BC897E"/>
    <w:rsid w:val="000B0453"/>
  </w:style>
  <w:style w:type="paragraph" w:customStyle="1" w:styleId="033B9FB2F8F64726BC6D55807EB828C7">
    <w:name w:val="033B9FB2F8F64726BC6D55807EB828C7"/>
    <w:rsid w:val="000B0453"/>
  </w:style>
  <w:style w:type="paragraph" w:customStyle="1" w:styleId="6DA86AD63CA84ACABD749A8F2716967A">
    <w:name w:val="6DA86AD63CA84ACABD749A8F2716967A"/>
    <w:rsid w:val="000B0453"/>
  </w:style>
  <w:style w:type="paragraph" w:customStyle="1" w:styleId="6684EB1C53144BAEA12BFB733AF6E58F">
    <w:name w:val="6684EB1C53144BAEA12BFB733AF6E58F"/>
    <w:rsid w:val="000B0453"/>
  </w:style>
  <w:style w:type="paragraph" w:customStyle="1" w:styleId="25E52528E29B4ED99434CA10A56B2FF1">
    <w:name w:val="25E52528E29B4ED99434CA10A56B2FF1"/>
    <w:rsid w:val="000B0453"/>
  </w:style>
  <w:style w:type="paragraph" w:customStyle="1" w:styleId="98A9B6F300E74A22B6EF556361EC8387">
    <w:name w:val="98A9B6F300E74A22B6EF556361EC8387"/>
    <w:rsid w:val="000B0453"/>
  </w:style>
  <w:style w:type="paragraph" w:customStyle="1" w:styleId="AB9B97002CD64C4A80CDE3605FEBC088">
    <w:name w:val="AB9B97002CD64C4A80CDE3605FEBC088"/>
    <w:rsid w:val="000B0453"/>
  </w:style>
  <w:style w:type="paragraph" w:customStyle="1" w:styleId="421B57E2F016453894298C365B178584">
    <w:name w:val="421B57E2F016453894298C365B178584"/>
    <w:rsid w:val="000B0453"/>
  </w:style>
  <w:style w:type="paragraph" w:customStyle="1" w:styleId="152EB3604D3F4A7481F23637EDE8F874">
    <w:name w:val="152EB3604D3F4A7481F23637EDE8F874"/>
    <w:rsid w:val="000B0453"/>
  </w:style>
  <w:style w:type="paragraph" w:customStyle="1" w:styleId="686980F90F1D476E8D3499C710872F6A">
    <w:name w:val="686980F90F1D476E8D3499C710872F6A"/>
    <w:rsid w:val="000B0453"/>
  </w:style>
  <w:style w:type="paragraph" w:customStyle="1" w:styleId="A9CEC5EAAB214AEDA68C4ED64B1F6DCF">
    <w:name w:val="A9CEC5EAAB214AEDA68C4ED64B1F6DCF"/>
    <w:rsid w:val="000B0453"/>
  </w:style>
  <w:style w:type="paragraph" w:customStyle="1" w:styleId="35E50FD5DD594010AC7A0220A53A43BF">
    <w:name w:val="35E50FD5DD594010AC7A0220A53A43BF"/>
    <w:rsid w:val="000B0453"/>
  </w:style>
  <w:style w:type="paragraph" w:customStyle="1" w:styleId="D8E9E5C992F640B4967D786ED9401C6B">
    <w:name w:val="D8E9E5C992F640B4967D786ED9401C6B"/>
    <w:rsid w:val="000B0453"/>
  </w:style>
  <w:style w:type="paragraph" w:customStyle="1" w:styleId="FD43E6009D374CEDA5BB26D7EC4E504E">
    <w:name w:val="FD43E6009D374CEDA5BB26D7EC4E504E"/>
    <w:rsid w:val="000B0453"/>
  </w:style>
  <w:style w:type="paragraph" w:customStyle="1" w:styleId="D8A53BDDA740420A8BB51C2CF01AB594">
    <w:name w:val="D8A53BDDA740420A8BB51C2CF01AB594"/>
    <w:rsid w:val="000B0453"/>
  </w:style>
  <w:style w:type="paragraph" w:customStyle="1" w:styleId="E4F2510C872841A2A65E7E5E3655AF35">
    <w:name w:val="E4F2510C872841A2A65E7E5E3655AF35"/>
    <w:rsid w:val="000B0453"/>
  </w:style>
  <w:style w:type="paragraph" w:customStyle="1" w:styleId="E250C660846C4B59878928BD1AB8C8D2">
    <w:name w:val="E250C660846C4B59878928BD1AB8C8D2"/>
    <w:rsid w:val="000B0453"/>
  </w:style>
  <w:style w:type="paragraph" w:customStyle="1" w:styleId="8AB30B4A4C544B24BF5EB993D54FCBAD">
    <w:name w:val="8AB30B4A4C544B24BF5EB993D54FCBAD"/>
    <w:rsid w:val="000B0453"/>
  </w:style>
  <w:style w:type="paragraph" w:customStyle="1" w:styleId="E9115A4218454B27A7B77CB2C0688F97">
    <w:name w:val="E9115A4218454B27A7B77CB2C0688F97"/>
    <w:rsid w:val="000B0453"/>
  </w:style>
  <w:style w:type="paragraph" w:customStyle="1" w:styleId="196498012C0F474CAFD346A966BBF2E3">
    <w:name w:val="196498012C0F474CAFD346A966BBF2E3"/>
    <w:rsid w:val="000B0453"/>
  </w:style>
  <w:style w:type="paragraph" w:customStyle="1" w:styleId="FCCD3230F5B94D7ABD41D42AB27A866F">
    <w:name w:val="FCCD3230F5B94D7ABD41D42AB27A866F"/>
    <w:rsid w:val="000B0453"/>
  </w:style>
  <w:style w:type="paragraph" w:customStyle="1" w:styleId="23B20CE77B38484CA7DE38D48BAFA995">
    <w:name w:val="23B20CE77B38484CA7DE38D48BAFA995"/>
    <w:rsid w:val="000B0453"/>
  </w:style>
  <w:style w:type="paragraph" w:customStyle="1" w:styleId="E1BF2457ACB1414A8B7A7AC09830407A">
    <w:name w:val="E1BF2457ACB1414A8B7A7AC09830407A"/>
    <w:rsid w:val="000B0453"/>
  </w:style>
  <w:style w:type="paragraph" w:customStyle="1" w:styleId="2B39C228A1D9468299D2F3B976ED2132">
    <w:name w:val="2B39C228A1D9468299D2F3B976ED2132"/>
    <w:rsid w:val="000B0453"/>
  </w:style>
  <w:style w:type="paragraph" w:customStyle="1" w:styleId="4A28FEC673DB4FF6901583C1E85C63B3">
    <w:name w:val="4A28FEC673DB4FF6901583C1E85C63B3"/>
    <w:rsid w:val="000B0453"/>
  </w:style>
  <w:style w:type="paragraph" w:customStyle="1" w:styleId="4BDE44388E814337855040A95F36C62C">
    <w:name w:val="4BDE44388E814337855040A95F36C62C"/>
    <w:rsid w:val="000B0453"/>
  </w:style>
  <w:style w:type="paragraph" w:customStyle="1" w:styleId="AEFF569DADC84F8C83C182198EC6C64C">
    <w:name w:val="AEFF569DADC84F8C83C182198EC6C64C"/>
    <w:rsid w:val="000B0453"/>
  </w:style>
  <w:style w:type="paragraph" w:customStyle="1" w:styleId="D5636FD6F3C64338A3E5FF86F60F2305">
    <w:name w:val="D5636FD6F3C64338A3E5FF86F60F2305"/>
    <w:rsid w:val="000B0453"/>
  </w:style>
  <w:style w:type="paragraph" w:customStyle="1" w:styleId="BCF3EFE7B58D4A689376A851A962AEFF">
    <w:name w:val="BCF3EFE7B58D4A689376A851A962AEFF"/>
    <w:rsid w:val="000B0453"/>
  </w:style>
  <w:style w:type="paragraph" w:customStyle="1" w:styleId="A551EA093D6D49C3A01AAEE1478B6C37">
    <w:name w:val="A551EA093D6D49C3A01AAEE1478B6C37"/>
    <w:rsid w:val="000B0453"/>
  </w:style>
  <w:style w:type="paragraph" w:customStyle="1" w:styleId="8C7406656266421EB834FC9DDCE23157">
    <w:name w:val="8C7406656266421EB834FC9DDCE23157"/>
    <w:rsid w:val="000B0453"/>
  </w:style>
  <w:style w:type="paragraph" w:customStyle="1" w:styleId="54D066A4B3734333A2E7A7ED0BDDD734">
    <w:name w:val="54D066A4B3734333A2E7A7ED0BDDD734"/>
    <w:rsid w:val="000B0453"/>
  </w:style>
  <w:style w:type="paragraph" w:customStyle="1" w:styleId="5D7EEE0B56A547A7ABE10A9B55E52CEF">
    <w:name w:val="5D7EEE0B56A547A7ABE10A9B55E52CEF"/>
    <w:rsid w:val="000B0453"/>
  </w:style>
  <w:style w:type="paragraph" w:customStyle="1" w:styleId="A3621BD2EF8C4405A0DB536399FC1CCF">
    <w:name w:val="A3621BD2EF8C4405A0DB536399FC1CCF"/>
    <w:rsid w:val="000B0453"/>
  </w:style>
  <w:style w:type="paragraph" w:customStyle="1" w:styleId="EA396575E21F46899CDAEE0131F2A5DD">
    <w:name w:val="EA396575E21F46899CDAEE0131F2A5DD"/>
    <w:rsid w:val="000B0453"/>
  </w:style>
  <w:style w:type="paragraph" w:customStyle="1" w:styleId="6D388F607E0842F79C6B5027AECA5EA4">
    <w:name w:val="6D388F607E0842F79C6B5027AECA5EA4"/>
    <w:rsid w:val="000B0453"/>
  </w:style>
  <w:style w:type="paragraph" w:customStyle="1" w:styleId="89B72DAB813E45B084852B2846892AED">
    <w:name w:val="89B72DAB813E45B084852B2846892AED"/>
    <w:rsid w:val="000B0453"/>
  </w:style>
  <w:style w:type="paragraph" w:customStyle="1" w:styleId="4AB29EB13118415C9C461D6627E51A84">
    <w:name w:val="4AB29EB13118415C9C461D6627E51A84"/>
    <w:rsid w:val="000B0453"/>
  </w:style>
  <w:style w:type="paragraph" w:customStyle="1" w:styleId="C225E51EB069412DA2E63F2126DC4488">
    <w:name w:val="C225E51EB069412DA2E63F2126DC4488"/>
    <w:rsid w:val="000B0453"/>
  </w:style>
  <w:style w:type="paragraph" w:customStyle="1" w:styleId="418A447DB2044B54A163C7445A84EDA0">
    <w:name w:val="418A447DB2044B54A163C7445A84EDA0"/>
    <w:rsid w:val="000B0453"/>
  </w:style>
  <w:style w:type="paragraph" w:customStyle="1" w:styleId="C1D604010DBC47FBA61BB06DFEB7D7C0">
    <w:name w:val="C1D604010DBC47FBA61BB06DFEB7D7C0"/>
    <w:rsid w:val="00C056BF"/>
  </w:style>
  <w:style w:type="paragraph" w:customStyle="1" w:styleId="6D283055FB8641F29079B11C2EA0D49E">
    <w:name w:val="6D283055FB8641F29079B11C2EA0D49E"/>
    <w:rsid w:val="00C056BF"/>
  </w:style>
  <w:style w:type="paragraph" w:customStyle="1" w:styleId="424A3CAF6A7C48CFB232A9DD108AAD73">
    <w:name w:val="424A3CAF6A7C48CFB232A9DD108AAD73"/>
    <w:rsid w:val="00C056BF"/>
  </w:style>
  <w:style w:type="paragraph" w:customStyle="1" w:styleId="6A43211F04D54903B3B55C6FD2A202F2">
    <w:name w:val="6A43211F04D54903B3B55C6FD2A202F2"/>
    <w:rsid w:val="00C056BF"/>
  </w:style>
  <w:style w:type="paragraph" w:customStyle="1" w:styleId="4F7D1FB93C5B4EC194869B32AB2A3981">
    <w:name w:val="4F7D1FB93C5B4EC194869B32AB2A3981"/>
    <w:rsid w:val="00C056BF"/>
  </w:style>
  <w:style w:type="paragraph" w:customStyle="1" w:styleId="447FDC0297C04013BB5D4119C61D38F2">
    <w:name w:val="447FDC0297C04013BB5D4119C61D38F2"/>
    <w:rsid w:val="00C056BF"/>
  </w:style>
  <w:style w:type="paragraph" w:customStyle="1" w:styleId="6E6051F9C2F34326B3E1D5E652A2287B">
    <w:name w:val="6E6051F9C2F34326B3E1D5E652A2287B"/>
    <w:rsid w:val="00C056BF"/>
  </w:style>
  <w:style w:type="paragraph" w:customStyle="1" w:styleId="7365623D2AC34ABD96F6898D440BFCC7">
    <w:name w:val="7365623D2AC34ABD96F6898D440BFCC7"/>
    <w:rsid w:val="00C056BF"/>
  </w:style>
  <w:style w:type="paragraph" w:customStyle="1" w:styleId="50887298FE9840D8968E1A3CFBA9AF1C">
    <w:name w:val="50887298FE9840D8968E1A3CFBA9AF1C"/>
    <w:rsid w:val="00C056BF"/>
  </w:style>
  <w:style w:type="paragraph" w:customStyle="1" w:styleId="EF5299228FBA4298BB9CB4194F4406FF">
    <w:name w:val="EF5299228FBA4298BB9CB4194F4406FF"/>
    <w:rsid w:val="00C056BF"/>
  </w:style>
  <w:style w:type="paragraph" w:customStyle="1" w:styleId="A5C745FA90C84FB4AC651D1E5F86291D">
    <w:name w:val="A5C745FA90C84FB4AC651D1E5F86291D"/>
    <w:rsid w:val="00C056BF"/>
  </w:style>
  <w:style w:type="paragraph" w:customStyle="1" w:styleId="3AF76D9AEF39488F92CCB35B48C3B04F">
    <w:name w:val="3AF76D9AEF39488F92CCB35B48C3B04F"/>
    <w:rsid w:val="00C056BF"/>
  </w:style>
  <w:style w:type="paragraph" w:customStyle="1" w:styleId="670862D5A5324750895F36498A82A1AA">
    <w:name w:val="670862D5A5324750895F36498A82A1AA"/>
    <w:rsid w:val="00C056BF"/>
  </w:style>
  <w:style w:type="paragraph" w:customStyle="1" w:styleId="A4F79A0BDAA94158A6F579C6511EC735">
    <w:name w:val="A4F79A0BDAA94158A6F579C6511EC735"/>
    <w:rsid w:val="00C056BF"/>
  </w:style>
  <w:style w:type="paragraph" w:customStyle="1" w:styleId="6DF0072B58A74887B7C6BCE616040C9F">
    <w:name w:val="6DF0072B58A74887B7C6BCE616040C9F"/>
    <w:rsid w:val="00C056BF"/>
  </w:style>
  <w:style w:type="paragraph" w:customStyle="1" w:styleId="0A2E6AE6AC9843F2B1B4D948B7B2F13E">
    <w:name w:val="0A2E6AE6AC9843F2B1B4D948B7B2F13E"/>
    <w:rsid w:val="00C056BF"/>
  </w:style>
  <w:style w:type="paragraph" w:customStyle="1" w:styleId="A47A81F973784685A9087721CD995F70">
    <w:name w:val="A47A81F973784685A9087721CD995F70"/>
    <w:rsid w:val="00C056BF"/>
  </w:style>
  <w:style w:type="paragraph" w:customStyle="1" w:styleId="CC10A10569CB40418E418545BE83FDC2">
    <w:name w:val="CC10A10569CB40418E418545BE83FDC2"/>
    <w:rsid w:val="00C056BF"/>
  </w:style>
  <w:style w:type="paragraph" w:customStyle="1" w:styleId="27C445F9C3664EC7B16EA6BD82E0F9E8">
    <w:name w:val="27C445F9C3664EC7B16EA6BD82E0F9E8"/>
    <w:rsid w:val="00C056BF"/>
  </w:style>
  <w:style w:type="paragraph" w:customStyle="1" w:styleId="4E7F92A268E14EF9BBB5361C610DDAD0">
    <w:name w:val="4E7F92A268E14EF9BBB5361C610DDAD0"/>
    <w:rsid w:val="00C056BF"/>
  </w:style>
  <w:style w:type="paragraph" w:customStyle="1" w:styleId="761FC8378E43475DBE9FBF4401B0E669">
    <w:name w:val="761FC8378E43475DBE9FBF4401B0E669"/>
    <w:rsid w:val="00C056BF"/>
  </w:style>
  <w:style w:type="paragraph" w:customStyle="1" w:styleId="DD882EEE6266419D9E269D247B37422F">
    <w:name w:val="DD882EEE6266419D9E269D247B37422F"/>
    <w:rsid w:val="00C056BF"/>
  </w:style>
  <w:style w:type="paragraph" w:customStyle="1" w:styleId="3F1E103BC2D74235A49F217A4DD55E81">
    <w:name w:val="3F1E103BC2D74235A49F217A4DD55E81"/>
    <w:rsid w:val="00C056BF"/>
  </w:style>
  <w:style w:type="paragraph" w:customStyle="1" w:styleId="7BA81B3F0585426A95EE5FD8F514AAA0">
    <w:name w:val="7BA81B3F0585426A95EE5FD8F514AAA0"/>
    <w:rsid w:val="00C056BF"/>
  </w:style>
  <w:style w:type="paragraph" w:customStyle="1" w:styleId="EC0BBD7EAF5B40FF951AAC03305F1C2C">
    <w:name w:val="EC0BBD7EAF5B40FF951AAC03305F1C2C"/>
    <w:rsid w:val="00C056BF"/>
  </w:style>
  <w:style w:type="paragraph" w:customStyle="1" w:styleId="69C8898389F0476BB877C0C7C68256C6">
    <w:name w:val="69C8898389F0476BB877C0C7C68256C6"/>
    <w:rsid w:val="00C056BF"/>
  </w:style>
  <w:style w:type="paragraph" w:customStyle="1" w:styleId="109386153CC0476FA7062D4E317CA41D">
    <w:name w:val="109386153CC0476FA7062D4E317CA41D"/>
    <w:rsid w:val="00C056BF"/>
  </w:style>
  <w:style w:type="paragraph" w:customStyle="1" w:styleId="AA91CAD013A44FE59990536BE3E75294">
    <w:name w:val="AA91CAD013A44FE59990536BE3E75294"/>
    <w:rsid w:val="00C056BF"/>
  </w:style>
  <w:style w:type="paragraph" w:customStyle="1" w:styleId="CE9B9104BB9D40E1BB91FC0CFEF36D88">
    <w:name w:val="CE9B9104BB9D40E1BB91FC0CFEF36D88"/>
    <w:rsid w:val="00C056BF"/>
  </w:style>
  <w:style w:type="paragraph" w:customStyle="1" w:styleId="9C2E0EA511154CD1B150F86AD07A2D04">
    <w:name w:val="9C2E0EA511154CD1B150F86AD07A2D04"/>
    <w:rsid w:val="00C056BF"/>
  </w:style>
  <w:style w:type="paragraph" w:customStyle="1" w:styleId="E4EB996381E64028B18C55A42546EF19">
    <w:name w:val="E4EB996381E64028B18C55A42546EF19"/>
    <w:rsid w:val="00C056BF"/>
  </w:style>
  <w:style w:type="paragraph" w:customStyle="1" w:styleId="93832DBE28E34D89A7337ECC8963E226">
    <w:name w:val="93832DBE28E34D89A7337ECC8963E226"/>
    <w:rsid w:val="00C056BF"/>
  </w:style>
  <w:style w:type="paragraph" w:customStyle="1" w:styleId="F2498461D8EF47D4B10E52579337C715">
    <w:name w:val="F2498461D8EF47D4B10E52579337C715"/>
    <w:rsid w:val="00C056BF"/>
  </w:style>
  <w:style w:type="paragraph" w:customStyle="1" w:styleId="4A57279BABA74EA882B86E2D2D873D16">
    <w:name w:val="4A57279BABA74EA882B86E2D2D873D16"/>
    <w:rsid w:val="00C056BF"/>
  </w:style>
  <w:style w:type="paragraph" w:customStyle="1" w:styleId="B5766FAB97484109AE35E50C5560DB10">
    <w:name w:val="B5766FAB97484109AE35E50C5560DB10"/>
    <w:rsid w:val="00C056BF"/>
  </w:style>
  <w:style w:type="paragraph" w:customStyle="1" w:styleId="1DD2B5297CB84E2CB0775AF22DE9D5F6">
    <w:name w:val="1DD2B5297CB84E2CB0775AF22DE9D5F6"/>
    <w:rsid w:val="00C056BF"/>
  </w:style>
  <w:style w:type="paragraph" w:customStyle="1" w:styleId="4F6F3E5D2A9A413DAFF6D1A694608CED">
    <w:name w:val="4F6F3E5D2A9A413DAFF6D1A694608CED"/>
    <w:rsid w:val="00C056BF"/>
  </w:style>
  <w:style w:type="paragraph" w:customStyle="1" w:styleId="E803F649008B461C9DFDCE5BCAC46643">
    <w:name w:val="E803F649008B461C9DFDCE5BCAC46643"/>
    <w:rsid w:val="00C056BF"/>
  </w:style>
  <w:style w:type="paragraph" w:customStyle="1" w:styleId="EB68EF12785F4F19AF90515E7E491533">
    <w:name w:val="EB68EF12785F4F19AF90515E7E491533"/>
    <w:rsid w:val="00C056BF"/>
  </w:style>
  <w:style w:type="paragraph" w:customStyle="1" w:styleId="B97134CF303C4F90B6072E68941906F2">
    <w:name w:val="B97134CF303C4F90B6072E68941906F2"/>
    <w:rsid w:val="00C056BF"/>
  </w:style>
  <w:style w:type="paragraph" w:customStyle="1" w:styleId="85EF8E41BE0C457E989494A9F7EA45C4">
    <w:name w:val="85EF8E41BE0C457E989494A9F7EA45C4"/>
    <w:rsid w:val="00C056BF"/>
  </w:style>
  <w:style w:type="paragraph" w:customStyle="1" w:styleId="FFF07189970142B4A89DED7812B53E38">
    <w:name w:val="FFF07189970142B4A89DED7812B53E38"/>
    <w:rsid w:val="00C056BF"/>
  </w:style>
  <w:style w:type="paragraph" w:customStyle="1" w:styleId="B4BEE13639A943CCB33C1AD2DC397229">
    <w:name w:val="B4BEE13639A943CCB33C1AD2DC397229"/>
    <w:rsid w:val="00C056BF"/>
  </w:style>
  <w:style w:type="paragraph" w:customStyle="1" w:styleId="DDA7A1C840094E9FA792D95155254534">
    <w:name w:val="DDA7A1C840094E9FA792D95155254534"/>
    <w:rsid w:val="00C056BF"/>
  </w:style>
  <w:style w:type="paragraph" w:customStyle="1" w:styleId="7A9DED56A4154626AA9C6B8D96EB2794">
    <w:name w:val="7A9DED56A4154626AA9C6B8D96EB2794"/>
    <w:rsid w:val="00C056BF"/>
  </w:style>
  <w:style w:type="paragraph" w:customStyle="1" w:styleId="8254C6C793B74C6E87094E0C18C2D80E">
    <w:name w:val="8254C6C793B74C6E87094E0C18C2D80E"/>
    <w:rsid w:val="00C056BF"/>
  </w:style>
  <w:style w:type="paragraph" w:customStyle="1" w:styleId="AC0B726C419446AFABED24FAA982511C">
    <w:name w:val="AC0B726C419446AFABED24FAA982511C"/>
    <w:rsid w:val="00C056BF"/>
  </w:style>
  <w:style w:type="paragraph" w:customStyle="1" w:styleId="26EB93020A9644D799B4CA9E9AA529E2">
    <w:name w:val="26EB93020A9644D799B4CA9E9AA529E2"/>
    <w:rsid w:val="00C056BF"/>
  </w:style>
  <w:style w:type="paragraph" w:customStyle="1" w:styleId="5084A725F6234197A5695A96C09527F6">
    <w:name w:val="5084A725F6234197A5695A96C09527F6"/>
    <w:rsid w:val="00C056BF"/>
  </w:style>
  <w:style w:type="paragraph" w:customStyle="1" w:styleId="20BEDA0118FD43C583987483A3AADEB0">
    <w:name w:val="20BEDA0118FD43C583987483A3AADEB0"/>
    <w:rsid w:val="00C056BF"/>
  </w:style>
  <w:style w:type="paragraph" w:customStyle="1" w:styleId="E39D9724DAC3424CB6FD21F5A13FF831">
    <w:name w:val="E39D9724DAC3424CB6FD21F5A13FF831"/>
    <w:rsid w:val="0075240F"/>
  </w:style>
  <w:style w:type="paragraph" w:customStyle="1" w:styleId="EE8B3E7F844B40ACA6E06E6B53922D25">
    <w:name w:val="EE8B3E7F844B40ACA6E06E6B53922D25"/>
    <w:rsid w:val="0075240F"/>
  </w:style>
  <w:style w:type="paragraph" w:customStyle="1" w:styleId="CB3E37C4502F4F6CBE921310FFEB83F2">
    <w:name w:val="CB3E37C4502F4F6CBE921310FFEB83F2"/>
    <w:rsid w:val="0075240F"/>
  </w:style>
  <w:style w:type="paragraph" w:customStyle="1" w:styleId="823CE7FEC04442ECAABC258D753361D6">
    <w:name w:val="823CE7FEC04442ECAABC258D753361D6"/>
    <w:rsid w:val="0075240F"/>
  </w:style>
  <w:style w:type="paragraph" w:customStyle="1" w:styleId="2A3A092BF5D64E7DB0165DC3B220E589">
    <w:name w:val="2A3A092BF5D64E7DB0165DC3B220E589"/>
    <w:rsid w:val="0075240F"/>
  </w:style>
  <w:style w:type="paragraph" w:customStyle="1" w:styleId="50CD4C9351FB41C3BC49F2485171B0B9">
    <w:name w:val="50CD4C9351FB41C3BC49F2485171B0B9"/>
    <w:rsid w:val="0075240F"/>
  </w:style>
  <w:style w:type="paragraph" w:customStyle="1" w:styleId="2E50A8FBC70B40D89FA9C6A8CD663819">
    <w:name w:val="2E50A8FBC70B40D89FA9C6A8CD663819"/>
    <w:rsid w:val="0075240F"/>
  </w:style>
  <w:style w:type="paragraph" w:customStyle="1" w:styleId="D1BCBD4F0D7D49B8A59C9AA40E9A08B7">
    <w:name w:val="D1BCBD4F0D7D49B8A59C9AA40E9A08B7"/>
    <w:rsid w:val="0075240F"/>
  </w:style>
  <w:style w:type="paragraph" w:customStyle="1" w:styleId="9E0999E1635D48A9B6C789B71585F2FA">
    <w:name w:val="9E0999E1635D48A9B6C789B71585F2FA"/>
    <w:rsid w:val="0075240F"/>
  </w:style>
  <w:style w:type="paragraph" w:customStyle="1" w:styleId="94A938987F9342C49E1C961593DE660B">
    <w:name w:val="94A938987F9342C49E1C961593DE660B"/>
    <w:rsid w:val="0075240F"/>
  </w:style>
  <w:style w:type="paragraph" w:customStyle="1" w:styleId="7D30030CFB5B463DA212198631ED1B4C">
    <w:name w:val="7D30030CFB5B463DA212198631ED1B4C"/>
    <w:rsid w:val="00BE1077"/>
  </w:style>
  <w:style w:type="paragraph" w:customStyle="1" w:styleId="74FDDFC969294A05A782CE0577E589DA">
    <w:name w:val="74FDDFC969294A05A782CE0577E589DA"/>
    <w:rsid w:val="00BE1077"/>
  </w:style>
  <w:style w:type="paragraph" w:customStyle="1" w:styleId="7B3429CD4B834A7FA819214F02CCD338">
    <w:name w:val="7B3429CD4B834A7FA819214F02CCD338"/>
    <w:rsid w:val="00BE1077"/>
  </w:style>
  <w:style w:type="paragraph" w:customStyle="1" w:styleId="A7D57015CC67436BA28DD498AD014AE9">
    <w:name w:val="A7D57015CC67436BA28DD498AD014AE9"/>
    <w:rsid w:val="00BE1077"/>
  </w:style>
  <w:style w:type="paragraph" w:customStyle="1" w:styleId="A1EE5739C2294125900ED6865427C435">
    <w:name w:val="A1EE5739C2294125900ED6865427C435"/>
    <w:rsid w:val="00BE10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Actas de la reunión.dotx</Template>
  <TotalTime>274</TotalTime>
  <Pages>11</Pages>
  <Words>1209</Words>
  <Characters>6651</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Marian</dc:creator>
  <cp:lastModifiedBy>Andrea Marian</cp:lastModifiedBy>
  <cp:revision>6</cp:revision>
  <cp:lastPrinted>2017-07-27T13:47:00Z</cp:lastPrinted>
  <dcterms:created xsi:type="dcterms:W3CDTF">2019-03-25T03:18:00Z</dcterms:created>
  <dcterms:modified xsi:type="dcterms:W3CDTF">2019-04-03T23:03:00Z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